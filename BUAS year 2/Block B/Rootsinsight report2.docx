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7A1913" w14:textId="77777777" w:rsidR="576062CF" w:rsidRDefault="576062CF" w:rsidP="00FD478C"/>
    <w:p w14:paraId="0020EC76" w14:textId="77777777" w:rsidR="576062CF" w:rsidRDefault="576062CF" w:rsidP="00FD478C"/>
    <w:p w14:paraId="0A1C21F1" w14:textId="536AE7CC" w:rsidR="576062CF" w:rsidRDefault="576062CF" w:rsidP="00FD478C"/>
    <w:p w14:paraId="69607C92" w14:textId="474B5513" w:rsidR="008C769F" w:rsidRDefault="008C769F" w:rsidP="008C769F">
      <w:pPr>
        <w:jc w:val="center"/>
      </w:pPr>
      <w:r>
        <w:rPr>
          <w:noProof/>
        </w:rPr>
        <w:drawing>
          <wp:anchor distT="0" distB="0" distL="114300" distR="114300" simplePos="0" relativeHeight="251658243" behindDoc="0" locked="0" layoutInCell="1" allowOverlap="1" wp14:anchorId="27FD25B0" wp14:editId="5CA848E7">
            <wp:simplePos x="0" y="0"/>
            <wp:positionH relativeFrom="margin">
              <wp:align>center</wp:align>
            </wp:positionH>
            <wp:positionV relativeFrom="paragraph">
              <wp:posOffset>12744</wp:posOffset>
            </wp:positionV>
            <wp:extent cx="2309061" cy="3767739"/>
            <wp:effectExtent l="0" t="0" r="0" b="4445"/>
            <wp:wrapSquare wrapText="bothSides"/>
            <wp:docPr id="1583329133" name="Picture 8" descr="Home - N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me - NPEC"/>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9061" cy="3767739"/>
                    </a:xfrm>
                    <a:prstGeom prst="rect">
                      <a:avLst/>
                    </a:prstGeom>
                    <a:noFill/>
                    <a:ln>
                      <a:noFill/>
                    </a:ln>
                  </pic:spPr>
                </pic:pic>
              </a:graphicData>
            </a:graphic>
          </wp:anchor>
        </w:drawing>
      </w:r>
    </w:p>
    <w:p w14:paraId="744EE16E" w14:textId="77777777" w:rsidR="576062CF" w:rsidRDefault="576062CF" w:rsidP="00FD478C"/>
    <w:p w14:paraId="177CA9E4" w14:textId="77777777" w:rsidR="0059660E" w:rsidRDefault="0059660E" w:rsidP="00FD478C">
      <w:pPr>
        <w:pStyle w:val="Title"/>
      </w:pPr>
    </w:p>
    <w:p w14:paraId="037BF933" w14:textId="77777777" w:rsidR="0059660E" w:rsidRDefault="0059660E" w:rsidP="00FD478C">
      <w:pPr>
        <w:pStyle w:val="Title"/>
      </w:pPr>
    </w:p>
    <w:p w14:paraId="7E288E00" w14:textId="77777777" w:rsidR="0059660E" w:rsidRDefault="0059660E" w:rsidP="00FD478C">
      <w:pPr>
        <w:pStyle w:val="Title"/>
      </w:pPr>
    </w:p>
    <w:p w14:paraId="4DC5D746" w14:textId="77777777" w:rsidR="0059660E" w:rsidRDefault="0059660E" w:rsidP="00FD478C">
      <w:pPr>
        <w:pStyle w:val="Title"/>
      </w:pPr>
    </w:p>
    <w:p w14:paraId="74BA39A5" w14:textId="77777777" w:rsidR="0059660E" w:rsidRDefault="0059660E" w:rsidP="00FD478C">
      <w:pPr>
        <w:pStyle w:val="Title"/>
      </w:pPr>
    </w:p>
    <w:p w14:paraId="3B89265C" w14:textId="77777777" w:rsidR="0059660E" w:rsidRDefault="0059660E" w:rsidP="00FD478C">
      <w:pPr>
        <w:pStyle w:val="Title"/>
      </w:pPr>
    </w:p>
    <w:p w14:paraId="41BB88A0" w14:textId="77777777" w:rsidR="0059660E" w:rsidRDefault="0059660E" w:rsidP="00FD478C">
      <w:pPr>
        <w:pStyle w:val="Title"/>
      </w:pPr>
    </w:p>
    <w:p w14:paraId="749EBA84" w14:textId="77777777" w:rsidR="0059660E" w:rsidRDefault="0059660E" w:rsidP="00FD478C">
      <w:pPr>
        <w:pStyle w:val="Title"/>
      </w:pPr>
    </w:p>
    <w:p w14:paraId="55EBCCE6" w14:textId="77777777" w:rsidR="0059660E" w:rsidRDefault="0059660E" w:rsidP="00FD478C">
      <w:pPr>
        <w:pStyle w:val="Title"/>
      </w:pPr>
    </w:p>
    <w:p w14:paraId="450DFF74" w14:textId="77777777" w:rsidR="0059660E" w:rsidRDefault="0059660E" w:rsidP="00FD478C">
      <w:pPr>
        <w:pStyle w:val="Title"/>
      </w:pPr>
    </w:p>
    <w:p w14:paraId="02EB6944" w14:textId="522087FE" w:rsidR="008C769F" w:rsidRDefault="004643B7" w:rsidP="00FD478C">
      <w:pPr>
        <w:pStyle w:val="Title"/>
      </w:pPr>
      <w:r>
        <w:t xml:space="preserve">Root Insight: Imaging and </w:t>
      </w:r>
    </w:p>
    <w:p w14:paraId="112B4119" w14:textId="240C321E" w:rsidR="576062CF" w:rsidRPr="00FD478C" w:rsidRDefault="004643B7" w:rsidP="00FD478C">
      <w:pPr>
        <w:pStyle w:val="Title"/>
      </w:pPr>
      <w:r>
        <w:t>Robotics in plant phenotyping</w:t>
      </w:r>
      <w:r w:rsidR="576062CF" w:rsidRPr="00FD478C">
        <w:t xml:space="preserve"> </w:t>
      </w:r>
    </w:p>
    <w:p w14:paraId="4DAF47F1" w14:textId="556771CB" w:rsidR="00FD478C" w:rsidRDefault="004643B7" w:rsidP="00FD478C">
      <w:pPr>
        <w:pStyle w:val="Subtitle"/>
      </w:pPr>
      <w:r>
        <w:t>Neil Ross Daniel (221270)</w:t>
      </w:r>
    </w:p>
    <w:p w14:paraId="5867D712" w14:textId="5C46C00F" w:rsidR="00FD478C" w:rsidRDefault="004643B7" w:rsidP="00FD478C">
      <w:pPr>
        <w:pStyle w:val="Subtitle"/>
      </w:pPr>
      <w:r>
        <w:t>2023-24 Y2B</w:t>
      </w:r>
    </w:p>
    <w:p w14:paraId="22B2A44F" w14:textId="0B0D2A61" w:rsidR="00FD478C" w:rsidRDefault="004643B7" w:rsidP="00FD478C">
      <w:pPr>
        <w:pStyle w:val="Subtitle"/>
      </w:pPr>
      <w:r>
        <w:t>NPEC</w:t>
      </w:r>
      <w:r>
        <w:br/>
        <w:t>26/1/2024</w:t>
      </w:r>
      <w:r w:rsidR="00FD478C" w:rsidRPr="00FD478C">
        <w:t xml:space="preserve"> </w:t>
      </w:r>
    </w:p>
    <w:p w14:paraId="3A562B37" w14:textId="77777777" w:rsidR="576062CF" w:rsidRDefault="576062CF" w:rsidP="00DF3215"/>
    <w:p w14:paraId="16C49F85" w14:textId="77777777" w:rsidR="717E282B" w:rsidRDefault="717E282B" w:rsidP="00DF3215"/>
    <w:p w14:paraId="24FA40C9" w14:textId="77777777" w:rsidR="0059660E" w:rsidRDefault="0059660E" w:rsidP="000E0F59">
      <w:pPr>
        <w:pStyle w:val="Heading1"/>
        <w:jc w:val="both"/>
      </w:pPr>
    </w:p>
    <w:sdt>
      <w:sdtPr>
        <w:rPr>
          <w:rFonts w:asciiTheme="minorHAnsi" w:eastAsiaTheme="minorHAnsi" w:hAnsiTheme="minorHAnsi" w:cstheme="minorBidi"/>
          <w:color w:val="auto"/>
          <w:sz w:val="22"/>
          <w:szCs w:val="22"/>
        </w:rPr>
        <w:id w:val="1536701045"/>
        <w:docPartObj>
          <w:docPartGallery w:val="Table of Contents"/>
          <w:docPartUnique/>
        </w:docPartObj>
      </w:sdtPr>
      <w:sdtEndPr>
        <w:rPr>
          <w:b/>
          <w:bCs/>
          <w:noProof/>
        </w:rPr>
      </w:sdtEndPr>
      <w:sdtContent>
        <w:p w14:paraId="0E878955" w14:textId="224AE1FE" w:rsidR="00933160" w:rsidRDefault="00933160">
          <w:pPr>
            <w:pStyle w:val="TOCHeading"/>
          </w:pPr>
          <w:r>
            <w:t>Contents</w:t>
          </w:r>
        </w:p>
        <w:p w14:paraId="1C40E3B4" w14:textId="334BAAE8" w:rsidR="00933160" w:rsidRDefault="00933160">
          <w:pPr>
            <w:pStyle w:val="TOC1"/>
            <w:tabs>
              <w:tab w:val="right" w:leader="dot" w:pos="9350"/>
            </w:tabs>
            <w:rPr>
              <w:rFonts w:eastAsiaTheme="minorEastAsia"/>
              <w:noProof/>
              <w:kern w:val="2"/>
              <w:lang w:val="en-NL" w:eastAsia="en-NL"/>
              <w14:ligatures w14:val="standardContextual"/>
            </w:rPr>
          </w:pPr>
          <w:r>
            <w:fldChar w:fldCharType="begin"/>
          </w:r>
          <w:r>
            <w:instrText xml:space="preserve"> TOC \o "1-3" \h \z \u </w:instrText>
          </w:r>
          <w:r>
            <w:fldChar w:fldCharType="separate"/>
          </w:r>
          <w:hyperlink w:anchor="_Toc157117820" w:history="1">
            <w:r w:rsidRPr="00964368">
              <w:rPr>
                <w:rStyle w:val="Hyperlink"/>
                <w:noProof/>
              </w:rPr>
              <w:t>Introduction</w:t>
            </w:r>
            <w:r>
              <w:rPr>
                <w:noProof/>
                <w:webHidden/>
              </w:rPr>
              <w:tab/>
            </w:r>
            <w:r>
              <w:rPr>
                <w:noProof/>
                <w:webHidden/>
              </w:rPr>
              <w:fldChar w:fldCharType="begin"/>
            </w:r>
            <w:r>
              <w:rPr>
                <w:noProof/>
                <w:webHidden/>
              </w:rPr>
              <w:instrText xml:space="preserve"> PAGEREF _Toc157117820 \h </w:instrText>
            </w:r>
            <w:r>
              <w:rPr>
                <w:noProof/>
                <w:webHidden/>
              </w:rPr>
            </w:r>
            <w:r>
              <w:rPr>
                <w:noProof/>
                <w:webHidden/>
              </w:rPr>
              <w:fldChar w:fldCharType="separate"/>
            </w:r>
            <w:r w:rsidR="001A1FC3">
              <w:rPr>
                <w:noProof/>
                <w:webHidden/>
              </w:rPr>
              <w:t>3</w:t>
            </w:r>
            <w:r>
              <w:rPr>
                <w:noProof/>
                <w:webHidden/>
              </w:rPr>
              <w:fldChar w:fldCharType="end"/>
            </w:r>
          </w:hyperlink>
        </w:p>
        <w:p w14:paraId="739C12DF" w14:textId="6592043D" w:rsidR="00933160" w:rsidRDefault="006564E5">
          <w:pPr>
            <w:pStyle w:val="TOC1"/>
            <w:tabs>
              <w:tab w:val="right" w:leader="dot" w:pos="9350"/>
            </w:tabs>
            <w:rPr>
              <w:rFonts w:eastAsiaTheme="minorEastAsia"/>
              <w:noProof/>
              <w:kern w:val="2"/>
              <w:lang w:val="en-NL" w:eastAsia="en-NL"/>
              <w14:ligatures w14:val="standardContextual"/>
            </w:rPr>
          </w:pPr>
          <w:hyperlink w:anchor="_Toc157117825" w:history="1">
            <w:r w:rsidR="00933160" w:rsidRPr="00964368">
              <w:rPr>
                <w:rStyle w:val="Hyperlink"/>
                <w:noProof/>
              </w:rPr>
              <w:t>Dataset</w:t>
            </w:r>
            <w:r w:rsidR="00933160">
              <w:rPr>
                <w:noProof/>
                <w:webHidden/>
              </w:rPr>
              <w:tab/>
            </w:r>
            <w:r w:rsidR="00933160">
              <w:rPr>
                <w:noProof/>
                <w:webHidden/>
              </w:rPr>
              <w:fldChar w:fldCharType="begin"/>
            </w:r>
            <w:r w:rsidR="00933160">
              <w:rPr>
                <w:noProof/>
                <w:webHidden/>
              </w:rPr>
              <w:instrText xml:space="preserve"> PAGEREF _Toc157117825 \h </w:instrText>
            </w:r>
            <w:r w:rsidR="00933160">
              <w:rPr>
                <w:noProof/>
                <w:webHidden/>
              </w:rPr>
            </w:r>
            <w:r w:rsidR="00933160">
              <w:rPr>
                <w:noProof/>
                <w:webHidden/>
              </w:rPr>
              <w:fldChar w:fldCharType="separate"/>
            </w:r>
            <w:r w:rsidR="001A1FC3">
              <w:rPr>
                <w:noProof/>
                <w:webHidden/>
              </w:rPr>
              <w:t>4</w:t>
            </w:r>
            <w:r w:rsidR="00933160">
              <w:rPr>
                <w:noProof/>
                <w:webHidden/>
              </w:rPr>
              <w:fldChar w:fldCharType="end"/>
            </w:r>
          </w:hyperlink>
        </w:p>
        <w:p w14:paraId="458CFD88" w14:textId="40F2D6EE" w:rsidR="00933160" w:rsidRDefault="006564E5">
          <w:pPr>
            <w:pStyle w:val="TOC1"/>
            <w:tabs>
              <w:tab w:val="right" w:leader="dot" w:pos="9350"/>
            </w:tabs>
            <w:rPr>
              <w:rFonts w:eastAsiaTheme="minorEastAsia"/>
              <w:noProof/>
              <w:kern w:val="2"/>
              <w:lang w:val="en-NL" w:eastAsia="en-NL"/>
              <w14:ligatures w14:val="standardContextual"/>
            </w:rPr>
          </w:pPr>
          <w:hyperlink w:anchor="_Toc157117826" w:history="1">
            <w:r w:rsidR="00933160" w:rsidRPr="00964368">
              <w:rPr>
                <w:rStyle w:val="Hyperlink"/>
                <w:noProof/>
              </w:rPr>
              <w:t>DataLab Tasks</w:t>
            </w:r>
            <w:r w:rsidR="00933160">
              <w:rPr>
                <w:noProof/>
                <w:webHidden/>
              </w:rPr>
              <w:tab/>
            </w:r>
            <w:r w:rsidR="00933160">
              <w:rPr>
                <w:noProof/>
                <w:webHidden/>
              </w:rPr>
              <w:fldChar w:fldCharType="begin"/>
            </w:r>
            <w:r w:rsidR="00933160">
              <w:rPr>
                <w:noProof/>
                <w:webHidden/>
              </w:rPr>
              <w:instrText xml:space="preserve"> PAGEREF _Toc157117826 \h </w:instrText>
            </w:r>
            <w:r w:rsidR="00933160">
              <w:rPr>
                <w:noProof/>
                <w:webHidden/>
              </w:rPr>
            </w:r>
            <w:r w:rsidR="00933160">
              <w:rPr>
                <w:noProof/>
                <w:webHidden/>
              </w:rPr>
              <w:fldChar w:fldCharType="separate"/>
            </w:r>
            <w:r w:rsidR="001A1FC3">
              <w:rPr>
                <w:noProof/>
                <w:webHidden/>
              </w:rPr>
              <w:t>5</w:t>
            </w:r>
            <w:r w:rsidR="00933160">
              <w:rPr>
                <w:noProof/>
                <w:webHidden/>
              </w:rPr>
              <w:fldChar w:fldCharType="end"/>
            </w:r>
          </w:hyperlink>
        </w:p>
        <w:p w14:paraId="4CE72272" w14:textId="11B8C280" w:rsidR="00933160" w:rsidRDefault="006564E5">
          <w:pPr>
            <w:pStyle w:val="TOC3"/>
            <w:tabs>
              <w:tab w:val="right" w:leader="dot" w:pos="9350"/>
            </w:tabs>
            <w:rPr>
              <w:rFonts w:eastAsiaTheme="minorEastAsia"/>
              <w:noProof/>
              <w:kern w:val="2"/>
              <w:lang w:val="en-NL" w:eastAsia="en-NL"/>
              <w14:ligatures w14:val="standardContextual"/>
            </w:rPr>
          </w:pPr>
          <w:hyperlink w:anchor="_Toc157117827" w:history="1">
            <w:r w:rsidR="00933160" w:rsidRPr="00964368">
              <w:rPr>
                <w:rStyle w:val="Hyperlink"/>
                <w:noProof/>
              </w:rPr>
              <w:t>Root Model:</w:t>
            </w:r>
            <w:r w:rsidR="00933160">
              <w:rPr>
                <w:noProof/>
                <w:webHidden/>
              </w:rPr>
              <w:tab/>
            </w:r>
            <w:r w:rsidR="00933160">
              <w:rPr>
                <w:noProof/>
                <w:webHidden/>
              </w:rPr>
              <w:fldChar w:fldCharType="begin"/>
            </w:r>
            <w:r w:rsidR="00933160">
              <w:rPr>
                <w:noProof/>
                <w:webHidden/>
              </w:rPr>
              <w:instrText xml:space="preserve"> PAGEREF _Toc157117827 \h </w:instrText>
            </w:r>
            <w:r w:rsidR="00933160">
              <w:rPr>
                <w:noProof/>
                <w:webHidden/>
              </w:rPr>
            </w:r>
            <w:r w:rsidR="00933160">
              <w:rPr>
                <w:noProof/>
                <w:webHidden/>
              </w:rPr>
              <w:fldChar w:fldCharType="separate"/>
            </w:r>
            <w:r w:rsidR="001A1FC3">
              <w:rPr>
                <w:noProof/>
                <w:webHidden/>
              </w:rPr>
              <w:t>10</w:t>
            </w:r>
            <w:r w:rsidR="00933160">
              <w:rPr>
                <w:noProof/>
                <w:webHidden/>
              </w:rPr>
              <w:fldChar w:fldCharType="end"/>
            </w:r>
          </w:hyperlink>
        </w:p>
        <w:p w14:paraId="4C7997F6" w14:textId="2B148562" w:rsidR="00933160" w:rsidRDefault="006564E5">
          <w:pPr>
            <w:pStyle w:val="TOC3"/>
            <w:tabs>
              <w:tab w:val="right" w:leader="dot" w:pos="9350"/>
            </w:tabs>
            <w:rPr>
              <w:rFonts w:eastAsiaTheme="minorEastAsia"/>
              <w:noProof/>
              <w:kern w:val="2"/>
              <w:lang w:val="en-NL" w:eastAsia="en-NL"/>
              <w14:ligatures w14:val="standardContextual"/>
            </w:rPr>
          </w:pPr>
          <w:hyperlink w:anchor="_Toc157117829" w:history="1">
            <w:r w:rsidR="00933160" w:rsidRPr="00964368">
              <w:rPr>
                <w:rStyle w:val="Hyperlink"/>
                <w:noProof/>
              </w:rPr>
              <w:t>Shoot Model:</w:t>
            </w:r>
            <w:r w:rsidR="00933160">
              <w:rPr>
                <w:noProof/>
                <w:webHidden/>
              </w:rPr>
              <w:tab/>
            </w:r>
            <w:r w:rsidR="00933160">
              <w:rPr>
                <w:noProof/>
                <w:webHidden/>
              </w:rPr>
              <w:fldChar w:fldCharType="begin"/>
            </w:r>
            <w:r w:rsidR="00933160">
              <w:rPr>
                <w:noProof/>
                <w:webHidden/>
              </w:rPr>
              <w:instrText xml:space="preserve"> PAGEREF _Toc157117829 \h </w:instrText>
            </w:r>
            <w:r w:rsidR="00933160">
              <w:rPr>
                <w:noProof/>
                <w:webHidden/>
              </w:rPr>
            </w:r>
            <w:r w:rsidR="00933160">
              <w:rPr>
                <w:noProof/>
                <w:webHidden/>
              </w:rPr>
              <w:fldChar w:fldCharType="separate"/>
            </w:r>
            <w:r w:rsidR="001A1FC3">
              <w:rPr>
                <w:noProof/>
                <w:webHidden/>
              </w:rPr>
              <w:t>10</w:t>
            </w:r>
            <w:r w:rsidR="00933160">
              <w:rPr>
                <w:noProof/>
                <w:webHidden/>
              </w:rPr>
              <w:fldChar w:fldCharType="end"/>
            </w:r>
          </w:hyperlink>
        </w:p>
        <w:p w14:paraId="6FC7A3F6" w14:textId="2F94F37F" w:rsidR="00933160" w:rsidRDefault="006564E5">
          <w:pPr>
            <w:pStyle w:val="TOC3"/>
            <w:tabs>
              <w:tab w:val="right" w:leader="dot" w:pos="9350"/>
            </w:tabs>
            <w:rPr>
              <w:rFonts w:eastAsiaTheme="minorEastAsia"/>
              <w:noProof/>
              <w:kern w:val="2"/>
              <w:lang w:val="en-NL" w:eastAsia="en-NL"/>
              <w14:ligatures w14:val="standardContextual"/>
            </w:rPr>
          </w:pPr>
          <w:hyperlink w:anchor="_Toc157117830" w:history="1">
            <w:r w:rsidR="00933160" w:rsidRPr="00964368">
              <w:rPr>
                <w:rStyle w:val="Hyperlink"/>
                <w:noProof/>
              </w:rPr>
              <w:t>Seed Model:</w:t>
            </w:r>
            <w:r w:rsidR="00933160">
              <w:rPr>
                <w:noProof/>
                <w:webHidden/>
              </w:rPr>
              <w:tab/>
            </w:r>
            <w:r w:rsidR="00933160">
              <w:rPr>
                <w:noProof/>
                <w:webHidden/>
              </w:rPr>
              <w:fldChar w:fldCharType="begin"/>
            </w:r>
            <w:r w:rsidR="00933160">
              <w:rPr>
                <w:noProof/>
                <w:webHidden/>
              </w:rPr>
              <w:instrText xml:space="preserve"> PAGEREF _Toc157117830 \h </w:instrText>
            </w:r>
            <w:r w:rsidR="00933160">
              <w:rPr>
                <w:noProof/>
                <w:webHidden/>
              </w:rPr>
            </w:r>
            <w:r w:rsidR="00933160">
              <w:rPr>
                <w:noProof/>
                <w:webHidden/>
              </w:rPr>
              <w:fldChar w:fldCharType="separate"/>
            </w:r>
            <w:r w:rsidR="001A1FC3">
              <w:rPr>
                <w:noProof/>
                <w:webHidden/>
              </w:rPr>
              <w:t>11</w:t>
            </w:r>
            <w:r w:rsidR="00933160">
              <w:rPr>
                <w:noProof/>
                <w:webHidden/>
              </w:rPr>
              <w:fldChar w:fldCharType="end"/>
            </w:r>
          </w:hyperlink>
        </w:p>
        <w:p w14:paraId="58EA0E46" w14:textId="636FBFE6" w:rsidR="00933160" w:rsidRDefault="006564E5">
          <w:pPr>
            <w:pStyle w:val="TOC3"/>
            <w:tabs>
              <w:tab w:val="right" w:leader="dot" w:pos="9350"/>
            </w:tabs>
            <w:rPr>
              <w:rFonts w:eastAsiaTheme="minorEastAsia"/>
              <w:noProof/>
              <w:kern w:val="2"/>
              <w:lang w:val="en-NL" w:eastAsia="en-NL"/>
              <w14:ligatures w14:val="standardContextual"/>
            </w:rPr>
          </w:pPr>
          <w:hyperlink w:anchor="_Toc157117831" w:history="1">
            <w:r w:rsidR="00933160" w:rsidRPr="00964368">
              <w:rPr>
                <w:rStyle w:val="Hyperlink"/>
                <w:noProof/>
              </w:rPr>
              <w:t>Occluded Root Model:</w:t>
            </w:r>
            <w:r w:rsidR="00933160">
              <w:rPr>
                <w:noProof/>
                <w:webHidden/>
              </w:rPr>
              <w:tab/>
            </w:r>
            <w:r w:rsidR="00933160">
              <w:rPr>
                <w:noProof/>
                <w:webHidden/>
              </w:rPr>
              <w:fldChar w:fldCharType="begin"/>
            </w:r>
            <w:r w:rsidR="00933160">
              <w:rPr>
                <w:noProof/>
                <w:webHidden/>
              </w:rPr>
              <w:instrText xml:space="preserve"> PAGEREF _Toc157117831 \h </w:instrText>
            </w:r>
            <w:r w:rsidR="00933160">
              <w:rPr>
                <w:noProof/>
                <w:webHidden/>
              </w:rPr>
            </w:r>
            <w:r w:rsidR="00933160">
              <w:rPr>
                <w:noProof/>
                <w:webHidden/>
              </w:rPr>
              <w:fldChar w:fldCharType="separate"/>
            </w:r>
            <w:r w:rsidR="001A1FC3">
              <w:rPr>
                <w:noProof/>
                <w:webHidden/>
              </w:rPr>
              <w:t>11</w:t>
            </w:r>
            <w:r w:rsidR="00933160">
              <w:rPr>
                <w:noProof/>
                <w:webHidden/>
              </w:rPr>
              <w:fldChar w:fldCharType="end"/>
            </w:r>
          </w:hyperlink>
        </w:p>
        <w:p w14:paraId="263281A7" w14:textId="65CA6C14" w:rsidR="00933160" w:rsidRDefault="006564E5">
          <w:pPr>
            <w:pStyle w:val="TOC1"/>
            <w:tabs>
              <w:tab w:val="right" w:leader="dot" w:pos="9350"/>
            </w:tabs>
            <w:rPr>
              <w:rFonts w:eastAsiaTheme="minorEastAsia"/>
              <w:noProof/>
              <w:kern w:val="2"/>
              <w:lang w:val="en-NL" w:eastAsia="en-NL"/>
              <w14:ligatures w14:val="standardContextual"/>
            </w:rPr>
          </w:pPr>
          <w:hyperlink w:anchor="_Toc157117832" w:history="1">
            <w:r w:rsidR="00933160" w:rsidRPr="00964368">
              <w:rPr>
                <w:rStyle w:val="Hyperlink"/>
                <w:noProof/>
              </w:rPr>
              <w:t>Overall Results</w:t>
            </w:r>
            <w:r w:rsidR="00933160">
              <w:rPr>
                <w:noProof/>
                <w:webHidden/>
              </w:rPr>
              <w:tab/>
            </w:r>
            <w:r w:rsidR="00933160">
              <w:rPr>
                <w:noProof/>
                <w:webHidden/>
              </w:rPr>
              <w:fldChar w:fldCharType="begin"/>
            </w:r>
            <w:r w:rsidR="00933160">
              <w:rPr>
                <w:noProof/>
                <w:webHidden/>
              </w:rPr>
              <w:instrText xml:space="preserve"> PAGEREF _Toc157117832 \h </w:instrText>
            </w:r>
            <w:r w:rsidR="00933160">
              <w:rPr>
                <w:noProof/>
                <w:webHidden/>
              </w:rPr>
            </w:r>
            <w:r w:rsidR="00933160">
              <w:rPr>
                <w:noProof/>
                <w:webHidden/>
              </w:rPr>
              <w:fldChar w:fldCharType="separate"/>
            </w:r>
            <w:r w:rsidR="001A1FC3">
              <w:rPr>
                <w:noProof/>
                <w:webHidden/>
              </w:rPr>
              <w:t>22</w:t>
            </w:r>
            <w:r w:rsidR="00933160">
              <w:rPr>
                <w:noProof/>
                <w:webHidden/>
              </w:rPr>
              <w:fldChar w:fldCharType="end"/>
            </w:r>
          </w:hyperlink>
        </w:p>
        <w:p w14:paraId="7AA49E8F" w14:textId="73F4B377" w:rsidR="00933160" w:rsidRDefault="006564E5">
          <w:pPr>
            <w:pStyle w:val="TOC2"/>
            <w:tabs>
              <w:tab w:val="right" w:leader="dot" w:pos="9350"/>
            </w:tabs>
            <w:rPr>
              <w:rFonts w:eastAsiaTheme="minorEastAsia"/>
              <w:noProof/>
              <w:kern w:val="2"/>
              <w:lang w:val="en-NL" w:eastAsia="en-NL"/>
              <w14:ligatures w14:val="standardContextual"/>
            </w:rPr>
          </w:pPr>
          <w:hyperlink w:anchor="_Toc157117833" w:history="1">
            <w:r w:rsidR="00933160" w:rsidRPr="00964368">
              <w:rPr>
                <w:rStyle w:val="Hyperlink"/>
                <w:noProof/>
              </w:rPr>
              <w:t xml:space="preserve">Integration </w:t>
            </w:r>
            <w:r w:rsidR="00933160">
              <w:rPr>
                <w:noProof/>
                <w:webHidden/>
              </w:rPr>
              <w:tab/>
            </w:r>
            <w:r w:rsidR="00933160">
              <w:rPr>
                <w:noProof/>
                <w:webHidden/>
              </w:rPr>
              <w:fldChar w:fldCharType="begin"/>
            </w:r>
            <w:r w:rsidR="00933160">
              <w:rPr>
                <w:noProof/>
                <w:webHidden/>
              </w:rPr>
              <w:instrText xml:space="preserve"> PAGEREF _Toc157117833 \h </w:instrText>
            </w:r>
            <w:r w:rsidR="00933160">
              <w:rPr>
                <w:noProof/>
                <w:webHidden/>
              </w:rPr>
            </w:r>
            <w:r w:rsidR="00933160">
              <w:rPr>
                <w:noProof/>
                <w:webHidden/>
              </w:rPr>
              <w:fldChar w:fldCharType="separate"/>
            </w:r>
            <w:r w:rsidR="001A1FC3">
              <w:rPr>
                <w:noProof/>
                <w:webHidden/>
              </w:rPr>
              <w:t>22</w:t>
            </w:r>
            <w:r w:rsidR="00933160">
              <w:rPr>
                <w:noProof/>
                <w:webHidden/>
              </w:rPr>
              <w:fldChar w:fldCharType="end"/>
            </w:r>
          </w:hyperlink>
        </w:p>
        <w:p w14:paraId="1863CB50" w14:textId="34D9AEE7" w:rsidR="00933160" w:rsidRDefault="006564E5">
          <w:pPr>
            <w:pStyle w:val="TOC2"/>
            <w:tabs>
              <w:tab w:val="right" w:leader="dot" w:pos="9350"/>
            </w:tabs>
            <w:rPr>
              <w:rFonts w:eastAsiaTheme="minorEastAsia"/>
              <w:noProof/>
              <w:kern w:val="2"/>
              <w:lang w:val="en-NL" w:eastAsia="en-NL"/>
              <w14:ligatures w14:val="standardContextual"/>
            </w:rPr>
          </w:pPr>
          <w:hyperlink w:anchor="_Toc157117834" w:history="1">
            <w:r w:rsidR="00933160" w:rsidRPr="00964368">
              <w:rPr>
                <w:rStyle w:val="Hyperlink"/>
                <w:noProof/>
              </w:rPr>
              <w:t>Challenges Faced in Integration and Solutions:</w:t>
            </w:r>
            <w:r w:rsidR="00933160">
              <w:rPr>
                <w:noProof/>
                <w:webHidden/>
              </w:rPr>
              <w:tab/>
            </w:r>
            <w:r w:rsidR="00933160">
              <w:rPr>
                <w:noProof/>
                <w:webHidden/>
              </w:rPr>
              <w:fldChar w:fldCharType="begin"/>
            </w:r>
            <w:r w:rsidR="00933160">
              <w:rPr>
                <w:noProof/>
                <w:webHidden/>
              </w:rPr>
              <w:instrText xml:space="preserve"> PAGEREF _Toc157117834 \h </w:instrText>
            </w:r>
            <w:r w:rsidR="00933160">
              <w:rPr>
                <w:noProof/>
                <w:webHidden/>
              </w:rPr>
            </w:r>
            <w:r w:rsidR="00933160">
              <w:rPr>
                <w:noProof/>
                <w:webHidden/>
              </w:rPr>
              <w:fldChar w:fldCharType="separate"/>
            </w:r>
            <w:r w:rsidR="001A1FC3">
              <w:rPr>
                <w:noProof/>
                <w:webHidden/>
              </w:rPr>
              <w:t>24</w:t>
            </w:r>
            <w:r w:rsidR="00933160">
              <w:rPr>
                <w:noProof/>
                <w:webHidden/>
              </w:rPr>
              <w:fldChar w:fldCharType="end"/>
            </w:r>
          </w:hyperlink>
        </w:p>
        <w:p w14:paraId="477B7D2D" w14:textId="60D1126F" w:rsidR="00933160" w:rsidRDefault="006564E5">
          <w:pPr>
            <w:pStyle w:val="TOC1"/>
            <w:tabs>
              <w:tab w:val="right" w:leader="dot" w:pos="9350"/>
            </w:tabs>
            <w:rPr>
              <w:rFonts w:eastAsiaTheme="minorEastAsia"/>
              <w:noProof/>
              <w:kern w:val="2"/>
              <w:lang w:val="en-NL" w:eastAsia="en-NL"/>
              <w14:ligatures w14:val="standardContextual"/>
            </w:rPr>
          </w:pPr>
          <w:hyperlink w:anchor="_Toc157117835" w:history="1">
            <w:r w:rsidR="00933160" w:rsidRPr="00964368">
              <w:rPr>
                <w:rStyle w:val="Hyperlink"/>
                <w:noProof/>
              </w:rPr>
              <w:t>Conclusion</w:t>
            </w:r>
            <w:r w:rsidR="00933160">
              <w:rPr>
                <w:noProof/>
                <w:webHidden/>
              </w:rPr>
              <w:tab/>
            </w:r>
            <w:r w:rsidR="00933160">
              <w:rPr>
                <w:noProof/>
                <w:webHidden/>
              </w:rPr>
              <w:fldChar w:fldCharType="begin"/>
            </w:r>
            <w:r w:rsidR="00933160">
              <w:rPr>
                <w:noProof/>
                <w:webHidden/>
              </w:rPr>
              <w:instrText xml:space="preserve"> PAGEREF _Toc157117835 \h </w:instrText>
            </w:r>
            <w:r w:rsidR="00933160">
              <w:rPr>
                <w:noProof/>
                <w:webHidden/>
              </w:rPr>
            </w:r>
            <w:r w:rsidR="00933160">
              <w:rPr>
                <w:noProof/>
                <w:webHidden/>
              </w:rPr>
              <w:fldChar w:fldCharType="separate"/>
            </w:r>
            <w:r w:rsidR="001A1FC3">
              <w:rPr>
                <w:noProof/>
                <w:webHidden/>
              </w:rPr>
              <w:t>26</w:t>
            </w:r>
            <w:r w:rsidR="00933160">
              <w:rPr>
                <w:noProof/>
                <w:webHidden/>
              </w:rPr>
              <w:fldChar w:fldCharType="end"/>
            </w:r>
          </w:hyperlink>
        </w:p>
        <w:p w14:paraId="00AC374F" w14:textId="677DFB44" w:rsidR="00933160" w:rsidRPr="00933160" w:rsidRDefault="00933160" w:rsidP="00933160">
          <w:pPr>
            <w:pStyle w:val="TOC1"/>
            <w:tabs>
              <w:tab w:val="right" w:leader="dot" w:pos="9350"/>
            </w:tabs>
            <w:rPr>
              <w:rFonts w:eastAsiaTheme="minorEastAsia"/>
              <w:kern w:val="2"/>
              <w:lang w:val="en-NL" w:eastAsia="en-NL"/>
              <w14:ligatures w14:val="standardContextual"/>
            </w:rPr>
          </w:pPr>
          <w:r>
            <w:rPr>
              <w:b/>
              <w:bCs/>
              <w:noProof/>
            </w:rPr>
            <w:fldChar w:fldCharType="end"/>
          </w:r>
        </w:p>
      </w:sdtContent>
    </w:sdt>
    <w:p w14:paraId="3E165EA3" w14:textId="77777777" w:rsidR="00933160" w:rsidRDefault="00933160" w:rsidP="000E0F59">
      <w:pPr>
        <w:pStyle w:val="Heading1"/>
        <w:jc w:val="both"/>
      </w:pPr>
    </w:p>
    <w:p w14:paraId="63A0F4B3" w14:textId="77777777" w:rsidR="00933160" w:rsidRDefault="00933160" w:rsidP="000E0F59">
      <w:pPr>
        <w:pStyle w:val="Heading1"/>
        <w:jc w:val="both"/>
      </w:pPr>
    </w:p>
    <w:p w14:paraId="75FF222E" w14:textId="77777777" w:rsidR="00933160" w:rsidRDefault="00933160" w:rsidP="000E0F59">
      <w:pPr>
        <w:pStyle w:val="Heading1"/>
        <w:jc w:val="both"/>
      </w:pPr>
    </w:p>
    <w:p w14:paraId="42184680" w14:textId="77777777" w:rsidR="00933160" w:rsidRDefault="00933160" w:rsidP="000E0F59">
      <w:pPr>
        <w:pStyle w:val="Heading1"/>
        <w:jc w:val="both"/>
      </w:pPr>
    </w:p>
    <w:p w14:paraId="40F4A16D" w14:textId="77777777" w:rsidR="00933160" w:rsidRDefault="00933160" w:rsidP="000E0F59">
      <w:pPr>
        <w:pStyle w:val="Heading1"/>
        <w:jc w:val="both"/>
      </w:pPr>
    </w:p>
    <w:p w14:paraId="0239C687" w14:textId="77777777" w:rsidR="00933160" w:rsidRDefault="00933160" w:rsidP="000E0F59">
      <w:pPr>
        <w:pStyle w:val="Heading1"/>
        <w:jc w:val="both"/>
      </w:pPr>
    </w:p>
    <w:p w14:paraId="7C59F071" w14:textId="77777777" w:rsidR="00933160" w:rsidRDefault="00933160" w:rsidP="000E0F59">
      <w:pPr>
        <w:pStyle w:val="Heading1"/>
        <w:jc w:val="both"/>
      </w:pPr>
    </w:p>
    <w:p w14:paraId="7D8EA5C1" w14:textId="77777777" w:rsidR="00933160" w:rsidRDefault="00933160" w:rsidP="000E0F59">
      <w:pPr>
        <w:pStyle w:val="Heading1"/>
        <w:jc w:val="both"/>
      </w:pPr>
    </w:p>
    <w:p w14:paraId="46C1CCE5" w14:textId="77777777" w:rsidR="00933160" w:rsidRPr="00933160" w:rsidRDefault="00933160" w:rsidP="0029071F">
      <w:pPr>
        <w:ind w:firstLine="0"/>
      </w:pPr>
    </w:p>
    <w:p w14:paraId="51F5E877" w14:textId="0D329996" w:rsidR="00933160" w:rsidRPr="00933160" w:rsidRDefault="008C769F" w:rsidP="001A1FC3">
      <w:pPr>
        <w:pStyle w:val="Heading1"/>
      </w:pPr>
      <w:bookmarkStart w:id="0" w:name="_Toc157117820"/>
      <w:r>
        <w:lastRenderedPageBreak/>
        <w:t>I</w:t>
      </w:r>
      <w:r w:rsidR="004643B7">
        <w:t>ntroduction</w:t>
      </w:r>
      <w:bookmarkEnd w:id="0"/>
    </w:p>
    <w:p w14:paraId="787F5D33" w14:textId="0FD167C8" w:rsidR="009E07A8" w:rsidRDefault="009E07A8" w:rsidP="009E07A8">
      <w:pPr>
        <w:pStyle w:val="Heading1"/>
        <w:jc w:val="left"/>
        <w:rPr>
          <w:rFonts w:eastAsia="Times New Roman" w:cstheme="minorHAnsi"/>
          <w:b w:val="0"/>
          <w:color w:val="000000"/>
          <w:lang w:val="en-NL" w:eastAsia="en-NL"/>
        </w:rPr>
      </w:pPr>
      <w:bookmarkStart w:id="1" w:name="_Toc157117783"/>
      <w:bookmarkStart w:id="2" w:name="_Toc157117822"/>
      <w:r w:rsidRPr="009E07A8">
        <w:rPr>
          <w:rFonts w:eastAsia="Times New Roman" w:cstheme="minorHAnsi"/>
          <w:b w:val="0"/>
          <w:color w:val="000000"/>
          <w:lang w:val="en-NL" w:eastAsia="en-NL"/>
        </w:rPr>
        <w:t>In Block B, we d</w:t>
      </w:r>
      <w:r w:rsidR="00D33DC3">
        <w:rPr>
          <w:rFonts w:eastAsia="Times New Roman" w:cstheme="minorHAnsi"/>
          <w:b w:val="0"/>
          <w:color w:val="000000"/>
          <w:lang w:val="en-NL" w:eastAsia="en-NL"/>
        </w:rPr>
        <w:t>o</w:t>
      </w:r>
      <w:r w:rsidRPr="009E07A8">
        <w:rPr>
          <w:rFonts w:eastAsia="Times New Roman" w:cstheme="minorHAnsi"/>
          <w:b w:val="0"/>
          <w:color w:val="000000"/>
          <w:lang w:val="en-NL" w:eastAsia="en-NL"/>
        </w:rPr>
        <w:t xml:space="preserve">ve into a captivating project at the nexus of plant science and advanced technology. The Netherlands Plant Eco-phenotyping Centre (NPEC) has entrusted us with the task of leveraging computer vision, reinforcement learning, and robotics to segment plant roots and precisely control a liquid handling robot for inoculating Arabidopsis thaliana. </w:t>
      </w:r>
    </w:p>
    <w:p w14:paraId="0E9A7400" w14:textId="3E579D09" w:rsidR="00C77114" w:rsidRDefault="003B7BCD" w:rsidP="009E07A8">
      <w:pPr>
        <w:pStyle w:val="Heading1"/>
        <w:jc w:val="left"/>
        <w:rPr>
          <w:rFonts w:eastAsia="Times New Roman" w:cstheme="minorHAnsi"/>
          <w:b w:val="0"/>
          <w:color w:val="000000"/>
          <w:lang w:val="en-NL" w:eastAsia="en-NL"/>
        </w:rPr>
      </w:pPr>
      <w:r>
        <w:rPr>
          <w:noProof/>
        </w:rPr>
        <w:drawing>
          <wp:anchor distT="0" distB="0" distL="114300" distR="114300" simplePos="0" relativeHeight="251658242" behindDoc="0" locked="0" layoutInCell="1" allowOverlap="1" wp14:anchorId="34DDBE4C" wp14:editId="7F243060">
            <wp:simplePos x="0" y="0"/>
            <wp:positionH relativeFrom="margin">
              <wp:align>right</wp:align>
            </wp:positionH>
            <wp:positionV relativeFrom="paragraph">
              <wp:posOffset>6985</wp:posOffset>
            </wp:positionV>
            <wp:extent cx="2100580" cy="2100580"/>
            <wp:effectExtent l="0" t="0" r="0" b="0"/>
            <wp:wrapSquare wrapText="bothSides"/>
            <wp:docPr id="679877217" name="Picture 7" descr="About NPEC - NP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out NPEC - NPE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00580" cy="2100580"/>
                    </a:xfrm>
                    <a:prstGeom prst="rect">
                      <a:avLst/>
                    </a:prstGeom>
                    <a:noFill/>
                    <a:ln>
                      <a:noFill/>
                    </a:ln>
                  </pic:spPr>
                </pic:pic>
              </a:graphicData>
            </a:graphic>
          </wp:anchor>
        </w:drawing>
      </w:r>
      <w:r w:rsidR="00C77114" w:rsidRPr="00C77114">
        <w:rPr>
          <w:rFonts w:eastAsia="Times New Roman" w:cstheme="minorHAnsi"/>
          <w:b w:val="0"/>
          <w:color w:val="000000"/>
          <w:lang w:val="en-NL" w:eastAsia="en-NL"/>
        </w:rPr>
        <w:t xml:space="preserve"> </w:t>
      </w:r>
      <w:bookmarkEnd w:id="1"/>
      <w:bookmarkEnd w:id="2"/>
      <w:r w:rsidR="009C72BC">
        <w:rPr>
          <w:rFonts w:eastAsia="Times New Roman" w:cstheme="minorHAnsi"/>
          <w:b w:val="0"/>
          <w:color w:val="000000"/>
          <w:lang w:val="en-NL" w:eastAsia="en-NL"/>
        </w:rPr>
        <w:tab/>
      </w:r>
      <w:r w:rsidR="00465DAC" w:rsidRPr="00465DAC">
        <w:rPr>
          <w:rFonts w:eastAsia="Times New Roman" w:cstheme="minorHAnsi"/>
          <w:b w:val="0"/>
          <w:color w:val="000000"/>
          <w:lang w:val="en-NL" w:eastAsia="en-NL"/>
        </w:rPr>
        <w:t xml:space="preserve">Our focus </w:t>
      </w:r>
      <w:r w:rsidR="00465DAC">
        <w:rPr>
          <w:rFonts w:eastAsia="Times New Roman" w:cstheme="minorHAnsi"/>
          <w:b w:val="0"/>
          <w:color w:val="000000"/>
          <w:lang w:val="en-NL" w:eastAsia="en-NL"/>
        </w:rPr>
        <w:t>was</w:t>
      </w:r>
      <w:r w:rsidR="00465DAC" w:rsidRPr="00465DAC">
        <w:rPr>
          <w:rFonts w:eastAsia="Times New Roman" w:cstheme="minorHAnsi"/>
          <w:b w:val="0"/>
          <w:color w:val="000000"/>
          <w:lang w:val="en-NL" w:eastAsia="en-NL"/>
        </w:rPr>
        <w:t xml:space="preserve"> on NPEC's Hades system, designed for in-vitro root systems. We aim</w:t>
      </w:r>
      <w:r w:rsidR="00D33DC3">
        <w:rPr>
          <w:rFonts w:eastAsia="Times New Roman" w:cstheme="minorHAnsi"/>
          <w:b w:val="0"/>
          <w:color w:val="000000"/>
          <w:lang w:val="en-NL" w:eastAsia="en-NL"/>
        </w:rPr>
        <w:t>ed</w:t>
      </w:r>
      <w:r w:rsidR="00465DAC" w:rsidRPr="00465DAC">
        <w:rPr>
          <w:rFonts w:eastAsia="Times New Roman" w:cstheme="minorHAnsi"/>
          <w:b w:val="0"/>
          <w:color w:val="000000"/>
          <w:lang w:val="en-NL" w:eastAsia="en-NL"/>
        </w:rPr>
        <w:t xml:space="preserve"> to develop a robust computer vision system to segment plant roots accurately and implement a reinforcement learning model to control a liquid handling robot, ensuring precise inoculation at identified root tip coordinates.</w:t>
      </w:r>
    </w:p>
    <w:p w14:paraId="320F76EF" w14:textId="74527B23" w:rsidR="003B7BCD" w:rsidRDefault="009C72BC" w:rsidP="009C72BC">
      <w:pPr>
        <w:rPr>
          <w:lang w:val="en-NL" w:eastAsia="en-NL"/>
        </w:rPr>
      </w:pPr>
      <w:r w:rsidRPr="009C72BC">
        <w:rPr>
          <w:lang w:val="en-NL" w:eastAsia="en-NL"/>
        </w:rPr>
        <w:t xml:space="preserve">Understanding plant biology is key. NPEC strives to responsibly harness plant potential for sustainable food production. Plant phenotyping, the study of observable plant characteristics resulting from genetic-environmental interactions, is crucial for </w:t>
      </w:r>
      <w:r w:rsidR="00D33DC3" w:rsidRPr="009C72BC">
        <w:rPr>
          <w:lang w:val="en-NL" w:eastAsia="en-NL"/>
        </w:rPr>
        <w:t>unravelling</w:t>
      </w:r>
      <w:r w:rsidRPr="009C72BC">
        <w:rPr>
          <w:lang w:val="en-NL" w:eastAsia="en-NL"/>
        </w:rPr>
        <w:t xml:space="preserve"> the mysteries of plant growth and adaptation.</w:t>
      </w:r>
    </w:p>
    <w:p w14:paraId="62311A4B" w14:textId="1422C9E5" w:rsidR="0059660E" w:rsidRDefault="00E81ACB" w:rsidP="003B7BCD">
      <w:pPr>
        <w:rPr>
          <w:lang w:val="en-NL" w:eastAsia="en-NL"/>
        </w:rPr>
      </w:pPr>
      <w:r w:rsidRPr="00E81ACB">
        <w:rPr>
          <w:lang w:val="en-NL" w:eastAsia="en-NL"/>
        </w:rPr>
        <w:t>Our solution has significant implications for plant science, offering a non-destructive and high-throughput method for studying plant functional dynamics. This aids in understanding root system architectures, plant-microbe interactions, and overall plant health.</w:t>
      </w:r>
    </w:p>
    <w:p w14:paraId="549B2395" w14:textId="77777777" w:rsidR="007C53A6" w:rsidRDefault="007C53A6" w:rsidP="003B7BCD">
      <w:pPr>
        <w:rPr>
          <w:lang w:val="en-NL" w:eastAsia="en-NL"/>
        </w:rPr>
      </w:pPr>
      <w:r w:rsidRPr="007C53A6">
        <w:rPr>
          <w:lang w:val="en-NL" w:eastAsia="en-NL"/>
        </w:rPr>
        <w:t xml:space="preserve">Our approach integrates cutting-edge technologies: computer vision, reinforcement learning, and robotics. Computer vision methods identify root tip coordinates, and reinforcement learning directs the liquid handling robot to water plants precisely. This synergy promises to transform plant phenotyping, combining vision precision, learning adaptability, and automation efficiency. </w:t>
      </w:r>
    </w:p>
    <w:p w14:paraId="00CC9F96" w14:textId="0743F1AD" w:rsidR="00E81ACB" w:rsidRDefault="007C53A6" w:rsidP="007C53A6">
      <w:pPr>
        <w:ind w:firstLine="0"/>
        <w:rPr>
          <w:lang w:val="en-NL" w:eastAsia="en-NL"/>
        </w:rPr>
      </w:pPr>
      <w:r w:rsidRPr="007C53A6">
        <w:rPr>
          <w:lang w:val="en-NL" w:eastAsia="en-NL"/>
        </w:rPr>
        <w:t>In the subsequent sections, we delve into technical details, methodologies, and results, showcasing our journey to enhance plant science through this harmonious integration of technology.</w:t>
      </w:r>
    </w:p>
    <w:p w14:paraId="018E9BE9" w14:textId="77777777" w:rsidR="007C53A6" w:rsidRDefault="007C53A6" w:rsidP="004643B7">
      <w:pPr>
        <w:pStyle w:val="Heading1"/>
      </w:pPr>
      <w:bookmarkStart w:id="3" w:name="_Toc157117786"/>
      <w:bookmarkStart w:id="4" w:name="_Toc157117825"/>
    </w:p>
    <w:p w14:paraId="212ECDA8" w14:textId="0431B237" w:rsidR="004643B7" w:rsidRDefault="004643B7" w:rsidP="004643B7">
      <w:pPr>
        <w:pStyle w:val="Heading1"/>
      </w:pPr>
      <w:r>
        <w:lastRenderedPageBreak/>
        <w:t>Dataset</w:t>
      </w:r>
      <w:bookmarkEnd w:id="3"/>
      <w:bookmarkEnd w:id="4"/>
    </w:p>
    <w:p w14:paraId="09CE511C" w14:textId="0BFBF5FB" w:rsidR="00987767" w:rsidRDefault="008E3366" w:rsidP="0059660E">
      <w:pPr>
        <w:ind w:firstLine="0"/>
      </w:pPr>
      <w:r w:rsidRPr="008E3366">
        <w:t>The dataset provided by NPEC for the project involves images of Arabidopsis thaliana</w:t>
      </w:r>
      <w:r w:rsidR="009E3105">
        <w:t xml:space="preserve"> also known as thale cress</w:t>
      </w:r>
      <w:r w:rsidR="0044070C">
        <w:t>,</w:t>
      </w:r>
      <w:r w:rsidRPr="008E3366">
        <w:t xml:space="preserve"> grown in Petri dishes within the Hades system, focusing on in-vitro root systems. While the dataset is invaluable for understanding plant phenotyping and interactions, it's crucial to acknowledge and scrutinize potential biases that may influence the efficacy of machine learning models trained on this data</w:t>
      </w:r>
      <w:r>
        <w:t>.</w:t>
      </w:r>
      <w:r w:rsidR="00987767">
        <w:t xml:space="preserve"> </w:t>
      </w:r>
      <w:r w:rsidR="00987767">
        <w:br/>
      </w:r>
      <w:r w:rsidR="00987767" w:rsidRPr="00987767">
        <w:t xml:space="preserve">Potential biases in the NPEC dataset include: </w:t>
      </w:r>
    </w:p>
    <w:p w14:paraId="2B9FD332" w14:textId="6260EE31" w:rsidR="00987767" w:rsidRDefault="00987767" w:rsidP="0059660E">
      <w:pPr>
        <w:pStyle w:val="ListParagraph"/>
        <w:numPr>
          <w:ilvl w:val="0"/>
          <w:numId w:val="12"/>
        </w:numPr>
      </w:pPr>
      <w:r w:rsidRPr="00224BA9">
        <w:rPr>
          <w:b/>
          <w:bCs/>
        </w:rPr>
        <w:t>Environmental Bias:</w:t>
      </w:r>
      <w:r w:rsidRPr="00987767">
        <w:t xml:space="preserve"> Controlled settings in Hades may not fully represent diverse real-world environments. </w:t>
      </w:r>
      <w:r w:rsidR="005C000A">
        <w:t xml:space="preserve"> </w:t>
      </w:r>
      <w:r w:rsidR="00C77114">
        <w:t>The p</w:t>
      </w:r>
      <w:r w:rsidR="005C000A" w:rsidRPr="00987767">
        <w:t xml:space="preserve">resence of treated plants may bias models toward specific features, affecting generalization. </w:t>
      </w:r>
      <w:sdt>
        <w:sdtPr>
          <w:id w:val="794335247"/>
          <w:citation/>
        </w:sdtPr>
        <w:sdtEndPr/>
        <w:sdtContent>
          <w:r w:rsidR="007B67AE">
            <w:fldChar w:fldCharType="begin"/>
          </w:r>
          <w:r w:rsidR="007B67AE">
            <w:instrText xml:space="preserve"> CITATION Ale11 \l 1033 </w:instrText>
          </w:r>
          <w:r w:rsidR="007B67AE">
            <w:fldChar w:fldCharType="separate"/>
          </w:r>
          <w:r w:rsidR="007B67AE">
            <w:rPr>
              <w:noProof/>
            </w:rPr>
            <w:t xml:space="preserve"> (Alexei A. Efros, 2011)</w:t>
          </w:r>
          <w:r w:rsidR="007B67AE">
            <w:fldChar w:fldCharType="end"/>
          </w:r>
        </w:sdtContent>
      </w:sdt>
    </w:p>
    <w:p w14:paraId="07D0920E" w14:textId="260D4704" w:rsidR="00987767" w:rsidRDefault="00987767" w:rsidP="00987767">
      <w:pPr>
        <w:pStyle w:val="ListParagraph"/>
        <w:numPr>
          <w:ilvl w:val="0"/>
          <w:numId w:val="12"/>
        </w:numPr>
      </w:pPr>
      <w:r w:rsidRPr="00224BA9">
        <w:rPr>
          <w:b/>
          <w:bCs/>
        </w:rPr>
        <w:t>Species Bias:</w:t>
      </w:r>
      <w:r w:rsidRPr="00987767">
        <w:t xml:space="preserve"> Focus on Arabidopsis thaliana may limit generalization to other plant species.</w:t>
      </w:r>
      <w:r w:rsidR="007B67AE">
        <w:t xml:space="preserve"> </w:t>
      </w:r>
      <w:sdt>
        <w:sdtPr>
          <w:id w:val="378908805"/>
          <w:citation/>
        </w:sdtPr>
        <w:sdtEndPr/>
        <w:sdtContent>
          <w:r w:rsidR="007B67AE">
            <w:fldChar w:fldCharType="begin"/>
          </w:r>
          <w:r w:rsidR="007B67AE">
            <w:instrText xml:space="preserve"> CITATION Ale11 \l 1033 </w:instrText>
          </w:r>
          <w:r w:rsidR="007B67AE">
            <w:fldChar w:fldCharType="separate"/>
          </w:r>
          <w:r w:rsidR="007B67AE">
            <w:rPr>
              <w:noProof/>
            </w:rPr>
            <w:t xml:space="preserve"> (Alexei A. Efros, 2011)</w:t>
          </w:r>
          <w:r w:rsidR="007B67AE">
            <w:fldChar w:fldCharType="end"/>
          </w:r>
        </w:sdtContent>
      </w:sdt>
    </w:p>
    <w:p w14:paraId="02AB7542" w14:textId="77777777" w:rsidR="00A95E8E" w:rsidRDefault="00987767" w:rsidP="00987767">
      <w:pPr>
        <w:pStyle w:val="ListParagraph"/>
        <w:numPr>
          <w:ilvl w:val="0"/>
          <w:numId w:val="12"/>
        </w:numPr>
      </w:pPr>
      <w:r w:rsidRPr="00224BA9">
        <w:rPr>
          <w:b/>
          <w:bCs/>
        </w:rPr>
        <w:t>Growth Stage Bias</w:t>
      </w:r>
      <w:r w:rsidRPr="00987767">
        <w:t>: Predominance of specific growth stages may impact model performance across varied stages.</w:t>
      </w:r>
    </w:p>
    <w:p w14:paraId="472CDB43" w14:textId="77777777" w:rsidR="00A95E8E" w:rsidRDefault="00987767" w:rsidP="00987767">
      <w:pPr>
        <w:pStyle w:val="ListParagraph"/>
        <w:numPr>
          <w:ilvl w:val="0"/>
          <w:numId w:val="12"/>
        </w:numPr>
      </w:pPr>
      <w:r w:rsidRPr="00224BA9">
        <w:rPr>
          <w:b/>
          <w:bCs/>
        </w:rPr>
        <w:t>Root Architecture Bias:</w:t>
      </w:r>
      <w:r w:rsidRPr="00987767">
        <w:t xml:space="preserve"> Imaging techniques may favor certain root structures, affecting model bias. </w:t>
      </w:r>
    </w:p>
    <w:p w14:paraId="46EFBBE1" w14:textId="3017E926" w:rsidR="00A95E8E" w:rsidRDefault="00987767" w:rsidP="00987767">
      <w:pPr>
        <w:pStyle w:val="ListParagraph"/>
        <w:numPr>
          <w:ilvl w:val="0"/>
          <w:numId w:val="12"/>
        </w:numPr>
      </w:pPr>
      <w:r w:rsidRPr="00224BA9">
        <w:rPr>
          <w:b/>
          <w:bCs/>
        </w:rPr>
        <w:t>Labeling Bias:</w:t>
      </w:r>
      <w:r w:rsidRPr="00987767">
        <w:t xml:space="preserve"> Inconsistent or subjective annotations could introduce bias in model training.</w:t>
      </w:r>
      <w:r w:rsidR="004544AA">
        <w:t xml:space="preserve"> </w:t>
      </w:r>
      <w:sdt>
        <w:sdtPr>
          <w:id w:val="1458070366"/>
          <w:citation/>
        </w:sdtPr>
        <w:sdtEndPr/>
        <w:sdtContent>
          <w:r w:rsidR="00313783">
            <w:fldChar w:fldCharType="begin"/>
          </w:r>
          <w:r w:rsidR="00313783">
            <w:instrText xml:space="preserve"> CITATION Noy22 \l 1033 </w:instrText>
          </w:r>
          <w:r w:rsidR="00313783">
            <w:fldChar w:fldCharType="separate"/>
          </w:r>
          <w:r w:rsidR="00313783">
            <w:rPr>
              <w:noProof/>
            </w:rPr>
            <w:t>(Noyan, 2022)</w:t>
          </w:r>
          <w:r w:rsidR="00313783">
            <w:fldChar w:fldCharType="end"/>
          </w:r>
        </w:sdtContent>
      </w:sdt>
    </w:p>
    <w:p w14:paraId="1A5A69D0" w14:textId="1AC9A0AA" w:rsidR="00A95E8E" w:rsidRDefault="00987767" w:rsidP="00491410">
      <w:pPr>
        <w:pStyle w:val="ListParagraph"/>
        <w:numPr>
          <w:ilvl w:val="0"/>
          <w:numId w:val="12"/>
        </w:numPr>
      </w:pPr>
      <w:r w:rsidRPr="00224BA9">
        <w:rPr>
          <w:b/>
          <w:bCs/>
        </w:rPr>
        <w:t>Hyperspectral Imaging Bias:</w:t>
      </w:r>
      <w:r w:rsidRPr="00987767">
        <w:t xml:space="preserve"> Emphasis on hyperspectral imaging may limit model performance with different techniques. </w:t>
      </w:r>
    </w:p>
    <w:p w14:paraId="4499C54E" w14:textId="40475C5F" w:rsidR="00A95E8E" w:rsidRDefault="00987767" w:rsidP="00987767">
      <w:pPr>
        <w:pStyle w:val="ListParagraph"/>
        <w:numPr>
          <w:ilvl w:val="0"/>
          <w:numId w:val="12"/>
        </w:numPr>
      </w:pPr>
      <w:r w:rsidRPr="00224BA9">
        <w:rPr>
          <w:b/>
          <w:bCs/>
        </w:rPr>
        <w:t>Data Collection Bias:</w:t>
      </w:r>
      <w:r w:rsidRPr="00987767">
        <w:t xml:space="preserve"> Biases from camera angles, lighting, or image quality may affect model robustness. </w:t>
      </w:r>
      <w:sdt>
        <w:sdtPr>
          <w:id w:val="-727445139"/>
          <w:citation/>
        </w:sdtPr>
        <w:sdtEndPr/>
        <w:sdtContent>
          <w:r w:rsidR="00CD60C6">
            <w:fldChar w:fldCharType="begin"/>
          </w:r>
          <w:r w:rsidR="00CD60C6">
            <w:instrText xml:space="preserve"> CITATION Noy22 \l 1033 </w:instrText>
          </w:r>
          <w:r w:rsidR="00CD60C6">
            <w:fldChar w:fldCharType="separate"/>
          </w:r>
          <w:r w:rsidR="00CD60C6">
            <w:rPr>
              <w:noProof/>
            </w:rPr>
            <w:t>(Noyan, 2022)</w:t>
          </w:r>
          <w:r w:rsidR="00CD60C6">
            <w:fldChar w:fldCharType="end"/>
          </w:r>
        </w:sdtContent>
      </w:sdt>
    </w:p>
    <w:p w14:paraId="3CB7294B" w14:textId="2D8E8AD3" w:rsidR="0059660E" w:rsidRDefault="00987767" w:rsidP="007B67AE">
      <w:pPr>
        <w:ind w:left="360" w:firstLine="0"/>
      </w:pPr>
      <w:r w:rsidRPr="00987767">
        <w:lastRenderedPageBreak/>
        <w:t>Addressing these biases is crucial for developing models that generalize effectively and provide reliable insights into plant phenotyping beyond the specific conditions in the NPEC dataset. Regular evaluation and validation on diverse datasets are essential for mitigating potential biases.</w:t>
      </w:r>
    </w:p>
    <w:p w14:paraId="07518E93" w14:textId="77777777" w:rsidR="007B67AE" w:rsidRPr="0059660E" w:rsidRDefault="007B67AE" w:rsidP="007B67AE">
      <w:pPr>
        <w:ind w:left="360" w:firstLine="0"/>
      </w:pPr>
    </w:p>
    <w:p w14:paraId="4B173AFE" w14:textId="343ED285" w:rsidR="0062137E" w:rsidRPr="008E3366" w:rsidRDefault="004643B7" w:rsidP="008E3366">
      <w:pPr>
        <w:pStyle w:val="Heading1"/>
      </w:pPr>
      <w:bookmarkStart w:id="5" w:name="_Toc157117787"/>
      <w:bookmarkStart w:id="6" w:name="_Toc157117826"/>
      <w:r>
        <w:t>DataLab Tasks</w:t>
      </w:r>
      <w:bookmarkEnd w:id="5"/>
      <w:bookmarkEnd w:id="6"/>
    </w:p>
    <w:p w14:paraId="32E20C67" w14:textId="49EAEB4F" w:rsidR="0062137E" w:rsidRPr="0059660E" w:rsidRDefault="00675790" w:rsidP="0059660E">
      <w:pPr>
        <w:shd w:val="clear" w:color="auto" w:fill="FFFFFF"/>
        <w:spacing w:before="100" w:beforeAutospacing="1" w:after="100" w:afterAutospacing="1"/>
        <w:ind w:left="360" w:firstLine="0"/>
        <w:rPr>
          <w:rFonts w:eastAsia="Times New Roman" w:cstheme="minorHAnsi"/>
          <w:lang w:val="en-NL" w:eastAsia="en-NL"/>
        </w:rPr>
      </w:pPr>
      <w:r w:rsidRPr="0062137E">
        <w:rPr>
          <w:rFonts w:cstheme="minorHAnsi"/>
          <w:b/>
          <w:bCs/>
          <w:color w:val="000000"/>
        </w:rPr>
        <w:t xml:space="preserve">Task </w:t>
      </w:r>
      <w:r w:rsidR="00937A3F" w:rsidRPr="0062137E">
        <w:rPr>
          <w:rFonts w:cstheme="minorHAnsi"/>
          <w:b/>
          <w:bCs/>
          <w:color w:val="000000"/>
        </w:rPr>
        <w:t xml:space="preserve">1 </w:t>
      </w:r>
      <w:r w:rsidRPr="0062137E">
        <w:rPr>
          <w:rFonts w:cstheme="minorHAnsi"/>
          <w:b/>
          <w:bCs/>
          <w:color w:val="000000"/>
        </w:rPr>
        <w:t>Image Annotatio</w:t>
      </w:r>
      <w:r w:rsidR="00920121" w:rsidRPr="0062137E">
        <w:rPr>
          <w:rFonts w:cstheme="minorHAnsi"/>
          <w:b/>
          <w:bCs/>
          <w:color w:val="000000"/>
        </w:rPr>
        <w:t>n</w:t>
      </w:r>
      <w:r w:rsidRPr="0062137E">
        <w:rPr>
          <w:rFonts w:cstheme="minorHAnsi"/>
          <w:color w:val="000000"/>
        </w:rPr>
        <w:t xml:space="preserve">: </w:t>
      </w:r>
      <w:r w:rsidR="00DA0414" w:rsidRPr="0062137E">
        <w:rPr>
          <w:rFonts w:cstheme="minorHAnsi"/>
          <w:color w:val="000000"/>
        </w:rPr>
        <w:br/>
      </w:r>
      <w:r w:rsidR="003A3939" w:rsidRPr="0059660E">
        <w:rPr>
          <w:rFonts w:cstheme="minorHAnsi"/>
        </w:rPr>
        <w:t xml:space="preserve">In Task 1, the objective </w:t>
      </w:r>
      <w:r w:rsidR="006A43CA" w:rsidRPr="0059660E">
        <w:rPr>
          <w:rFonts w:cstheme="minorHAnsi"/>
        </w:rPr>
        <w:t>wa</w:t>
      </w:r>
      <w:r w:rsidR="003A3939" w:rsidRPr="0059660E">
        <w:rPr>
          <w:rFonts w:cstheme="minorHAnsi"/>
        </w:rPr>
        <w:t xml:space="preserve">s to perform pixel-level image annotation on a dataset of 126 black-and-white images containing Arabidopsis thaliana grown in Petri dishes. Students </w:t>
      </w:r>
      <w:r w:rsidR="0074630C" w:rsidRPr="0059660E">
        <w:rPr>
          <w:rFonts w:cstheme="minorHAnsi"/>
        </w:rPr>
        <w:t>were</w:t>
      </w:r>
      <w:r w:rsidR="003A3939" w:rsidRPr="0059660E">
        <w:rPr>
          <w:rFonts w:cstheme="minorHAnsi"/>
        </w:rPr>
        <w:t xml:space="preserve"> assigned 2 or 3 images each for annotation, aiming to label four classes: root, shoot, seed, and </w:t>
      </w:r>
      <w:r w:rsidR="000B35ED" w:rsidRPr="0059660E">
        <w:rPr>
          <w:rFonts w:cstheme="minorHAnsi"/>
        </w:rPr>
        <w:t>occluded root</w:t>
      </w:r>
      <w:r w:rsidR="003A3939" w:rsidRPr="0059660E">
        <w:rPr>
          <w:rFonts w:cstheme="minorHAnsi"/>
        </w:rPr>
        <w:t xml:space="preserve">. The annotation </w:t>
      </w:r>
      <w:r w:rsidR="0074630C" w:rsidRPr="0059660E">
        <w:rPr>
          <w:rFonts w:cstheme="minorHAnsi"/>
        </w:rPr>
        <w:t>had to</w:t>
      </w:r>
      <w:r w:rsidR="003A3939" w:rsidRPr="0059660E">
        <w:rPr>
          <w:rFonts w:cstheme="minorHAnsi"/>
        </w:rPr>
        <w:t xml:space="preserve"> be done using LabKit, an ImageJ plug-in, and segmentation masks need to be exported following specific requirements</w:t>
      </w:r>
      <w:r w:rsidR="00930B36" w:rsidRPr="0059660E">
        <w:rPr>
          <w:rFonts w:cstheme="minorHAnsi"/>
        </w:rPr>
        <w:t>:</w:t>
      </w:r>
    </w:p>
    <w:p w14:paraId="30C5BA88" w14:textId="20E64C9B" w:rsidR="00930B36" w:rsidRPr="0059660E" w:rsidRDefault="00930B36" w:rsidP="0059660E">
      <w:pPr>
        <w:pStyle w:val="ListParagraph"/>
        <w:numPr>
          <w:ilvl w:val="0"/>
          <w:numId w:val="11"/>
        </w:numPr>
        <w:shd w:val="clear" w:color="auto" w:fill="FFFFFF"/>
        <w:spacing w:before="100" w:beforeAutospacing="1" w:after="100" w:afterAutospacing="1"/>
        <w:rPr>
          <w:rFonts w:eastAsia="Times New Roman" w:cstheme="minorHAnsi"/>
          <w:lang w:val="en-NL" w:eastAsia="en-NL"/>
        </w:rPr>
      </w:pPr>
      <w:r w:rsidRPr="0059660E">
        <w:rPr>
          <w:rFonts w:eastAsia="Times New Roman" w:cstheme="minorHAnsi"/>
          <w:lang w:val="en-NL" w:eastAsia="en-NL"/>
        </w:rPr>
        <w:t xml:space="preserve">Deliver </w:t>
      </w:r>
      <w:r w:rsidR="009E02EB" w:rsidRPr="0059660E">
        <w:rPr>
          <w:rFonts w:eastAsia="Times New Roman" w:cstheme="minorHAnsi"/>
          <w:lang w:val="en-NL" w:eastAsia="en-NL"/>
        </w:rPr>
        <w:t>four</w:t>
      </w:r>
      <w:r w:rsidRPr="0059660E">
        <w:rPr>
          <w:rFonts w:eastAsia="Times New Roman" w:cstheme="minorHAnsi"/>
          <w:lang w:val="en-NL" w:eastAsia="en-NL"/>
        </w:rPr>
        <w:t xml:space="preserve"> segmentation masks (</w:t>
      </w:r>
      <w:r w:rsidRPr="0059660E">
        <w:rPr>
          <w:rFonts w:cstheme="minorHAnsi"/>
        </w:rPr>
        <w:t>Root mask, shoot mask, seed mask and occluded mask.)</w:t>
      </w:r>
    </w:p>
    <w:p w14:paraId="2C91BD83" w14:textId="77777777" w:rsidR="00930B36" w:rsidRPr="0059660E" w:rsidRDefault="00930B36" w:rsidP="0059660E">
      <w:pPr>
        <w:pStyle w:val="ListParagraph"/>
        <w:numPr>
          <w:ilvl w:val="0"/>
          <w:numId w:val="11"/>
        </w:numPr>
        <w:shd w:val="clear" w:color="auto" w:fill="FFFFFF"/>
        <w:spacing w:after="240"/>
        <w:rPr>
          <w:rFonts w:eastAsia="Times New Roman" w:cstheme="minorHAnsi"/>
          <w:lang w:val="en-NL" w:eastAsia="en-NL"/>
        </w:rPr>
      </w:pPr>
      <w:r w:rsidRPr="0059660E">
        <w:rPr>
          <w:rFonts w:eastAsia="Times New Roman" w:cstheme="minorHAnsi"/>
          <w:lang w:val="en-NL" w:eastAsia="en-NL"/>
        </w:rPr>
        <w:t>Segmentation masks should be a </w:t>
      </w:r>
      <w:r w:rsidRPr="0059660E">
        <w:rPr>
          <w:rFonts w:eastAsia="Times New Roman" w:cstheme="minorHAnsi"/>
          <w:bdr w:val="none" w:sz="0" w:space="0" w:color="auto" w:frame="1"/>
          <w:lang w:val="en-NL" w:eastAsia="en-NL"/>
        </w:rPr>
        <w:t>.tif</w:t>
      </w:r>
      <w:r w:rsidRPr="0059660E">
        <w:rPr>
          <w:rFonts w:eastAsia="Times New Roman" w:cstheme="minorHAnsi"/>
          <w:lang w:val="en-NL" w:eastAsia="en-NL"/>
        </w:rPr>
        <w:t> file with the following naming convention:</w:t>
      </w:r>
    </w:p>
    <w:p w14:paraId="6E2016B7" w14:textId="77777777" w:rsidR="00930B36" w:rsidRPr="0059660E" w:rsidRDefault="00930B36" w:rsidP="0059660E">
      <w:pPr>
        <w:pStyle w:val="ListParagraph"/>
        <w:shd w:val="clear" w:color="auto" w:fill="FFFFFF"/>
        <w:spacing w:before="100" w:beforeAutospacing="1" w:after="100" w:afterAutospacing="1"/>
        <w:ind w:firstLine="0"/>
        <w:rPr>
          <w:rFonts w:ascii="Segoe UI" w:eastAsia="Times New Roman" w:hAnsi="Segoe UI" w:cs="Segoe UI"/>
          <w:sz w:val="21"/>
          <w:szCs w:val="21"/>
          <w:lang w:val="en-NL" w:eastAsia="en-NL"/>
        </w:rPr>
      </w:pPr>
      <w:r w:rsidRPr="0059660E">
        <w:rPr>
          <w:rFonts w:ascii="var(--jp-code-font-family)" w:eastAsia="Times New Roman" w:hAnsi="var(--jp-code-font-family)" w:cs="Courier New"/>
          <w:sz w:val="20"/>
          <w:szCs w:val="20"/>
          <w:bdr w:val="none" w:sz="0" w:space="0" w:color="auto" w:frame="1"/>
          <w:lang w:val="en-NL" w:eastAsia="en-NL"/>
        </w:rPr>
        <w:t>name_of_the_image_root_mask.tif</w:t>
      </w:r>
    </w:p>
    <w:p w14:paraId="6014594C" w14:textId="77777777" w:rsidR="00930B36" w:rsidRPr="0059660E" w:rsidRDefault="00930B36" w:rsidP="0059660E">
      <w:pPr>
        <w:pStyle w:val="ListParagraph"/>
        <w:numPr>
          <w:ilvl w:val="0"/>
          <w:numId w:val="11"/>
        </w:numPr>
        <w:shd w:val="clear" w:color="auto" w:fill="FFFFFF"/>
        <w:spacing w:before="60" w:after="100" w:afterAutospacing="1"/>
        <w:rPr>
          <w:rFonts w:eastAsia="Times New Roman" w:cstheme="minorHAnsi"/>
          <w:lang w:val="en-NL" w:eastAsia="en-NL"/>
        </w:rPr>
      </w:pPr>
      <w:r w:rsidRPr="0059660E">
        <w:rPr>
          <w:rFonts w:eastAsia="Times New Roman" w:cstheme="minorHAnsi"/>
          <w:lang w:val="en-NL" w:eastAsia="en-NL"/>
        </w:rPr>
        <w:t>The shape of the image and the masks should match.</w:t>
      </w:r>
    </w:p>
    <w:p w14:paraId="07B2AB54" w14:textId="77777777" w:rsidR="00930B36" w:rsidRPr="0059660E" w:rsidRDefault="00930B36" w:rsidP="0059660E">
      <w:pPr>
        <w:pStyle w:val="ListParagraph"/>
        <w:numPr>
          <w:ilvl w:val="0"/>
          <w:numId w:val="11"/>
        </w:numPr>
        <w:shd w:val="clear" w:color="auto" w:fill="FFFFFF"/>
        <w:spacing w:before="60" w:after="100" w:afterAutospacing="1"/>
        <w:rPr>
          <w:rFonts w:eastAsia="Times New Roman" w:cstheme="minorHAnsi"/>
          <w:lang w:val="en-NL" w:eastAsia="en-NL"/>
        </w:rPr>
      </w:pPr>
      <w:r w:rsidRPr="0059660E">
        <w:rPr>
          <w:rFonts w:eastAsia="Times New Roman" w:cstheme="minorHAnsi"/>
          <w:lang w:val="en-NL" w:eastAsia="en-NL"/>
        </w:rPr>
        <w:t>Masks should be binary images with 0 and 1.</w:t>
      </w:r>
    </w:p>
    <w:p w14:paraId="6C636C83" w14:textId="77777777" w:rsidR="00930B36" w:rsidRPr="0059660E" w:rsidRDefault="00930B36" w:rsidP="0059660E">
      <w:pPr>
        <w:pStyle w:val="ListParagraph"/>
        <w:numPr>
          <w:ilvl w:val="0"/>
          <w:numId w:val="11"/>
        </w:numPr>
        <w:shd w:val="clear" w:color="auto" w:fill="FFFFFF"/>
        <w:spacing w:before="60" w:after="100" w:afterAutospacing="1"/>
        <w:rPr>
          <w:rFonts w:eastAsia="Times New Roman" w:cstheme="minorHAnsi"/>
          <w:lang w:val="en-NL" w:eastAsia="en-NL"/>
        </w:rPr>
      </w:pPr>
      <w:r w:rsidRPr="0059660E">
        <w:rPr>
          <w:rFonts w:eastAsia="Times New Roman" w:cstheme="minorHAnsi"/>
          <w:lang w:val="en-NL" w:eastAsia="en-NL"/>
        </w:rPr>
        <w:t>0 is the background, and 1 is the foreground.</w:t>
      </w:r>
    </w:p>
    <w:p w14:paraId="7E8E3362" w14:textId="1D866978" w:rsidR="00675790" w:rsidRPr="0059660E" w:rsidRDefault="00930B36" w:rsidP="0059660E">
      <w:pPr>
        <w:pStyle w:val="ListParagraph"/>
        <w:numPr>
          <w:ilvl w:val="0"/>
          <w:numId w:val="11"/>
        </w:numPr>
        <w:shd w:val="clear" w:color="auto" w:fill="FFFFFF"/>
        <w:spacing w:before="60" w:after="100" w:afterAutospacing="1"/>
        <w:rPr>
          <w:rFonts w:eastAsia="Times New Roman" w:cstheme="minorHAnsi"/>
          <w:lang w:val="en-NL" w:eastAsia="en-NL"/>
        </w:rPr>
      </w:pPr>
      <w:r w:rsidRPr="0059660E">
        <w:rPr>
          <w:rFonts w:eastAsia="Times New Roman" w:cstheme="minorHAnsi"/>
          <w:lang w:val="en-NL" w:eastAsia="en-NL"/>
        </w:rPr>
        <w:t>Your labels must have an acceptable quality.</w:t>
      </w:r>
    </w:p>
    <w:p w14:paraId="30287094" w14:textId="77777777" w:rsidR="00E6389B" w:rsidRDefault="009328AF" w:rsidP="00E6389B">
      <w:pPr>
        <w:pStyle w:val="NormalWeb"/>
        <w:keepNext/>
        <w:spacing w:line="480" w:lineRule="auto"/>
      </w:pPr>
      <w:r w:rsidRPr="009328AF">
        <w:rPr>
          <w:rFonts w:asciiTheme="minorHAnsi" w:hAnsiTheme="minorHAnsi" w:cstheme="minorHAnsi"/>
          <w:noProof/>
          <w:color w:val="000000"/>
          <w:sz w:val="22"/>
          <w:szCs w:val="22"/>
        </w:rPr>
        <w:lastRenderedPageBreak/>
        <w:drawing>
          <wp:inline distT="0" distB="0" distL="0" distR="0" wp14:anchorId="12CFCBC3" wp14:editId="43EE8501">
            <wp:extent cx="2643673" cy="1899109"/>
            <wp:effectExtent l="0" t="0" r="4445" b="6350"/>
            <wp:docPr id="697318760" name="Picture 1"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18760" name="Picture 1" descr="A close-up of a microscope&#10;&#10;Description automatically generated"/>
                    <pic:cNvPicPr/>
                  </pic:nvPicPr>
                  <pic:blipFill>
                    <a:blip r:embed="rId13"/>
                    <a:stretch>
                      <a:fillRect/>
                    </a:stretch>
                  </pic:blipFill>
                  <pic:spPr>
                    <a:xfrm>
                      <a:off x="0" y="0"/>
                      <a:ext cx="2664718" cy="1914227"/>
                    </a:xfrm>
                    <a:prstGeom prst="rect">
                      <a:avLst/>
                    </a:prstGeom>
                  </pic:spPr>
                </pic:pic>
              </a:graphicData>
            </a:graphic>
          </wp:inline>
        </w:drawing>
      </w:r>
      <w:r w:rsidR="00E6389B" w:rsidRPr="000A76A4">
        <w:rPr>
          <w:rFonts w:asciiTheme="minorHAnsi" w:hAnsiTheme="minorHAnsi" w:cstheme="minorHAnsi"/>
          <w:noProof/>
          <w:color w:val="000000"/>
          <w:sz w:val="22"/>
          <w:szCs w:val="22"/>
        </w:rPr>
        <w:drawing>
          <wp:inline distT="0" distB="0" distL="0" distR="0" wp14:anchorId="48F8498E" wp14:editId="6924B0F3">
            <wp:extent cx="2824222" cy="2213213"/>
            <wp:effectExtent l="0" t="0" r="0" b="0"/>
            <wp:docPr id="504846096" name="Picture 1" descr="A collage of images of various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46096" name="Picture 1" descr="A collage of images of various types of objects&#10;&#10;Description automatically generated"/>
                    <pic:cNvPicPr/>
                  </pic:nvPicPr>
                  <pic:blipFill>
                    <a:blip r:embed="rId14"/>
                    <a:stretch>
                      <a:fillRect/>
                    </a:stretch>
                  </pic:blipFill>
                  <pic:spPr>
                    <a:xfrm>
                      <a:off x="0" y="0"/>
                      <a:ext cx="2851854" cy="2234867"/>
                    </a:xfrm>
                    <a:prstGeom prst="rect">
                      <a:avLst/>
                    </a:prstGeom>
                  </pic:spPr>
                </pic:pic>
              </a:graphicData>
            </a:graphic>
          </wp:inline>
        </w:drawing>
      </w:r>
    </w:p>
    <w:p w14:paraId="4AAC30B0" w14:textId="69F3CA65" w:rsidR="00E6389B" w:rsidRPr="005E5781" w:rsidRDefault="00E6389B" w:rsidP="00E6389B">
      <w:pPr>
        <w:pStyle w:val="Caption"/>
      </w:pPr>
      <w:r w:rsidRPr="005E5781">
        <w:t xml:space="preserve">Figure </w:t>
      </w:r>
      <w:r w:rsidR="006564E5">
        <w:fldChar w:fldCharType="begin"/>
      </w:r>
      <w:r w:rsidR="006564E5">
        <w:instrText xml:space="preserve"> SEQ Figure \* ARABIC </w:instrText>
      </w:r>
      <w:r w:rsidR="006564E5">
        <w:fldChar w:fldCharType="separate"/>
      </w:r>
      <w:r w:rsidR="00C411E9">
        <w:rPr>
          <w:noProof/>
        </w:rPr>
        <w:t>1</w:t>
      </w:r>
      <w:r w:rsidR="006564E5">
        <w:rPr>
          <w:noProof/>
        </w:rPr>
        <w:fldChar w:fldCharType="end"/>
      </w:r>
      <w:r w:rsidRPr="005E5781">
        <w:tab/>
        <w:t xml:space="preserve"> Original image</w:t>
      </w:r>
      <w:r w:rsidRPr="005E5781">
        <w:tab/>
      </w:r>
      <w:r w:rsidRPr="005E5781">
        <w:tab/>
      </w:r>
      <w:r w:rsidRPr="005E5781">
        <w:tab/>
      </w:r>
      <w:r w:rsidRPr="005E5781">
        <w:tab/>
        <w:t xml:space="preserve"> Figure </w:t>
      </w:r>
      <w:r w:rsidR="006564E5">
        <w:fldChar w:fldCharType="begin"/>
      </w:r>
      <w:r w:rsidR="006564E5">
        <w:instrText xml:space="preserve"> SEQ Figure \* ARABIC </w:instrText>
      </w:r>
      <w:r w:rsidR="006564E5">
        <w:fldChar w:fldCharType="separate"/>
      </w:r>
      <w:r w:rsidR="00C411E9">
        <w:rPr>
          <w:noProof/>
        </w:rPr>
        <w:t>2</w:t>
      </w:r>
      <w:r w:rsidR="006564E5">
        <w:rPr>
          <w:noProof/>
        </w:rPr>
        <w:fldChar w:fldCharType="end"/>
      </w:r>
      <w:r w:rsidRPr="005E5781">
        <w:t xml:space="preserve"> </w:t>
      </w:r>
      <w:r w:rsidR="0074630C" w:rsidRPr="005E5781">
        <w:t>Masks</w:t>
      </w:r>
    </w:p>
    <w:p w14:paraId="40A1B2B6" w14:textId="6044A5FA" w:rsidR="00D51214" w:rsidRDefault="00704815" w:rsidP="00DA0414">
      <w:pPr>
        <w:pStyle w:val="NormalWeb"/>
        <w:spacing w:line="480" w:lineRule="auto"/>
        <w:rPr>
          <w:rFonts w:asciiTheme="minorHAnsi" w:hAnsiTheme="minorHAnsi" w:cstheme="minorHAnsi"/>
          <w:color w:val="000000"/>
          <w:sz w:val="22"/>
          <w:szCs w:val="22"/>
          <w:lang w:val="en-US"/>
        </w:rPr>
      </w:pPr>
      <w:r>
        <w:rPr>
          <w:rFonts w:asciiTheme="minorHAnsi" w:hAnsiTheme="minorHAnsi" w:cstheme="minorHAnsi"/>
          <w:color w:val="000000"/>
          <w:sz w:val="22"/>
          <w:szCs w:val="22"/>
          <w:lang w:val="en-US"/>
        </w:rPr>
        <w:t>Above is an example of one of the images that had to be segmented. For each image</w:t>
      </w:r>
      <w:r w:rsidR="001C077B">
        <w:rPr>
          <w:rFonts w:asciiTheme="minorHAnsi" w:hAnsiTheme="minorHAnsi" w:cstheme="minorHAnsi"/>
          <w:color w:val="000000"/>
          <w:sz w:val="22"/>
          <w:szCs w:val="22"/>
          <w:lang w:val="en-US"/>
        </w:rPr>
        <w:t>,</w:t>
      </w:r>
      <w:r>
        <w:rPr>
          <w:rFonts w:asciiTheme="minorHAnsi" w:hAnsiTheme="minorHAnsi" w:cstheme="minorHAnsi"/>
          <w:color w:val="000000"/>
          <w:sz w:val="22"/>
          <w:szCs w:val="22"/>
          <w:lang w:val="en-US"/>
        </w:rPr>
        <w:t xml:space="preserve"> </w:t>
      </w:r>
      <w:r w:rsidR="007616CF">
        <w:rPr>
          <w:rFonts w:asciiTheme="minorHAnsi" w:hAnsiTheme="minorHAnsi" w:cstheme="minorHAnsi"/>
          <w:color w:val="000000"/>
          <w:sz w:val="22"/>
          <w:szCs w:val="22"/>
          <w:lang w:val="en-US"/>
        </w:rPr>
        <w:t>4 masks were segmented using Lab kit: Root mask, shoot mask, seed mask and occluded mask.</w:t>
      </w:r>
      <w:r w:rsidR="00902BAD">
        <w:rPr>
          <w:rFonts w:asciiTheme="minorHAnsi" w:hAnsiTheme="minorHAnsi" w:cstheme="minorHAnsi"/>
          <w:color w:val="000000"/>
          <w:sz w:val="22"/>
          <w:szCs w:val="22"/>
          <w:lang w:val="en-US"/>
        </w:rPr>
        <w:t xml:space="preserve"> </w:t>
      </w:r>
      <w:r w:rsidR="00D51214">
        <w:rPr>
          <w:rFonts w:asciiTheme="minorHAnsi" w:hAnsiTheme="minorHAnsi" w:cstheme="minorHAnsi"/>
          <w:color w:val="000000"/>
          <w:sz w:val="22"/>
          <w:szCs w:val="22"/>
          <w:lang w:val="en-US"/>
        </w:rPr>
        <w:br/>
      </w:r>
      <w:r w:rsidR="000B418A">
        <w:rPr>
          <w:rFonts w:asciiTheme="minorHAnsi" w:hAnsiTheme="minorHAnsi" w:cstheme="minorHAnsi"/>
          <w:color w:val="000000"/>
          <w:sz w:val="22"/>
          <w:szCs w:val="22"/>
          <w:lang w:val="en-US"/>
        </w:rPr>
        <w:t xml:space="preserve">The solution that I </w:t>
      </w:r>
      <w:r w:rsidR="003F0DC3">
        <w:rPr>
          <w:rFonts w:asciiTheme="minorHAnsi" w:hAnsiTheme="minorHAnsi" w:cstheme="minorHAnsi"/>
          <w:color w:val="000000"/>
          <w:sz w:val="22"/>
          <w:szCs w:val="22"/>
          <w:lang w:val="en-US"/>
        </w:rPr>
        <w:t>provided</w:t>
      </w:r>
      <w:r w:rsidR="000B418A">
        <w:rPr>
          <w:rFonts w:asciiTheme="minorHAnsi" w:hAnsiTheme="minorHAnsi" w:cstheme="minorHAnsi"/>
          <w:color w:val="000000"/>
          <w:sz w:val="22"/>
          <w:szCs w:val="22"/>
          <w:lang w:val="en-US"/>
        </w:rPr>
        <w:t xml:space="preserve"> passe</w:t>
      </w:r>
      <w:r w:rsidR="003F0DC3">
        <w:rPr>
          <w:rFonts w:asciiTheme="minorHAnsi" w:hAnsiTheme="minorHAnsi" w:cstheme="minorHAnsi"/>
          <w:color w:val="000000"/>
          <w:sz w:val="22"/>
          <w:szCs w:val="22"/>
          <w:lang w:val="en-US"/>
        </w:rPr>
        <w:t>d</w:t>
      </w:r>
      <w:r w:rsidR="000B418A">
        <w:rPr>
          <w:rFonts w:asciiTheme="minorHAnsi" w:hAnsiTheme="minorHAnsi" w:cstheme="minorHAnsi"/>
          <w:color w:val="000000"/>
          <w:sz w:val="22"/>
          <w:szCs w:val="22"/>
          <w:lang w:val="en-US"/>
        </w:rPr>
        <w:t xml:space="preserve"> the client </w:t>
      </w:r>
      <w:r w:rsidR="003F00E0">
        <w:rPr>
          <w:rFonts w:asciiTheme="minorHAnsi" w:hAnsiTheme="minorHAnsi" w:cstheme="minorHAnsi"/>
          <w:color w:val="000000"/>
          <w:sz w:val="22"/>
          <w:szCs w:val="22"/>
          <w:lang w:val="en-US"/>
        </w:rPr>
        <w:t xml:space="preserve">requirements, </w:t>
      </w:r>
      <w:r w:rsidR="009E02EB">
        <w:rPr>
          <w:rFonts w:asciiTheme="minorHAnsi" w:hAnsiTheme="minorHAnsi" w:cstheme="minorHAnsi"/>
          <w:color w:val="000000"/>
          <w:sz w:val="22"/>
          <w:szCs w:val="22"/>
          <w:lang w:val="en-US"/>
        </w:rPr>
        <w:t>as</w:t>
      </w:r>
      <w:r w:rsidR="003F00E0">
        <w:rPr>
          <w:rFonts w:asciiTheme="minorHAnsi" w:hAnsiTheme="minorHAnsi" w:cstheme="minorHAnsi"/>
          <w:color w:val="000000"/>
          <w:sz w:val="22"/>
          <w:szCs w:val="22"/>
          <w:lang w:val="en-US"/>
        </w:rPr>
        <w:t xml:space="preserve"> I delivered 4 </w:t>
      </w:r>
      <w:r w:rsidR="00B868B3">
        <w:rPr>
          <w:rFonts w:asciiTheme="minorHAnsi" w:hAnsiTheme="minorHAnsi" w:cstheme="minorHAnsi"/>
          <w:color w:val="000000"/>
          <w:sz w:val="22"/>
          <w:szCs w:val="22"/>
          <w:lang w:val="en-US"/>
        </w:rPr>
        <w:t>masks per image (as seen above), it had the correct naming convention</w:t>
      </w:r>
      <w:r w:rsidR="00507DE1">
        <w:rPr>
          <w:rFonts w:asciiTheme="minorHAnsi" w:hAnsiTheme="minorHAnsi" w:cstheme="minorHAnsi"/>
          <w:color w:val="000000"/>
          <w:sz w:val="22"/>
          <w:szCs w:val="22"/>
          <w:lang w:val="en-US"/>
        </w:rPr>
        <w:t xml:space="preserve">, the image shape and mask shape match, it is a binary </w:t>
      </w:r>
      <w:r w:rsidR="009E02EB">
        <w:rPr>
          <w:rFonts w:asciiTheme="minorHAnsi" w:hAnsiTheme="minorHAnsi" w:cstheme="minorHAnsi"/>
          <w:color w:val="000000"/>
          <w:sz w:val="22"/>
          <w:szCs w:val="22"/>
          <w:lang w:val="en-US"/>
        </w:rPr>
        <w:t>image,</w:t>
      </w:r>
      <w:r w:rsidR="00507DE1">
        <w:rPr>
          <w:rFonts w:asciiTheme="minorHAnsi" w:hAnsiTheme="minorHAnsi" w:cstheme="minorHAnsi"/>
          <w:color w:val="000000"/>
          <w:sz w:val="22"/>
          <w:szCs w:val="22"/>
          <w:lang w:val="en-US"/>
        </w:rPr>
        <w:t xml:space="preserve"> and my labels were of acceptable quality.</w:t>
      </w:r>
      <w:r w:rsidR="0070149B">
        <w:rPr>
          <w:rFonts w:asciiTheme="minorHAnsi" w:hAnsiTheme="minorHAnsi" w:cstheme="minorHAnsi"/>
          <w:color w:val="000000"/>
          <w:sz w:val="22"/>
          <w:szCs w:val="22"/>
          <w:lang w:val="en-US"/>
        </w:rPr>
        <w:t xml:space="preserve"> </w:t>
      </w:r>
      <w:r w:rsidR="008F14BA">
        <w:rPr>
          <w:rFonts w:asciiTheme="minorHAnsi" w:hAnsiTheme="minorHAnsi" w:cstheme="minorHAnsi"/>
          <w:color w:val="000000"/>
          <w:sz w:val="22"/>
          <w:szCs w:val="22"/>
          <w:lang w:val="en-US"/>
        </w:rPr>
        <w:t xml:space="preserve">The only constraint that I came up to was to figure out where the shoot ended and where the root started. </w:t>
      </w:r>
      <w:r w:rsidR="00A425E0">
        <w:rPr>
          <w:rFonts w:asciiTheme="minorHAnsi" w:hAnsiTheme="minorHAnsi" w:cstheme="minorHAnsi"/>
          <w:color w:val="000000"/>
          <w:sz w:val="22"/>
          <w:szCs w:val="22"/>
          <w:lang w:val="en-US"/>
        </w:rPr>
        <w:t>I overcame this challenge by looking at where the lateral roots started to form and using th</w:t>
      </w:r>
      <w:r w:rsidR="003C1F35">
        <w:rPr>
          <w:rFonts w:asciiTheme="minorHAnsi" w:hAnsiTheme="minorHAnsi" w:cstheme="minorHAnsi"/>
          <w:color w:val="000000"/>
          <w:sz w:val="22"/>
          <w:szCs w:val="22"/>
          <w:lang w:val="en-US"/>
        </w:rPr>
        <w:t>at, I could predict where the shoot ended better.</w:t>
      </w:r>
      <w:r w:rsidR="00A425E0">
        <w:rPr>
          <w:rFonts w:asciiTheme="minorHAnsi" w:hAnsiTheme="minorHAnsi" w:cstheme="minorHAnsi"/>
          <w:color w:val="000000"/>
          <w:sz w:val="22"/>
          <w:szCs w:val="22"/>
          <w:lang w:val="en-US"/>
        </w:rPr>
        <w:t xml:space="preserve"> </w:t>
      </w:r>
    </w:p>
    <w:p w14:paraId="287F3D54" w14:textId="40599C16" w:rsidR="004674D4" w:rsidRDefault="00937A3F" w:rsidP="00D5307D">
      <w:pPr>
        <w:pStyle w:val="NormalWeb"/>
        <w:keepNext/>
        <w:spacing w:line="480" w:lineRule="auto"/>
        <w:rPr>
          <w:rFonts w:asciiTheme="minorHAnsi" w:hAnsiTheme="minorHAnsi" w:cstheme="minorHAnsi"/>
          <w:color w:val="374151"/>
          <w:sz w:val="22"/>
          <w:szCs w:val="22"/>
        </w:rPr>
      </w:pPr>
      <w:r w:rsidRPr="003A3939">
        <w:rPr>
          <w:rFonts w:asciiTheme="minorHAnsi" w:hAnsiTheme="minorHAnsi" w:cstheme="minorHAnsi"/>
          <w:b/>
          <w:bCs/>
          <w:color w:val="000000"/>
          <w:sz w:val="22"/>
          <w:szCs w:val="22"/>
        </w:rPr>
        <w:t xml:space="preserve">Task 2: ROI </w:t>
      </w:r>
      <w:r w:rsidR="000C0D99" w:rsidRPr="003A3939">
        <w:rPr>
          <w:rFonts w:asciiTheme="minorHAnsi" w:hAnsiTheme="minorHAnsi" w:cstheme="minorHAnsi"/>
          <w:b/>
          <w:bCs/>
          <w:color w:val="000000"/>
          <w:sz w:val="22"/>
          <w:szCs w:val="22"/>
        </w:rPr>
        <w:t>Extraction</w:t>
      </w:r>
      <w:r w:rsidR="00920121" w:rsidRPr="003A3939">
        <w:rPr>
          <w:rFonts w:asciiTheme="minorHAnsi" w:hAnsiTheme="minorHAnsi" w:cstheme="minorHAnsi"/>
          <w:b/>
          <w:bCs/>
          <w:color w:val="000000"/>
          <w:sz w:val="22"/>
          <w:szCs w:val="22"/>
          <w:lang w:val="en-US"/>
        </w:rPr>
        <w:t>n</w:t>
      </w:r>
      <w:r w:rsidRPr="003A3939">
        <w:rPr>
          <w:rFonts w:asciiTheme="minorHAnsi" w:hAnsiTheme="minorHAnsi" w:cstheme="minorHAnsi"/>
          <w:b/>
          <w:bCs/>
          <w:color w:val="000000"/>
          <w:sz w:val="22"/>
          <w:szCs w:val="22"/>
        </w:rPr>
        <w:t>:</w:t>
      </w:r>
      <w:r w:rsidRPr="003A3939">
        <w:rPr>
          <w:rFonts w:asciiTheme="minorHAnsi" w:hAnsiTheme="minorHAnsi" w:cstheme="minorHAnsi"/>
          <w:color w:val="000000"/>
          <w:sz w:val="22"/>
          <w:szCs w:val="22"/>
        </w:rPr>
        <w:t xml:space="preserve"> </w:t>
      </w:r>
      <w:r w:rsidRPr="003A3939">
        <w:rPr>
          <w:rFonts w:asciiTheme="minorHAnsi" w:hAnsiTheme="minorHAnsi" w:cstheme="minorHAnsi"/>
          <w:color w:val="000000"/>
          <w:sz w:val="22"/>
          <w:szCs w:val="22"/>
        </w:rPr>
        <w:br/>
      </w:r>
      <w:r w:rsidR="000A276E" w:rsidRPr="000A276E">
        <w:rPr>
          <w:rFonts w:asciiTheme="minorHAnsi" w:hAnsiTheme="minorHAnsi" w:cstheme="minorHAnsi"/>
          <w:color w:val="374151"/>
          <w:sz w:val="22"/>
          <w:szCs w:val="22"/>
        </w:rPr>
        <w:t xml:space="preserve">Task 2 </w:t>
      </w:r>
      <w:r w:rsidR="000C0D99" w:rsidRPr="000A276E">
        <w:rPr>
          <w:rFonts w:asciiTheme="minorHAnsi" w:hAnsiTheme="minorHAnsi" w:cstheme="minorHAnsi"/>
          <w:color w:val="374151"/>
          <w:sz w:val="22"/>
          <w:szCs w:val="22"/>
        </w:rPr>
        <w:t>focused</w:t>
      </w:r>
      <w:r w:rsidR="000A276E" w:rsidRPr="000A276E">
        <w:rPr>
          <w:rFonts w:asciiTheme="minorHAnsi" w:hAnsiTheme="minorHAnsi" w:cstheme="minorHAnsi"/>
          <w:color w:val="374151"/>
          <w:sz w:val="22"/>
          <w:szCs w:val="22"/>
        </w:rPr>
        <w:t xml:space="preserve"> on Region of Interest (ROI) Extraction, involving the identification and isolation of Petri dishes from raw images in the dataset. </w:t>
      </w:r>
      <w:r w:rsidR="003C1F35">
        <w:rPr>
          <w:rFonts w:asciiTheme="minorHAnsi" w:hAnsiTheme="minorHAnsi" w:cstheme="minorHAnsi"/>
          <w:color w:val="374151"/>
          <w:sz w:val="22"/>
          <w:szCs w:val="22"/>
          <w:lang w:val="en-US"/>
        </w:rPr>
        <w:t>We were</w:t>
      </w:r>
      <w:r w:rsidR="000A276E" w:rsidRPr="000A276E">
        <w:rPr>
          <w:rFonts w:asciiTheme="minorHAnsi" w:hAnsiTheme="minorHAnsi" w:cstheme="minorHAnsi"/>
          <w:color w:val="374151"/>
          <w:sz w:val="22"/>
          <w:szCs w:val="22"/>
        </w:rPr>
        <w:t xml:space="preserve"> required to write a Python code using traditional computer vision methods to crop the Petri dish from any raw image, assuming it is a square with its edges parallel to the image borders. The code</w:t>
      </w:r>
      <w:r w:rsidR="00B01C18">
        <w:rPr>
          <w:rFonts w:asciiTheme="minorHAnsi" w:hAnsiTheme="minorHAnsi" w:cstheme="minorHAnsi"/>
          <w:color w:val="374151"/>
          <w:sz w:val="22"/>
          <w:szCs w:val="22"/>
          <w:lang w:val="en-US"/>
        </w:rPr>
        <w:t xml:space="preserve"> had to</w:t>
      </w:r>
      <w:r w:rsidR="000A276E" w:rsidRPr="000A276E">
        <w:rPr>
          <w:rFonts w:asciiTheme="minorHAnsi" w:hAnsiTheme="minorHAnsi" w:cstheme="minorHAnsi"/>
          <w:color w:val="374151"/>
          <w:sz w:val="22"/>
          <w:szCs w:val="22"/>
        </w:rPr>
        <w:t xml:space="preserve"> be generalizable to all dataset images and must not rely on machine learning or deep learning models. Specific client requirements include ensuring the</w:t>
      </w:r>
      <w:r w:rsidR="004674D4">
        <w:rPr>
          <w:rFonts w:asciiTheme="minorHAnsi" w:hAnsiTheme="minorHAnsi" w:cstheme="minorHAnsi"/>
          <w:color w:val="374151"/>
          <w:sz w:val="22"/>
          <w:szCs w:val="22"/>
          <w:lang w:val="en-US"/>
        </w:rPr>
        <w:t xml:space="preserve"> </w:t>
      </w:r>
      <w:r w:rsidR="004674D4">
        <w:rPr>
          <w:rFonts w:asciiTheme="minorHAnsi" w:hAnsiTheme="minorHAnsi" w:cstheme="minorHAnsi"/>
          <w:color w:val="374151"/>
          <w:sz w:val="22"/>
          <w:szCs w:val="22"/>
          <w:lang w:val="en-US"/>
        </w:rPr>
        <w:lastRenderedPageBreak/>
        <w:t>d</w:t>
      </w:r>
      <w:r w:rsidR="000A276E" w:rsidRPr="000A276E">
        <w:rPr>
          <w:rFonts w:asciiTheme="minorHAnsi" w:hAnsiTheme="minorHAnsi" w:cstheme="minorHAnsi"/>
          <w:color w:val="374151"/>
          <w:sz w:val="22"/>
          <w:szCs w:val="22"/>
        </w:rPr>
        <w:t xml:space="preserve">etected Petri dish edges are within </w:t>
      </w:r>
      <w:r w:rsidR="00B24268">
        <w:rPr>
          <w:rFonts w:asciiTheme="minorHAnsi" w:hAnsiTheme="minorHAnsi" w:cstheme="minorHAnsi"/>
          <w:color w:val="374151"/>
          <w:sz w:val="22"/>
          <w:szCs w:val="22"/>
          <w:lang w:val="en-US"/>
        </w:rPr>
        <w:t>around</w:t>
      </w:r>
      <w:r w:rsidR="00D5307D">
        <w:rPr>
          <w:rFonts w:asciiTheme="minorHAnsi" w:hAnsiTheme="minorHAnsi" w:cstheme="minorHAnsi"/>
          <w:color w:val="374151"/>
          <w:sz w:val="22"/>
          <w:szCs w:val="22"/>
          <w:lang w:val="en-US"/>
        </w:rPr>
        <w:t xml:space="preserve"> </w:t>
      </w:r>
      <w:r w:rsidR="000A276E" w:rsidRPr="000A276E">
        <w:rPr>
          <w:rFonts w:asciiTheme="minorHAnsi" w:hAnsiTheme="minorHAnsi" w:cstheme="minorHAnsi"/>
          <w:color w:val="374151"/>
          <w:sz w:val="22"/>
          <w:szCs w:val="22"/>
        </w:rPr>
        <w:t>15 pixels of the actual edges and producing a square-cropped</w:t>
      </w:r>
      <w:r w:rsidR="00D5307D">
        <w:rPr>
          <w:rFonts w:asciiTheme="minorHAnsi" w:hAnsiTheme="minorHAnsi" w:cstheme="minorHAnsi"/>
          <w:color w:val="374151"/>
          <w:sz w:val="22"/>
          <w:szCs w:val="22"/>
          <w:lang w:val="en-US"/>
        </w:rPr>
        <w:t xml:space="preserve"> i</w:t>
      </w:r>
      <w:r w:rsidR="000A276E" w:rsidRPr="000A276E">
        <w:rPr>
          <w:rFonts w:asciiTheme="minorHAnsi" w:hAnsiTheme="minorHAnsi" w:cstheme="minorHAnsi"/>
          <w:color w:val="374151"/>
          <w:sz w:val="22"/>
          <w:szCs w:val="22"/>
        </w:rPr>
        <w:t xml:space="preserve">mage. </w:t>
      </w:r>
    </w:p>
    <w:p w14:paraId="3DE1C772" w14:textId="77777777" w:rsidR="00282C33" w:rsidRDefault="00D5307D" w:rsidP="00282C33">
      <w:pPr>
        <w:pStyle w:val="NormalWeb"/>
        <w:keepNext/>
        <w:spacing w:line="480" w:lineRule="auto"/>
      </w:pPr>
      <w:r w:rsidRPr="00FB31A8">
        <w:rPr>
          <w:noProof/>
        </w:rPr>
        <w:drawing>
          <wp:inline distT="0" distB="0" distL="0" distR="0" wp14:anchorId="40DA5D9A" wp14:editId="30B1B6D3">
            <wp:extent cx="4587691" cy="2313570"/>
            <wp:effectExtent l="0" t="0" r="3810" b="0"/>
            <wp:docPr id="707821168" name="Picture 1" descr="A screenshot of a screenshot of a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21168" name="Picture 1" descr="A screenshot of a screenshot of a cell&#10;&#10;Description automatically generated with medium confidence"/>
                    <pic:cNvPicPr/>
                  </pic:nvPicPr>
                  <pic:blipFill rotWithShape="1">
                    <a:blip r:embed="rId15"/>
                    <a:srcRect t="49467"/>
                    <a:stretch/>
                  </pic:blipFill>
                  <pic:spPr bwMode="auto">
                    <a:xfrm>
                      <a:off x="0" y="0"/>
                      <a:ext cx="4626526" cy="2333154"/>
                    </a:xfrm>
                    <a:prstGeom prst="rect">
                      <a:avLst/>
                    </a:prstGeom>
                    <a:ln>
                      <a:noFill/>
                    </a:ln>
                    <a:extLst>
                      <a:ext uri="{53640926-AAD7-44D8-BBD7-CCE9431645EC}">
                        <a14:shadowObscured xmlns:a14="http://schemas.microsoft.com/office/drawing/2010/main"/>
                      </a:ext>
                    </a:extLst>
                  </pic:spPr>
                </pic:pic>
              </a:graphicData>
            </a:graphic>
          </wp:inline>
        </w:drawing>
      </w:r>
    </w:p>
    <w:p w14:paraId="122D5424" w14:textId="51672FF7" w:rsidR="00D5307D" w:rsidRPr="00282C33" w:rsidRDefault="00282C33" w:rsidP="00282C33">
      <w:pPr>
        <w:pStyle w:val="Caption"/>
      </w:pPr>
      <w:r w:rsidRPr="00282C33">
        <w:t xml:space="preserve">Figure </w:t>
      </w:r>
      <w:r w:rsidR="006564E5">
        <w:fldChar w:fldCharType="begin"/>
      </w:r>
      <w:r w:rsidR="006564E5">
        <w:instrText xml:space="preserve"> SEQ Figure \* ARABIC </w:instrText>
      </w:r>
      <w:r w:rsidR="006564E5">
        <w:fldChar w:fldCharType="separate"/>
      </w:r>
      <w:r w:rsidR="00C411E9">
        <w:rPr>
          <w:noProof/>
        </w:rPr>
        <w:t>3</w:t>
      </w:r>
      <w:r w:rsidR="006564E5">
        <w:rPr>
          <w:noProof/>
        </w:rPr>
        <w:fldChar w:fldCharType="end"/>
      </w:r>
      <w:r w:rsidRPr="00282C33">
        <w:t xml:space="preserve"> Original Image and Cropped Image </w:t>
      </w:r>
    </w:p>
    <w:p w14:paraId="1469B6EE" w14:textId="488DAC0B" w:rsidR="00C271FE" w:rsidRPr="00BC7525" w:rsidRDefault="001D2B66" w:rsidP="00C271FE">
      <w:pPr>
        <w:pStyle w:val="NormalWeb"/>
        <w:spacing w:line="480" w:lineRule="auto"/>
        <w:rPr>
          <w:lang w:val="en-US"/>
        </w:rPr>
      </w:pPr>
      <w:r>
        <w:rPr>
          <w:lang w:val="en-US"/>
        </w:rPr>
        <w:t xml:space="preserve">Above you can see </w:t>
      </w:r>
      <w:r w:rsidR="003A5036">
        <w:rPr>
          <w:lang w:val="en-US"/>
        </w:rPr>
        <w:t xml:space="preserve">an example of the result of the image before and after cropping it. </w:t>
      </w:r>
      <w:r w:rsidR="00FF37F2">
        <w:rPr>
          <w:lang w:val="en-US"/>
        </w:rPr>
        <w:t xml:space="preserve">This </w:t>
      </w:r>
      <w:r w:rsidR="00E75DB4">
        <w:rPr>
          <w:lang w:val="en-US"/>
        </w:rPr>
        <w:t>solution</w:t>
      </w:r>
      <w:r w:rsidR="00742332">
        <w:rPr>
          <w:lang w:val="en-US"/>
        </w:rPr>
        <w:t xml:space="preserve"> works well with other images as well, so it </w:t>
      </w:r>
      <w:r w:rsidR="000B35ED">
        <w:rPr>
          <w:lang w:val="en-US"/>
        </w:rPr>
        <w:t>meets</w:t>
      </w:r>
      <w:r w:rsidR="00E75DB4">
        <w:rPr>
          <w:lang w:val="en-US"/>
        </w:rPr>
        <w:t xml:space="preserve"> the client requirements.</w:t>
      </w:r>
      <w:r w:rsidR="00CC5ACA">
        <w:rPr>
          <w:lang w:val="en-US"/>
        </w:rPr>
        <w:t xml:space="preserve"> </w:t>
      </w:r>
      <w:r w:rsidR="00807C62">
        <w:rPr>
          <w:lang w:val="en-US"/>
        </w:rPr>
        <w:t xml:space="preserve">I </w:t>
      </w:r>
      <w:r w:rsidR="00ED1A7E">
        <w:rPr>
          <w:lang w:val="en-US"/>
        </w:rPr>
        <w:t xml:space="preserve">did not run into any problems during this task as I first tried to do it by finding the </w:t>
      </w:r>
      <w:r w:rsidR="00315BD9">
        <w:rPr>
          <w:lang w:val="en-US"/>
        </w:rPr>
        <w:t>coordinates of the 4 corners and then cropping the image, but this solution did not work with other images.</w:t>
      </w:r>
      <w:r w:rsidR="00E75DB4">
        <w:rPr>
          <w:lang w:val="en-US"/>
        </w:rPr>
        <w:t xml:space="preserve"> </w:t>
      </w:r>
      <w:r w:rsidR="000B35ED">
        <w:rPr>
          <w:lang w:val="en-US"/>
        </w:rPr>
        <w:t>So,</w:t>
      </w:r>
      <w:r w:rsidR="00315BD9">
        <w:rPr>
          <w:lang w:val="en-US"/>
        </w:rPr>
        <w:t xml:space="preserve"> I then tried with </w:t>
      </w:r>
      <w:r w:rsidR="00696AC6">
        <w:rPr>
          <w:lang w:val="en-US"/>
        </w:rPr>
        <w:t>“</w:t>
      </w:r>
      <w:r w:rsidR="00E45312" w:rsidRPr="00E45312">
        <w:rPr>
          <w:lang w:val="en-US"/>
        </w:rPr>
        <w:t>connectedComponentsWithStats</w:t>
      </w:r>
      <w:r w:rsidR="00696AC6">
        <w:rPr>
          <w:lang w:val="en-US"/>
        </w:rPr>
        <w:t>”</w:t>
      </w:r>
      <w:r w:rsidR="003A2779">
        <w:rPr>
          <w:lang w:val="en-US"/>
        </w:rPr>
        <w:t xml:space="preserve">, this solution worked better </w:t>
      </w:r>
      <w:r w:rsidR="000C0D99">
        <w:rPr>
          <w:lang w:val="en-US"/>
        </w:rPr>
        <w:t>and</w:t>
      </w:r>
      <w:r w:rsidR="003A2779">
        <w:rPr>
          <w:lang w:val="en-US"/>
        </w:rPr>
        <w:t xml:space="preserve"> worked with other images.</w:t>
      </w:r>
      <w:r w:rsidR="00FF37F2">
        <w:rPr>
          <w:lang w:val="en-US"/>
        </w:rPr>
        <w:t xml:space="preserve"> </w:t>
      </w:r>
    </w:p>
    <w:p w14:paraId="4BE6AF26" w14:textId="38224911" w:rsidR="003506B6" w:rsidRPr="00DA0414" w:rsidRDefault="003506B6" w:rsidP="00DA0414">
      <w:pPr>
        <w:ind w:firstLine="0"/>
        <w:rPr>
          <w:b/>
          <w:bCs/>
        </w:rPr>
      </w:pPr>
      <w:r w:rsidRPr="003506B6">
        <w:rPr>
          <w:b/>
          <w:bCs/>
        </w:rPr>
        <w:t>Task 3: Instance Segmentation (Traditional CV)</w:t>
      </w:r>
      <w:r>
        <w:rPr>
          <w:b/>
          <w:bCs/>
        </w:rPr>
        <w:t>:</w:t>
      </w:r>
      <w:r w:rsidR="00DA0414">
        <w:rPr>
          <w:b/>
          <w:bCs/>
        </w:rPr>
        <w:br/>
      </w:r>
      <w:r w:rsidRPr="003321EF">
        <w:rPr>
          <w:rFonts w:eastAsia="Times New Roman" w:cstheme="minorHAnsi"/>
          <w:color w:val="000000"/>
          <w:lang w:val="en-NL" w:eastAsia="en-NL"/>
        </w:rPr>
        <w:t>Task 3 involve</w:t>
      </w:r>
      <w:r w:rsidR="00C97430">
        <w:rPr>
          <w:rFonts w:eastAsia="Times New Roman" w:cstheme="minorHAnsi"/>
          <w:color w:val="000000"/>
          <w:lang w:val="en-NL" w:eastAsia="en-NL"/>
        </w:rPr>
        <w:t>d</w:t>
      </w:r>
      <w:r w:rsidRPr="003321EF">
        <w:rPr>
          <w:rFonts w:eastAsia="Times New Roman" w:cstheme="minorHAnsi"/>
          <w:color w:val="000000"/>
          <w:lang w:val="en-NL" w:eastAsia="en-NL"/>
        </w:rPr>
        <w:t xml:space="preserve"> traditional computer vision-based instance segmentation for five plants in the dataset. The objective </w:t>
      </w:r>
      <w:r w:rsidR="00C97430">
        <w:rPr>
          <w:rFonts w:eastAsia="Times New Roman" w:cstheme="minorHAnsi"/>
          <w:color w:val="000000"/>
          <w:lang w:val="en-NL" w:eastAsia="en-NL"/>
        </w:rPr>
        <w:t>was</w:t>
      </w:r>
      <w:r w:rsidRPr="003321EF">
        <w:rPr>
          <w:rFonts w:eastAsia="Times New Roman" w:cstheme="minorHAnsi"/>
          <w:color w:val="000000"/>
          <w:lang w:val="en-NL" w:eastAsia="en-NL"/>
        </w:rPr>
        <w:t xml:space="preserve"> to differentiate individual plants using only traditional CV methods, without utilizing ML/DL models. The code (task_</w:t>
      </w:r>
      <w:r w:rsidR="000B35ED" w:rsidRPr="003321EF">
        <w:rPr>
          <w:rFonts w:eastAsia="Times New Roman" w:cstheme="minorHAnsi"/>
          <w:color w:val="000000"/>
          <w:lang w:val="en-NL" w:eastAsia="en-NL"/>
        </w:rPr>
        <w:t>3. ipynb</w:t>
      </w:r>
      <w:r w:rsidRPr="003321EF">
        <w:rPr>
          <w:rFonts w:eastAsia="Times New Roman" w:cstheme="minorHAnsi"/>
          <w:color w:val="000000"/>
          <w:lang w:val="en-NL" w:eastAsia="en-NL"/>
        </w:rPr>
        <w:t xml:space="preserve">) </w:t>
      </w:r>
      <w:r w:rsidR="00C97430">
        <w:rPr>
          <w:rFonts w:eastAsia="Times New Roman" w:cstheme="minorHAnsi"/>
          <w:color w:val="000000"/>
          <w:lang w:val="en-NL" w:eastAsia="en-NL"/>
        </w:rPr>
        <w:t>had to</w:t>
      </w:r>
      <w:r w:rsidRPr="003321EF">
        <w:rPr>
          <w:rFonts w:eastAsia="Times New Roman" w:cstheme="minorHAnsi"/>
          <w:color w:val="000000"/>
          <w:lang w:val="en-NL" w:eastAsia="en-NL"/>
        </w:rPr>
        <w:t xml:space="preserve"> be generalizable and work on at least two specified images.</w:t>
      </w:r>
    </w:p>
    <w:p w14:paraId="0C025104" w14:textId="77777777" w:rsidR="00A954D6" w:rsidRDefault="00D9455F" w:rsidP="00A954D6">
      <w:pPr>
        <w:keepNext/>
        <w:ind w:firstLine="0"/>
      </w:pPr>
      <w:r w:rsidRPr="00D9455F">
        <w:rPr>
          <w:noProof/>
        </w:rPr>
        <w:lastRenderedPageBreak/>
        <w:drawing>
          <wp:inline distT="0" distB="0" distL="0" distR="0" wp14:anchorId="32052E49" wp14:editId="337F4A9B">
            <wp:extent cx="5712106" cy="2826760"/>
            <wp:effectExtent l="0" t="0" r="3175" b="0"/>
            <wp:docPr id="5794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47556" name=""/>
                    <pic:cNvPicPr/>
                  </pic:nvPicPr>
                  <pic:blipFill>
                    <a:blip r:embed="rId16"/>
                    <a:stretch>
                      <a:fillRect/>
                    </a:stretch>
                  </pic:blipFill>
                  <pic:spPr>
                    <a:xfrm>
                      <a:off x="0" y="0"/>
                      <a:ext cx="5715204" cy="2828293"/>
                    </a:xfrm>
                    <a:prstGeom prst="rect">
                      <a:avLst/>
                    </a:prstGeom>
                  </pic:spPr>
                </pic:pic>
              </a:graphicData>
            </a:graphic>
          </wp:inline>
        </w:drawing>
      </w:r>
    </w:p>
    <w:p w14:paraId="6BDA25D6" w14:textId="17FD25DD" w:rsidR="003506B6" w:rsidRPr="005E5781" w:rsidRDefault="00A954D6" w:rsidP="00A954D6">
      <w:pPr>
        <w:pStyle w:val="Caption"/>
      </w:pPr>
      <w:r w:rsidRPr="005E5781">
        <w:t xml:space="preserve">Figure </w:t>
      </w:r>
      <w:r w:rsidR="006564E5">
        <w:fldChar w:fldCharType="begin"/>
      </w:r>
      <w:r w:rsidR="006564E5">
        <w:instrText xml:space="preserve"> SEQ Figure \* ARABIC </w:instrText>
      </w:r>
      <w:r w:rsidR="006564E5">
        <w:fldChar w:fldCharType="separate"/>
      </w:r>
      <w:r w:rsidR="00C411E9">
        <w:rPr>
          <w:noProof/>
        </w:rPr>
        <w:t>4</w:t>
      </w:r>
      <w:r w:rsidR="006564E5">
        <w:rPr>
          <w:noProof/>
        </w:rPr>
        <w:fldChar w:fldCharType="end"/>
      </w:r>
      <w:r w:rsidRPr="005E5781">
        <w:t xml:space="preserve"> </w:t>
      </w:r>
      <w:r w:rsidR="005E5781" w:rsidRPr="005E5781">
        <w:t xml:space="preserve"> Original Image and Image after segmentation</w:t>
      </w:r>
    </w:p>
    <w:p w14:paraId="057A1CAB" w14:textId="77777777" w:rsidR="00A94270" w:rsidRDefault="005E5781" w:rsidP="00DA0414">
      <w:pPr>
        <w:ind w:firstLine="0"/>
      </w:pPr>
      <w:r>
        <w:t xml:space="preserve">Above you can see an example of the </w:t>
      </w:r>
      <w:r w:rsidR="005313A0">
        <w:t>original image and the image after segmentation.</w:t>
      </w:r>
      <w:r w:rsidR="00583C3F">
        <w:t xml:space="preserve"> My code for the segmentation passes the client requirements as it was generali</w:t>
      </w:r>
      <w:r w:rsidR="00163E5A">
        <w:t xml:space="preserve">zable and could work on </w:t>
      </w:r>
      <w:r w:rsidR="00A41BE2">
        <w:t xml:space="preserve">the 2 specified images. </w:t>
      </w:r>
      <w:r w:rsidR="00B52EBD">
        <w:t xml:space="preserve">Durin this task the most difficult part was to find a threshold that </w:t>
      </w:r>
      <w:r w:rsidR="006C5E1F">
        <w:t>is high enough to show the roots but also clear the background. I overcame this obstac</w:t>
      </w:r>
      <w:r w:rsidR="00A20135">
        <w:t xml:space="preserve">le by just playing around with the threshold until it worked. The solution clearly worked as you can see the </w:t>
      </w:r>
      <w:r w:rsidR="00742134">
        <w:t>original image</w:t>
      </w:r>
      <w:r w:rsidR="00C068F3">
        <w:t xml:space="preserve">, the segmentation shows the </w:t>
      </w:r>
      <w:r w:rsidR="00E0252E">
        <w:t>number</w:t>
      </w:r>
      <w:r w:rsidR="00C068F3">
        <w:t xml:space="preserve"> of plants it recognized in the image in a different colour each.</w:t>
      </w:r>
    </w:p>
    <w:p w14:paraId="10171653" w14:textId="77777777" w:rsidR="00A848BF" w:rsidRDefault="00A848BF" w:rsidP="00DA0414">
      <w:pPr>
        <w:ind w:firstLine="0"/>
      </w:pPr>
    </w:p>
    <w:p w14:paraId="33BCD21E" w14:textId="1BEF2C22" w:rsidR="009E2F8E" w:rsidRDefault="003506B6" w:rsidP="009E2F8E">
      <w:pPr>
        <w:keepNext/>
        <w:ind w:firstLine="0"/>
      </w:pPr>
      <w:r w:rsidRPr="003506B6">
        <w:rPr>
          <w:b/>
          <w:bCs/>
        </w:rPr>
        <w:t>Task 4: Semantic Segmentation (Deep Learning)</w:t>
      </w:r>
      <w:r w:rsidR="00DA0414">
        <w:rPr>
          <w:b/>
          <w:bCs/>
        </w:rPr>
        <w:br/>
      </w:r>
      <w:r>
        <w:t>In Task 4, the focus shift</w:t>
      </w:r>
      <w:r w:rsidR="001926FD">
        <w:t>ed</w:t>
      </w:r>
      <w:r>
        <w:t xml:space="preserve"> to deep learning-based semantic segmentation using the annotated dataset from Task 1. The objective </w:t>
      </w:r>
      <w:r w:rsidR="001926FD">
        <w:t>was</w:t>
      </w:r>
      <w:r>
        <w:t xml:space="preserve"> to segment root, seed, shoot, and </w:t>
      </w:r>
      <w:r w:rsidR="000C0D99">
        <w:t>occluded root</w:t>
      </w:r>
      <w:r>
        <w:t xml:space="preserve"> classes. Deliverables include</w:t>
      </w:r>
      <w:r w:rsidR="001926FD">
        <w:t>d</w:t>
      </w:r>
      <w:r>
        <w:t xml:space="preserve"> task_4.ipynb with learning curves, example input images with resulting segmentation masks</w:t>
      </w:r>
      <w:r w:rsidR="00DB2FC1" w:rsidRPr="00DB2FC1">
        <w:t xml:space="preserve"> </w:t>
      </w:r>
      <w:r w:rsidR="00DB2FC1">
        <w:t>and IoU on the root test set higher than 0.5</w:t>
      </w:r>
      <w:r>
        <w:t>.</w:t>
      </w:r>
      <w:r w:rsidR="001926FD">
        <w:br/>
      </w:r>
      <w:r w:rsidR="004578DF">
        <w:t xml:space="preserve">So in task 4 we used the segmented masks </w:t>
      </w:r>
      <w:r w:rsidR="00E07351">
        <w:t>from task 1</w:t>
      </w:r>
      <w:r w:rsidR="008618A2">
        <w:t xml:space="preserve"> </w:t>
      </w:r>
      <w:r w:rsidR="002A2934">
        <w:t xml:space="preserve">to predict the roots, shoot, seeds and occluded roots of a given image. </w:t>
      </w:r>
      <w:r w:rsidR="00CA23CC">
        <w:t>B</w:t>
      </w:r>
      <w:r w:rsidR="003F38A4">
        <w:t xml:space="preserve">efore doing this </w:t>
      </w:r>
      <w:r w:rsidR="00CA23CC">
        <w:t>I</w:t>
      </w:r>
      <w:r w:rsidR="003F38A4">
        <w:t xml:space="preserve"> needed to preprocess the images</w:t>
      </w:r>
      <w:r w:rsidR="008E1554">
        <w:t xml:space="preserve"> by cropping the images </w:t>
      </w:r>
      <w:r w:rsidR="00CA23CC">
        <w:lastRenderedPageBreak/>
        <w:t>using the function defined in task 2</w:t>
      </w:r>
      <w:r w:rsidR="004F0F69">
        <w:t xml:space="preserve">, I then padded and </w:t>
      </w:r>
      <w:r w:rsidR="00866A8E">
        <w:t>patched the images</w:t>
      </w:r>
      <w:r w:rsidR="008E1554">
        <w:t xml:space="preserve">. I then </w:t>
      </w:r>
      <w:r w:rsidR="007B06C1">
        <w:t>stored the images and masks in directories</w:t>
      </w:r>
      <w:r w:rsidR="009E2F8E">
        <w:t xml:space="preserve"> as seen in figure 5</w:t>
      </w:r>
      <w:r w:rsidR="007B06C1">
        <w:t>.</w:t>
      </w:r>
      <w:r w:rsidR="009E2F8E">
        <w:t xml:space="preserve"> </w:t>
      </w:r>
      <w:r w:rsidR="00305C35">
        <w:t xml:space="preserve">Next I </w:t>
      </w:r>
      <w:r w:rsidR="00C40137">
        <w:t>used a function that reads the images and its corresponding masks from a specified directory and scales them</w:t>
      </w:r>
      <w:r w:rsidR="00C31CB1">
        <w:t xml:space="preserve"> and then </w:t>
      </w:r>
      <w:r w:rsidR="00A851DC">
        <w:t>splits them into patches of the specified size. This function returns 2 numpy arrays containing the patches of the images and their corresponding masks. I used this function to generate my test</w:t>
      </w:r>
      <w:r w:rsidR="00EF7888">
        <w:t>, train and validation data.</w:t>
      </w:r>
      <w:r w:rsidR="00C2534E">
        <w:br/>
      </w:r>
      <w:r w:rsidR="00C2534E" w:rsidRPr="00C2534E">
        <w:rPr>
          <w:noProof/>
        </w:rPr>
        <w:drawing>
          <wp:inline distT="0" distB="0" distL="0" distR="0" wp14:anchorId="76C1C7FA" wp14:editId="0383AAED">
            <wp:extent cx="1265795" cy="2704691"/>
            <wp:effectExtent l="0" t="0" r="0" b="635"/>
            <wp:docPr id="179838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89120" name=""/>
                    <pic:cNvPicPr/>
                  </pic:nvPicPr>
                  <pic:blipFill>
                    <a:blip r:embed="rId17"/>
                    <a:stretch>
                      <a:fillRect/>
                    </a:stretch>
                  </pic:blipFill>
                  <pic:spPr>
                    <a:xfrm>
                      <a:off x="0" y="0"/>
                      <a:ext cx="1274191" cy="2722630"/>
                    </a:xfrm>
                    <a:prstGeom prst="rect">
                      <a:avLst/>
                    </a:prstGeom>
                  </pic:spPr>
                </pic:pic>
              </a:graphicData>
            </a:graphic>
          </wp:inline>
        </w:drawing>
      </w:r>
      <w:r w:rsidR="009E2F8E">
        <w:t xml:space="preserve">     </w:t>
      </w:r>
      <w:r w:rsidR="009E2F8E" w:rsidRPr="005A0CB8">
        <w:rPr>
          <w:noProof/>
        </w:rPr>
        <w:drawing>
          <wp:inline distT="0" distB="0" distL="0" distR="0" wp14:anchorId="349B082B" wp14:editId="3A951BC9">
            <wp:extent cx="4130563" cy="2665449"/>
            <wp:effectExtent l="0" t="0" r="3810" b="1905"/>
            <wp:docPr id="981856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856160" name=""/>
                    <pic:cNvPicPr/>
                  </pic:nvPicPr>
                  <pic:blipFill>
                    <a:blip r:embed="rId18"/>
                    <a:stretch>
                      <a:fillRect/>
                    </a:stretch>
                  </pic:blipFill>
                  <pic:spPr>
                    <a:xfrm>
                      <a:off x="0" y="0"/>
                      <a:ext cx="4181923" cy="2698591"/>
                    </a:xfrm>
                    <a:prstGeom prst="rect">
                      <a:avLst/>
                    </a:prstGeom>
                  </pic:spPr>
                </pic:pic>
              </a:graphicData>
            </a:graphic>
          </wp:inline>
        </w:drawing>
      </w:r>
    </w:p>
    <w:p w14:paraId="30CCE307" w14:textId="7656359D" w:rsidR="008E2891" w:rsidRDefault="009E2F8E" w:rsidP="009E2F8E">
      <w:pPr>
        <w:pStyle w:val="Caption"/>
      </w:pPr>
      <w:r>
        <w:t>Figure 5 Directories</w:t>
      </w:r>
      <w:r>
        <w:tab/>
        <w:t>Figure 6 Model Architecture</w:t>
      </w:r>
    </w:p>
    <w:p w14:paraId="235007E1" w14:textId="5715D227" w:rsidR="003506B6" w:rsidRDefault="005A0CB8" w:rsidP="00DA0414">
      <w:pPr>
        <w:ind w:firstLine="0"/>
      </w:pPr>
      <w:r>
        <w:t xml:space="preserve">  </w:t>
      </w:r>
      <w:r w:rsidR="004819D0">
        <w:t xml:space="preserve">I then </w:t>
      </w:r>
      <w:r w:rsidR="00521A4F">
        <w:t>created a model (see figure 6) and trained the model using the train</w:t>
      </w:r>
      <w:r w:rsidR="00BA1AC3">
        <w:t xml:space="preserve">ing data and validated my model using the validation data. </w:t>
      </w:r>
      <w:r w:rsidR="00943838">
        <w:t>I repeated this process</w:t>
      </w:r>
      <w:r w:rsidR="00E36859">
        <w:t xml:space="preserve"> for the roots, shoot, seed and occluded roots.</w:t>
      </w:r>
    </w:p>
    <w:p w14:paraId="504B0B7E" w14:textId="77777777" w:rsidR="003506B6" w:rsidRDefault="003506B6" w:rsidP="003506B6"/>
    <w:p w14:paraId="46556978" w14:textId="77777777" w:rsidR="00A848BF" w:rsidRDefault="00A848BF" w:rsidP="003506B6"/>
    <w:p w14:paraId="290474AB" w14:textId="77777777" w:rsidR="00A848BF" w:rsidRDefault="00A848BF" w:rsidP="003506B6"/>
    <w:p w14:paraId="35EED2F1" w14:textId="77777777" w:rsidR="00A848BF" w:rsidRDefault="00A848BF" w:rsidP="003506B6"/>
    <w:p w14:paraId="1445573B" w14:textId="77777777" w:rsidR="00A848BF" w:rsidRDefault="00A848BF" w:rsidP="003506B6"/>
    <w:p w14:paraId="2D587D35" w14:textId="77777777" w:rsidR="00A848BF" w:rsidRDefault="00A848BF" w:rsidP="003506B6"/>
    <w:tbl>
      <w:tblPr>
        <w:tblStyle w:val="GridTable5Dark-Accent5"/>
        <w:tblpPr w:leftFromText="180" w:rightFromText="180" w:vertAnchor="text" w:horzAnchor="page" w:tblpX="6710" w:tblpY="1086"/>
        <w:tblW w:w="0" w:type="auto"/>
        <w:tblLook w:val="06A0" w:firstRow="1" w:lastRow="0" w:firstColumn="1" w:lastColumn="0" w:noHBand="1" w:noVBand="1"/>
      </w:tblPr>
      <w:tblGrid>
        <w:gridCol w:w="1129"/>
        <w:gridCol w:w="1134"/>
        <w:gridCol w:w="2410"/>
      </w:tblGrid>
      <w:tr w:rsidR="00061CF0" w14:paraId="173E557F" w14:textId="77777777" w:rsidTr="009331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8E3F779" w14:textId="77777777" w:rsidR="00061CF0" w:rsidRDefault="00061CF0" w:rsidP="00933160">
            <w:pPr>
              <w:keepNext/>
              <w:ind w:firstLine="0"/>
            </w:pPr>
            <w:r>
              <w:lastRenderedPageBreak/>
              <w:t>Metric</w:t>
            </w:r>
          </w:p>
        </w:tc>
        <w:tc>
          <w:tcPr>
            <w:tcW w:w="1134" w:type="dxa"/>
          </w:tcPr>
          <w:p w14:paraId="1C99A8C9" w14:textId="77777777" w:rsidR="00061CF0" w:rsidRDefault="00061CF0" w:rsidP="00933160">
            <w:pPr>
              <w:keepNext/>
              <w:ind w:firstLine="0"/>
              <w:cnfStyle w:val="100000000000" w:firstRow="1" w:lastRow="0" w:firstColumn="0" w:lastColumn="0" w:oddVBand="0" w:evenVBand="0" w:oddHBand="0" w:evenHBand="0" w:firstRowFirstColumn="0" w:firstRowLastColumn="0" w:lastRowFirstColumn="0" w:lastRowLastColumn="0"/>
            </w:pPr>
            <w:r>
              <w:t>Training</w:t>
            </w:r>
          </w:p>
        </w:tc>
        <w:tc>
          <w:tcPr>
            <w:tcW w:w="2410" w:type="dxa"/>
          </w:tcPr>
          <w:p w14:paraId="4DECF9F7" w14:textId="77777777" w:rsidR="00061CF0" w:rsidRDefault="00061CF0" w:rsidP="00933160">
            <w:pPr>
              <w:keepNext/>
              <w:ind w:firstLine="0"/>
              <w:cnfStyle w:val="100000000000" w:firstRow="1" w:lastRow="0" w:firstColumn="0" w:lastColumn="0" w:oddVBand="0" w:evenVBand="0" w:oddHBand="0" w:evenHBand="0" w:firstRowFirstColumn="0" w:firstRowLastColumn="0" w:lastRowFirstColumn="0" w:lastRowLastColumn="0"/>
            </w:pPr>
            <w:r>
              <w:t>Validation</w:t>
            </w:r>
          </w:p>
        </w:tc>
      </w:tr>
      <w:tr w:rsidR="00061CF0" w14:paraId="7B2F4548" w14:textId="77777777" w:rsidTr="00933160">
        <w:tc>
          <w:tcPr>
            <w:cnfStyle w:val="001000000000" w:firstRow="0" w:lastRow="0" w:firstColumn="1" w:lastColumn="0" w:oddVBand="0" w:evenVBand="0" w:oddHBand="0" w:evenHBand="0" w:firstRowFirstColumn="0" w:firstRowLastColumn="0" w:lastRowFirstColumn="0" w:lastRowLastColumn="0"/>
            <w:tcW w:w="1129" w:type="dxa"/>
          </w:tcPr>
          <w:p w14:paraId="4D6297AB" w14:textId="77777777" w:rsidR="00061CF0" w:rsidRDefault="00061CF0" w:rsidP="00933160">
            <w:pPr>
              <w:keepNext/>
              <w:ind w:firstLine="0"/>
            </w:pPr>
            <w:r>
              <w:t>Loss</w:t>
            </w:r>
          </w:p>
        </w:tc>
        <w:tc>
          <w:tcPr>
            <w:tcW w:w="1134" w:type="dxa"/>
          </w:tcPr>
          <w:p w14:paraId="5A614D3E"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0.0074</w:t>
            </w:r>
          </w:p>
        </w:tc>
        <w:tc>
          <w:tcPr>
            <w:tcW w:w="2410" w:type="dxa"/>
          </w:tcPr>
          <w:p w14:paraId="61DD205C"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0.0133</w:t>
            </w:r>
          </w:p>
        </w:tc>
      </w:tr>
      <w:tr w:rsidR="00061CF0" w14:paraId="29174E41" w14:textId="77777777" w:rsidTr="00933160">
        <w:tc>
          <w:tcPr>
            <w:cnfStyle w:val="001000000000" w:firstRow="0" w:lastRow="0" w:firstColumn="1" w:lastColumn="0" w:oddVBand="0" w:evenVBand="0" w:oddHBand="0" w:evenHBand="0" w:firstRowFirstColumn="0" w:firstRowLastColumn="0" w:lastRowFirstColumn="0" w:lastRowLastColumn="0"/>
            <w:tcW w:w="1129" w:type="dxa"/>
          </w:tcPr>
          <w:p w14:paraId="5F81CF85" w14:textId="77777777" w:rsidR="00061CF0" w:rsidRDefault="00061CF0" w:rsidP="00933160">
            <w:pPr>
              <w:keepNext/>
              <w:ind w:firstLine="0"/>
            </w:pPr>
            <w:r>
              <w:t>Accuracy</w:t>
            </w:r>
          </w:p>
        </w:tc>
        <w:tc>
          <w:tcPr>
            <w:tcW w:w="1134" w:type="dxa"/>
          </w:tcPr>
          <w:p w14:paraId="1202FE9B"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0.9970</w:t>
            </w:r>
          </w:p>
        </w:tc>
        <w:tc>
          <w:tcPr>
            <w:tcW w:w="2410" w:type="dxa"/>
          </w:tcPr>
          <w:p w14:paraId="17EE3942"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0.9946</w:t>
            </w:r>
          </w:p>
        </w:tc>
      </w:tr>
      <w:tr w:rsidR="00061CF0" w14:paraId="53B37634" w14:textId="77777777" w:rsidTr="00933160">
        <w:tc>
          <w:tcPr>
            <w:cnfStyle w:val="001000000000" w:firstRow="0" w:lastRow="0" w:firstColumn="1" w:lastColumn="0" w:oddVBand="0" w:evenVBand="0" w:oddHBand="0" w:evenHBand="0" w:firstRowFirstColumn="0" w:firstRowLastColumn="0" w:lastRowFirstColumn="0" w:lastRowLastColumn="0"/>
            <w:tcW w:w="1129" w:type="dxa"/>
          </w:tcPr>
          <w:p w14:paraId="7E21CCB5" w14:textId="77777777" w:rsidR="00061CF0" w:rsidRDefault="00061CF0" w:rsidP="00933160">
            <w:pPr>
              <w:keepNext/>
              <w:ind w:firstLine="0"/>
            </w:pPr>
            <w:r>
              <w:t>F1 Score</w:t>
            </w:r>
          </w:p>
        </w:tc>
        <w:tc>
          <w:tcPr>
            <w:tcW w:w="1134" w:type="dxa"/>
          </w:tcPr>
          <w:p w14:paraId="71B72553"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0.7802</w:t>
            </w:r>
          </w:p>
        </w:tc>
        <w:tc>
          <w:tcPr>
            <w:tcW w:w="2410" w:type="dxa"/>
          </w:tcPr>
          <w:p w14:paraId="1A1FDECF"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0.7579</w:t>
            </w:r>
          </w:p>
        </w:tc>
      </w:tr>
      <w:tr w:rsidR="00061CF0" w14:paraId="26445ECD" w14:textId="77777777" w:rsidTr="00933160">
        <w:trPr>
          <w:trHeight w:val="918"/>
        </w:trPr>
        <w:tc>
          <w:tcPr>
            <w:cnfStyle w:val="001000000000" w:firstRow="0" w:lastRow="0" w:firstColumn="1" w:lastColumn="0" w:oddVBand="0" w:evenVBand="0" w:oddHBand="0" w:evenHBand="0" w:firstRowFirstColumn="0" w:firstRowLastColumn="0" w:lastRowFirstColumn="0" w:lastRowLastColumn="0"/>
            <w:tcW w:w="1129" w:type="dxa"/>
          </w:tcPr>
          <w:p w14:paraId="26CA7BEA" w14:textId="77777777" w:rsidR="00061CF0" w:rsidRDefault="00061CF0" w:rsidP="00933160">
            <w:pPr>
              <w:keepNext/>
              <w:ind w:firstLine="0"/>
            </w:pPr>
            <w:r>
              <w:t>IOU</w:t>
            </w:r>
          </w:p>
        </w:tc>
        <w:tc>
          <w:tcPr>
            <w:tcW w:w="1134" w:type="dxa"/>
          </w:tcPr>
          <w:p w14:paraId="41007D60"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0.1638</w:t>
            </w:r>
          </w:p>
        </w:tc>
        <w:tc>
          <w:tcPr>
            <w:tcW w:w="2410" w:type="dxa"/>
          </w:tcPr>
          <w:p w14:paraId="4AD69CA6" w14:textId="77777777" w:rsidR="00061CF0" w:rsidRDefault="00061CF0" w:rsidP="00933160">
            <w:pPr>
              <w:keepNext/>
              <w:ind w:firstLine="0"/>
              <w:cnfStyle w:val="000000000000" w:firstRow="0" w:lastRow="0" w:firstColumn="0" w:lastColumn="0" w:oddVBand="0" w:evenVBand="0" w:oddHBand="0" w:evenHBand="0" w:firstRowFirstColumn="0" w:firstRowLastColumn="0" w:lastRowFirstColumn="0" w:lastRowLastColumn="0"/>
            </w:pPr>
            <w:r>
              <w:t>0.1794</w:t>
            </w:r>
            <w:r>
              <w:br/>
              <w:t>(0.6469 after threshold)</w:t>
            </w:r>
          </w:p>
        </w:tc>
      </w:tr>
    </w:tbl>
    <w:p w14:paraId="5C0B7B4B" w14:textId="77777777" w:rsidR="00933160" w:rsidRDefault="00EB03DD" w:rsidP="008A449B">
      <w:pPr>
        <w:pStyle w:val="Heading3"/>
        <w:keepNext/>
      </w:pPr>
      <w:bookmarkStart w:id="7" w:name="_Toc157117788"/>
      <w:bookmarkStart w:id="8" w:name="_Toc157117827"/>
      <w:r>
        <w:t>Root Model:</w:t>
      </w:r>
      <w:bookmarkEnd w:id="7"/>
      <w:bookmarkEnd w:id="8"/>
    </w:p>
    <w:p w14:paraId="27945BFE" w14:textId="78331DCF" w:rsidR="002D7F91" w:rsidRDefault="00EB03DD" w:rsidP="008A449B">
      <w:pPr>
        <w:pStyle w:val="Heading3"/>
        <w:keepNext/>
      </w:pPr>
      <w:r>
        <w:br/>
      </w:r>
      <w:bookmarkStart w:id="9" w:name="_Toc157117789"/>
      <w:bookmarkStart w:id="10" w:name="_Toc157117828"/>
      <w:r w:rsidRPr="00EB03DD">
        <w:rPr>
          <w:noProof/>
        </w:rPr>
        <w:drawing>
          <wp:inline distT="0" distB="0" distL="0" distR="0" wp14:anchorId="7E289203" wp14:editId="17405B95">
            <wp:extent cx="3162866" cy="2100805"/>
            <wp:effectExtent l="0" t="0" r="0" b="0"/>
            <wp:docPr id="129413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33835" name=""/>
                    <pic:cNvPicPr/>
                  </pic:nvPicPr>
                  <pic:blipFill>
                    <a:blip r:embed="rId19"/>
                    <a:stretch>
                      <a:fillRect/>
                    </a:stretch>
                  </pic:blipFill>
                  <pic:spPr>
                    <a:xfrm>
                      <a:off x="0" y="0"/>
                      <a:ext cx="3195607" cy="2122552"/>
                    </a:xfrm>
                    <a:prstGeom prst="rect">
                      <a:avLst/>
                    </a:prstGeom>
                  </pic:spPr>
                </pic:pic>
              </a:graphicData>
            </a:graphic>
          </wp:inline>
        </w:drawing>
      </w:r>
      <w:bookmarkEnd w:id="9"/>
      <w:bookmarkEnd w:id="10"/>
      <w:r w:rsidR="002D7F91">
        <w:t xml:space="preserve"> </w:t>
      </w:r>
    </w:p>
    <w:p w14:paraId="5B95DACC" w14:textId="1D676E6D" w:rsidR="00793A63" w:rsidRDefault="008A449B" w:rsidP="008A449B">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5</w:t>
      </w:r>
      <w:r w:rsidR="006564E5">
        <w:rPr>
          <w:noProof/>
        </w:rPr>
        <w:fldChar w:fldCharType="end"/>
      </w:r>
      <w:r>
        <w:t xml:space="preserve"> Root model metrics</w:t>
      </w:r>
    </w:p>
    <w:p w14:paraId="4E5D91B0" w14:textId="7A631376" w:rsidR="00EB03DD" w:rsidRPr="00EB03DD" w:rsidRDefault="00A5209B" w:rsidP="00EB03DD">
      <w:pPr>
        <w:ind w:firstLine="0"/>
      </w:pPr>
      <w:r>
        <w:t xml:space="preserve">After training my root_model my accuracy was </w:t>
      </w:r>
      <w:r w:rsidR="00176165">
        <w:t>0.9970 and my 0.1794. The IOU was too low, so to fix this issue I thresholded my predictions of the root_model</w:t>
      </w:r>
      <w:r w:rsidR="001B27B9">
        <w:t xml:space="preserve">. This way when predicting the </w:t>
      </w:r>
      <w:r w:rsidR="00A50F7A">
        <w:t>mask,</w:t>
      </w:r>
      <w:r w:rsidR="001B27B9">
        <w:t xml:space="preserve"> it will predict the value of the roots between  0 or 1. This increased my IOU score to </w:t>
      </w:r>
      <w:r w:rsidR="00A50F7A">
        <w:t>0.6469</w:t>
      </w:r>
      <w:r w:rsidR="00DB2FC1">
        <w:t xml:space="preserve">, </w:t>
      </w:r>
      <w:r w:rsidR="0048202E">
        <w:t>doing this also helped me pass the client requirements of having my root_model having an IOU higher than 0.5.</w:t>
      </w:r>
    </w:p>
    <w:p w14:paraId="0CF95321" w14:textId="12F1A79C" w:rsidR="00270707" w:rsidRDefault="00270707" w:rsidP="00270707">
      <w:pPr>
        <w:pStyle w:val="Heading3"/>
      </w:pPr>
      <w:bookmarkStart w:id="11" w:name="_Toc157117790"/>
      <w:bookmarkStart w:id="12" w:name="_Toc157117829"/>
      <w:r>
        <w:t>Shoot Model:</w:t>
      </w:r>
      <w:bookmarkEnd w:id="11"/>
      <w:bookmarkEnd w:id="12"/>
    </w:p>
    <w:tbl>
      <w:tblPr>
        <w:tblStyle w:val="GridTable5Dark-Accent5"/>
        <w:tblpPr w:leftFromText="180" w:rightFromText="180" w:vertAnchor="text" w:horzAnchor="margin" w:tblpXSpec="right" w:tblpY="476"/>
        <w:tblW w:w="0" w:type="auto"/>
        <w:tblLook w:val="06A0" w:firstRow="1" w:lastRow="0" w:firstColumn="1" w:lastColumn="0" w:noHBand="1" w:noVBand="1"/>
      </w:tblPr>
      <w:tblGrid>
        <w:gridCol w:w="1129"/>
        <w:gridCol w:w="1134"/>
        <w:gridCol w:w="1157"/>
      </w:tblGrid>
      <w:tr w:rsidR="00F4079C" w14:paraId="18B6AEB4" w14:textId="77777777" w:rsidTr="00F407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DBE871E" w14:textId="77777777" w:rsidR="00F4079C" w:rsidRDefault="00F4079C" w:rsidP="00F4079C">
            <w:pPr>
              <w:keepNext/>
              <w:ind w:firstLine="0"/>
            </w:pPr>
            <w:r>
              <w:t>Metric</w:t>
            </w:r>
          </w:p>
        </w:tc>
        <w:tc>
          <w:tcPr>
            <w:tcW w:w="1134" w:type="dxa"/>
          </w:tcPr>
          <w:p w14:paraId="31523DC0" w14:textId="77777777" w:rsidR="00F4079C" w:rsidRDefault="00F4079C" w:rsidP="00F4079C">
            <w:pPr>
              <w:keepNext/>
              <w:ind w:firstLine="0"/>
              <w:cnfStyle w:val="100000000000" w:firstRow="1" w:lastRow="0" w:firstColumn="0" w:lastColumn="0" w:oddVBand="0" w:evenVBand="0" w:oddHBand="0" w:evenHBand="0" w:firstRowFirstColumn="0" w:firstRowLastColumn="0" w:lastRowFirstColumn="0" w:lastRowLastColumn="0"/>
            </w:pPr>
            <w:r>
              <w:t>Training</w:t>
            </w:r>
          </w:p>
        </w:tc>
        <w:tc>
          <w:tcPr>
            <w:tcW w:w="1157" w:type="dxa"/>
          </w:tcPr>
          <w:p w14:paraId="3B17BCE7" w14:textId="77777777" w:rsidR="00F4079C" w:rsidRDefault="00F4079C" w:rsidP="00F4079C">
            <w:pPr>
              <w:keepNext/>
              <w:ind w:firstLine="0"/>
              <w:cnfStyle w:val="100000000000" w:firstRow="1" w:lastRow="0" w:firstColumn="0" w:lastColumn="0" w:oddVBand="0" w:evenVBand="0" w:oddHBand="0" w:evenHBand="0" w:firstRowFirstColumn="0" w:firstRowLastColumn="0" w:lastRowFirstColumn="0" w:lastRowLastColumn="0"/>
            </w:pPr>
            <w:r>
              <w:t>Validation</w:t>
            </w:r>
          </w:p>
        </w:tc>
      </w:tr>
      <w:tr w:rsidR="00F4079C" w14:paraId="1900C778" w14:textId="77777777" w:rsidTr="00F4079C">
        <w:tc>
          <w:tcPr>
            <w:cnfStyle w:val="001000000000" w:firstRow="0" w:lastRow="0" w:firstColumn="1" w:lastColumn="0" w:oddVBand="0" w:evenVBand="0" w:oddHBand="0" w:evenHBand="0" w:firstRowFirstColumn="0" w:firstRowLastColumn="0" w:lastRowFirstColumn="0" w:lastRowLastColumn="0"/>
            <w:tcW w:w="1129" w:type="dxa"/>
          </w:tcPr>
          <w:p w14:paraId="3358FF7D" w14:textId="77777777" w:rsidR="00F4079C" w:rsidRDefault="00F4079C" w:rsidP="00F4079C">
            <w:pPr>
              <w:keepNext/>
              <w:ind w:firstLine="0"/>
            </w:pPr>
            <w:r>
              <w:t>Loss</w:t>
            </w:r>
          </w:p>
        </w:tc>
        <w:tc>
          <w:tcPr>
            <w:tcW w:w="1134" w:type="dxa"/>
          </w:tcPr>
          <w:p w14:paraId="784E3EEA"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0.0080</w:t>
            </w:r>
          </w:p>
        </w:tc>
        <w:tc>
          <w:tcPr>
            <w:tcW w:w="1157" w:type="dxa"/>
          </w:tcPr>
          <w:p w14:paraId="6CD09569"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0.0087</w:t>
            </w:r>
          </w:p>
        </w:tc>
      </w:tr>
      <w:tr w:rsidR="00F4079C" w14:paraId="068E7BD1" w14:textId="77777777" w:rsidTr="00F4079C">
        <w:tc>
          <w:tcPr>
            <w:cnfStyle w:val="001000000000" w:firstRow="0" w:lastRow="0" w:firstColumn="1" w:lastColumn="0" w:oddVBand="0" w:evenVBand="0" w:oddHBand="0" w:evenHBand="0" w:firstRowFirstColumn="0" w:firstRowLastColumn="0" w:lastRowFirstColumn="0" w:lastRowLastColumn="0"/>
            <w:tcW w:w="1129" w:type="dxa"/>
          </w:tcPr>
          <w:p w14:paraId="4DF116D7" w14:textId="77777777" w:rsidR="00F4079C" w:rsidRDefault="00F4079C" w:rsidP="00F4079C">
            <w:pPr>
              <w:keepNext/>
              <w:ind w:firstLine="0"/>
            </w:pPr>
            <w:r>
              <w:t>Accuracy</w:t>
            </w:r>
          </w:p>
        </w:tc>
        <w:tc>
          <w:tcPr>
            <w:tcW w:w="1134" w:type="dxa"/>
          </w:tcPr>
          <w:p w14:paraId="3506248D"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0.9970</w:t>
            </w:r>
          </w:p>
        </w:tc>
        <w:tc>
          <w:tcPr>
            <w:tcW w:w="1157" w:type="dxa"/>
          </w:tcPr>
          <w:p w14:paraId="47B50505"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0.9968</w:t>
            </w:r>
          </w:p>
        </w:tc>
      </w:tr>
      <w:tr w:rsidR="00F4079C" w14:paraId="1E63A15B" w14:textId="77777777" w:rsidTr="00F4079C">
        <w:tc>
          <w:tcPr>
            <w:cnfStyle w:val="001000000000" w:firstRow="0" w:lastRow="0" w:firstColumn="1" w:lastColumn="0" w:oddVBand="0" w:evenVBand="0" w:oddHBand="0" w:evenHBand="0" w:firstRowFirstColumn="0" w:firstRowLastColumn="0" w:lastRowFirstColumn="0" w:lastRowLastColumn="0"/>
            <w:tcW w:w="1129" w:type="dxa"/>
          </w:tcPr>
          <w:p w14:paraId="2330C317" w14:textId="77777777" w:rsidR="00F4079C" w:rsidRDefault="00F4079C" w:rsidP="00F4079C">
            <w:pPr>
              <w:keepNext/>
              <w:ind w:firstLine="0"/>
            </w:pPr>
            <w:r>
              <w:t>F1 Score</w:t>
            </w:r>
          </w:p>
        </w:tc>
        <w:tc>
          <w:tcPr>
            <w:tcW w:w="1134" w:type="dxa"/>
          </w:tcPr>
          <w:p w14:paraId="20B90BBF"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0.4755</w:t>
            </w:r>
          </w:p>
        </w:tc>
        <w:tc>
          <w:tcPr>
            <w:tcW w:w="1157" w:type="dxa"/>
          </w:tcPr>
          <w:p w14:paraId="76044F50"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0.6394</w:t>
            </w:r>
          </w:p>
        </w:tc>
      </w:tr>
      <w:tr w:rsidR="00F4079C" w14:paraId="6F20E786" w14:textId="77777777" w:rsidTr="00F4079C">
        <w:tc>
          <w:tcPr>
            <w:cnfStyle w:val="001000000000" w:firstRow="0" w:lastRow="0" w:firstColumn="1" w:lastColumn="0" w:oddVBand="0" w:evenVBand="0" w:oddHBand="0" w:evenHBand="0" w:firstRowFirstColumn="0" w:firstRowLastColumn="0" w:lastRowFirstColumn="0" w:lastRowLastColumn="0"/>
            <w:tcW w:w="1129" w:type="dxa"/>
          </w:tcPr>
          <w:p w14:paraId="6F31EC1C" w14:textId="77777777" w:rsidR="00F4079C" w:rsidRDefault="00F4079C" w:rsidP="00F4079C">
            <w:pPr>
              <w:keepNext/>
              <w:ind w:firstLine="0"/>
            </w:pPr>
            <w:r>
              <w:t>IOU</w:t>
            </w:r>
          </w:p>
        </w:tc>
        <w:tc>
          <w:tcPr>
            <w:tcW w:w="1134" w:type="dxa"/>
          </w:tcPr>
          <w:p w14:paraId="693BD605"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0.0493</w:t>
            </w:r>
          </w:p>
        </w:tc>
        <w:tc>
          <w:tcPr>
            <w:tcW w:w="1157" w:type="dxa"/>
          </w:tcPr>
          <w:p w14:paraId="378E74BA" w14:textId="77777777"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0.0728</w:t>
            </w:r>
          </w:p>
        </w:tc>
      </w:tr>
    </w:tbl>
    <w:p w14:paraId="6C515E6C" w14:textId="77777777" w:rsidR="0040313F" w:rsidRDefault="000D1103" w:rsidP="008A449B">
      <w:pPr>
        <w:keepNext/>
        <w:ind w:firstLine="0"/>
      </w:pPr>
      <w:r w:rsidRPr="008A449B">
        <w:rPr>
          <w:noProof/>
        </w:rPr>
        <w:drawing>
          <wp:inline distT="0" distB="0" distL="0" distR="0" wp14:anchorId="4FFF22DB" wp14:editId="3F7ADD8F">
            <wp:extent cx="2945038" cy="1956122"/>
            <wp:effectExtent l="0" t="0" r="8255" b="6350"/>
            <wp:docPr id="1328225323"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25323" name="Picture 1" descr="A graph of different colored lines&#10;&#10;Description automatically generated with medium confidence"/>
                    <pic:cNvPicPr/>
                  </pic:nvPicPr>
                  <pic:blipFill>
                    <a:blip r:embed="rId20"/>
                    <a:stretch>
                      <a:fillRect/>
                    </a:stretch>
                  </pic:blipFill>
                  <pic:spPr>
                    <a:xfrm>
                      <a:off x="0" y="0"/>
                      <a:ext cx="3023784" cy="2008426"/>
                    </a:xfrm>
                    <a:prstGeom prst="rect">
                      <a:avLst/>
                    </a:prstGeom>
                  </pic:spPr>
                </pic:pic>
              </a:graphicData>
            </a:graphic>
          </wp:inline>
        </w:drawing>
      </w:r>
      <w:r w:rsidR="0040313F">
        <w:t xml:space="preserve"> </w:t>
      </w:r>
    </w:p>
    <w:p w14:paraId="06B55E0D" w14:textId="76F1C954" w:rsidR="00270707" w:rsidRPr="00270707" w:rsidRDefault="008A449B" w:rsidP="008A449B">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6</w:t>
      </w:r>
      <w:r w:rsidR="006564E5">
        <w:rPr>
          <w:noProof/>
        </w:rPr>
        <w:fldChar w:fldCharType="end"/>
      </w:r>
      <w:r>
        <w:t xml:space="preserve"> Shoot model metrics</w:t>
      </w:r>
    </w:p>
    <w:p w14:paraId="3DBA0131" w14:textId="07DC8EB2" w:rsidR="000C7C72" w:rsidRDefault="000D1103" w:rsidP="000D1103">
      <w:pPr>
        <w:ind w:firstLine="0"/>
      </w:pPr>
      <w:r>
        <w:lastRenderedPageBreak/>
        <w:t xml:space="preserve">Above you can see my </w:t>
      </w:r>
      <w:r w:rsidR="00A93DF5">
        <w:t xml:space="preserve">metrics when training my </w:t>
      </w:r>
      <w:r w:rsidR="000C0D99">
        <w:t>shoot model</w:t>
      </w:r>
      <w:r w:rsidR="00A93DF5">
        <w:t xml:space="preserve">. </w:t>
      </w:r>
      <w:r w:rsidR="002B73C2">
        <w:t>The I</w:t>
      </w:r>
      <w:r w:rsidR="00836658">
        <w:t xml:space="preserve">OU </w:t>
      </w:r>
      <w:r w:rsidR="00734F58">
        <w:t>is low here</w:t>
      </w:r>
      <w:r w:rsidR="00357FA1">
        <w:t>, this is</w:t>
      </w:r>
      <w:r w:rsidR="00734F58">
        <w:t xml:space="preserve"> because I only trained the model for 10 epochs</w:t>
      </w:r>
      <w:r w:rsidR="00357FA1">
        <w:t>. A solution for this would be to train the model for more epochs</w:t>
      </w:r>
      <w:r w:rsidR="00864E8A">
        <w:t xml:space="preserve"> </w:t>
      </w:r>
      <w:r w:rsidR="000C7C72">
        <w:t xml:space="preserve">and to use </w:t>
      </w:r>
      <w:r w:rsidR="000C0D99">
        <w:t>early stopping</w:t>
      </w:r>
      <w:r w:rsidR="000C7C72">
        <w:t xml:space="preserve"> to find the optimal training solution.</w:t>
      </w:r>
    </w:p>
    <w:p w14:paraId="06557D1A" w14:textId="0F51680C" w:rsidR="000C7C72" w:rsidRDefault="00F4079C" w:rsidP="000C7C72">
      <w:pPr>
        <w:pStyle w:val="Heading3"/>
      </w:pPr>
      <w:bookmarkStart w:id="13" w:name="_Toc157117791"/>
      <w:bookmarkStart w:id="14" w:name="_Toc157117830"/>
      <w:r>
        <w:t>Seed</w:t>
      </w:r>
      <w:r w:rsidR="000C7C72">
        <w:t xml:space="preserve"> Model:</w:t>
      </w:r>
      <w:bookmarkEnd w:id="13"/>
      <w:bookmarkEnd w:id="14"/>
    </w:p>
    <w:tbl>
      <w:tblPr>
        <w:tblStyle w:val="GridTable5Dark-Accent5"/>
        <w:tblpPr w:leftFromText="180" w:rightFromText="180" w:vertAnchor="text" w:horzAnchor="margin" w:tblpXSpec="right" w:tblpY="466"/>
        <w:tblW w:w="0" w:type="auto"/>
        <w:tblLook w:val="06A0" w:firstRow="1" w:lastRow="0" w:firstColumn="1" w:lastColumn="0" w:noHBand="1" w:noVBand="1"/>
      </w:tblPr>
      <w:tblGrid>
        <w:gridCol w:w="1129"/>
        <w:gridCol w:w="1276"/>
        <w:gridCol w:w="1276"/>
      </w:tblGrid>
      <w:tr w:rsidR="0037090F" w14:paraId="36BD1209" w14:textId="77777777" w:rsidTr="003709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CA74A78" w14:textId="77777777" w:rsidR="00F4079C" w:rsidRDefault="00F4079C" w:rsidP="00F4079C">
            <w:pPr>
              <w:keepNext/>
              <w:ind w:firstLine="0"/>
            </w:pPr>
            <w:r>
              <w:t>Metric</w:t>
            </w:r>
          </w:p>
        </w:tc>
        <w:tc>
          <w:tcPr>
            <w:tcW w:w="1276" w:type="dxa"/>
          </w:tcPr>
          <w:p w14:paraId="38E0D003" w14:textId="77777777" w:rsidR="00F4079C" w:rsidRDefault="00F4079C" w:rsidP="00F4079C">
            <w:pPr>
              <w:keepNext/>
              <w:ind w:firstLine="0"/>
              <w:cnfStyle w:val="100000000000" w:firstRow="1" w:lastRow="0" w:firstColumn="0" w:lastColumn="0" w:oddVBand="0" w:evenVBand="0" w:oddHBand="0" w:evenHBand="0" w:firstRowFirstColumn="0" w:firstRowLastColumn="0" w:lastRowFirstColumn="0" w:lastRowLastColumn="0"/>
            </w:pPr>
            <w:r>
              <w:t>Training</w:t>
            </w:r>
          </w:p>
        </w:tc>
        <w:tc>
          <w:tcPr>
            <w:tcW w:w="1276" w:type="dxa"/>
          </w:tcPr>
          <w:p w14:paraId="2398C4A7" w14:textId="77777777" w:rsidR="00F4079C" w:rsidRDefault="00F4079C" w:rsidP="00F4079C">
            <w:pPr>
              <w:keepNext/>
              <w:ind w:firstLine="0"/>
              <w:cnfStyle w:val="100000000000" w:firstRow="1" w:lastRow="0" w:firstColumn="0" w:lastColumn="0" w:oddVBand="0" w:evenVBand="0" w:oddHBand="0" w:evenHBand="0" w:firstRowFirstColumn="0" w:firstRowLastColumn="0" w:lastRowFirstColumn="0" w:lastRowLastColumn="0"/>
            </w:pPr>
            <w:r>
              <w:t>Validation</w:t>
            </w:r>
          </w:p>
        </w:tc>
      </w:tr>
      <w:tr w:rsidR="00F4079C" w14:paraId="0A7697A8" w14:textId="77777777" w:rsidTr="0037090F">
        <w:tc>
          <w:tcPr>
            <w:cnfStyle w:val="001000000000" w:firstRow="0" w:lastRow="0" w:firstColumn="1" w:lastColumn="0" w:oddVBand="0" w:evenVBand="0" w:oddHBand="0" w:evenHBand="0" w:firstRowFirstColumn="0" w:firstRowLastColumn="0" w:lastRowFirstColumn="0" w:lastRowLastColumn="0"/>
            <w:tcW w:w="1129" w:type="dxa"/>
          </w:tcPr>
          <w:p w14:paraId="0E69B52B" w14:textId="77777777" w:rsidR="00F4079C" w:rsidRDefault="00F4079C" w:rsidP="00F4079C">
            <w:pPr>
              <w:keepNext/>
              <w:ind w:firstLine="0"/>
            </w:pPr>
            <w:r>
              <w:t>Loss</w:t>
            </w:r>
          </w:p>
        </w:tc>
        <w:tc>
          <w:tcPr>
            <w:tcW w:w="1276" w:type="dxa"/>
          </w:tcPr>
          <w:p w14:paraId="0857FA8E" w14:textId="4F847839" w:rsidR="00F4079C" w:rsidRDefault="0037090F" w:rsidP="00F4079C">
            <w:pPr>
              <w:keepNext/>
              <w:ind w:firstLine="0"/>
              <w:cnfStyle w:val="000000000000" w:firstRow="0" w:lastRow="0" w:firstColumn="0" w:lastColumn="0" w:oddVBand="0" w:evenVBand="0" w:oddHBand="0" w:evenHBand="0" w:firstRowFirstColumn="0" w:firstRowLastColumn="0" w:lastRowFirstColumn="0" w:lastRowLastColumn="0"/>
            </w:pPr>
            <w:r>
              <w:t>3.3642e-04</w:t>
            </w:r>
          </w:p>
        </w:tc>
        <w:tc>
          <w:tcPr>
            <w:tcW w:w="1276" w:type="dxa"/>
          </w:tcPr>
          <w:p w14:paraId="3233DB73" w14:textId="71E1FC29" w:rsidR="00F4079C" w:rsidRDefault="0037090F" w:rsidP="00F4079C">
            <w:pPr>
              <w:keepNext/>
              <w:ind w:firstLine="0"/>
              <w:cnfStyle w:val="000000000000" w:firstRow="0" w:lastRow="0" w:firstColumn="0" w:lastColumn="0" w:oddVBand="0" w:evenVBand="0" w:oddHBand="0" w:evenHBand="0" w:firstRowFirstColumn="0" w:firstRowLastColumn="0" w:lastRowFirstColumn="0" w:lastRowLastColumn="0"/>
            </w:pPr>
            <w:r>
              <w:t>4.33</w:t>
            </w:r>
            <w:r w:rsidR="00702711">
              <w:t>01e-04</w:t>
            </w:r>
          </w:p>
        </w:tc>
      </w:tr>
      <w:tr w:rsidR="0037090F" w14:paraId="1F7AD1DA" w14:textId="77777777" w:rsidTr="0037090F">
        <w:tc>
          <w:tcPr>
            <w:cnfStyle w:val="001000000000" w:firstRow="0" w:lastRow="0" w:firstColumn="1" w:lastColumn="0" w:oddVBand="0" w:evenVBand="0" w:oddHBand="0" w:evenHBand="0" w:firstRowFirstColumn="0" w:firstRowLastColumn="0" w:lastRowFirstColumn="0" w:lastRowLastColumn="0"/>
            <w:tcW w:w="1129" w:type="dxa"/>
          </w:tcPr>
          <w:p w14:paraId="02A4C973" w14:textId="77777777" w:rsidR="00F4079C" w:rsidRDefault="00F4079C" w:rsidP="00F4079C">
            <w:pPr>
              <w:keepNext/>
              <w:ind w:firstLine="0"/>
            </w:pPr>
            <w:r>
              <w:t>Accuracy</w:t>
            </w:r>
          </w:p>
        </w:tc>
        <w:tc>
          <w:tcPr>
            <w:tcW w:w="1276" w:type="dxa"/>
          </w:tcPr>
          <w:p w14:paraId="06D0E3D9" w14:textId="7B822CAC"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0.99</w:t>
            </w:r>
            <w:r w:rsidR="00702711">
              <w:t>99</w:t>
            </w:r>
          </w:p>
        </w:tc>
        <w:tc>
          <w:tcPr>
            <w:tcW w:w="1276" w:type="dxa"/>
          </w:tcPr>
          <w:p w14:paraId="16C1AF9D" w14:textId="78E59F5C"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0.99</w:t>
            </w:r>
            <w:r w:rsidR="00702711">
              <w:t>99</w:t>
            </w:r>
          </w:p>
        </w:tc>
      </w:tr>
      <w:tr w:rsidR="00F4079C" w14:paraId="662A9637" w14:textId="77777777" w:rsidTr="0037090F">
        <w:tc>
          <w:tcPr>
            <w:cnfStyle w:val="001000000000" w:firstRow="0" w:lastRow="0" w:firstColumn="1" w:lastColumn="0" w:oddVBand="0" w:evenVBand="0" w:oddHBand="0" w:evenHBand="0" w:firstRowFirstColumn="0" w:firstRowLastColumn="0" w:lastRowFirstColumn="0" w:lastRowLastColumn="0"/>
            <w:tcW w:w="1129" w:type="dxa"/>
          </w:tcPr>
          <w:p w14:paraId="45D148C9" w14:textId="77777777" w:rsidR="00F4079C" w:rsidRDefault="00F4079C" w:rsidP="00F4079C">
            <w:pPr>
              <w:keepNext/>
              <w:ind w:firstLine="0"/>
            </w:pPr>
            <w:r>
              <w:t>F1 Score</w:t>
            </w:r>
          </w:p>
        </w:tc>
        <w:tc>
          <w:tcPr>
            <w:tcW w:w="1276" w:type="dxa"/>
          </w:tcPr>
          <w:p w14:paraId="08E22C24" w14:textId="2BB8735B"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w:t>
            </w:r>
            <w:r w:rsidR="00702711">
              <w:t>1425</w:t>
            </w:r>
          </w:p>
        </w:tc>
        <w:tc>
          <w:tcPr>
            <w:tcW w:w="1276" w:type="dxa"/>
          </w:tcPr>
          <w:p w14:paraId="67C40617" w14:textId="451D222A"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w:t>
            </w:r>
            <w:r w:rsidR="00702711">
              <w:t>1499</w:t>
            </w:r>
          </w:p>
        </w:tc>
      </w:tr>
      <w:tr w:rsidR="0037090F" w14:paraId="5E66D385" w14:textId="77777777" w:rsidTr="0037090F">
        <w:tc>
          <w:tcPr>
            <w:cnfStyle w:val="001000000000" w:firstRow="0" w:lastRow="0" w:firstColumn="1" w:lastColumn="0" w:oddVBand="0" w:evenVBand="0" w:oddHBand="0" w:evenHBand="0" w:firstRowFirstColumn="0" w:firstRowLastColumn="0" w:lastRowFirstColumn="0" w:lastRowLastColumn="0"/>
            <w:tcW w:w="1129" w:type="dxa"/>
          </w:tcPr>
          <w:p w14:paraId="0AD1B179" w14:textId="77777777" w:rsidR="00F4079C" w:rsidRDefault="00F4079C" w:rsidP="00F4079C">
            <w:pPr>
              <w:keepNext/>
              <w:ind w:firstLine="0"/>
            </w:pPr>
            <w:r>
              <w:t>IOU</w:t>
            </w:r>
          </w:p>
        </w:tc>
        <w:tc>
          <w:tcPr>
            <w:tcW w:w="1276" w:type="dxa"/>
          </w:tcPr>
          <w:p w14:paraId="29921B3E" w14:textId="7AE68F70"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0.0</w:t>
            </w:r>
            <w:r w:rsidR="00702711">
              <w:t>268</w:t>
            </w:r>
          </w:p>
        </w:tc>
        <w:tc>
          <w:tcPr>
            <w:tcW w:w="1276" w:type="dxa"/>
          </w:tcPr>
          <w:p w14:paraId="652BDA69" w14:textId="305E4715" w:rsidR="00F4079C" w:rsidRDefault="00F4079C" w:rsidP="00F4079C">
            <w:pPr>
              <w:keepNext/>
              <w:ind w:firstLine="0"/>
              <w:cnfStyle w:val="000000000000" w:firstRow="0" w:lastRow="0" w:firstColumn="0" w:lastColumn="0" w:oddVBand="0" w:evenVBand="0" w:oddHBand="0" w:evenHBand="0" w:firstRowFirstColumn="0" w:firstRowLastColumn="0" w:lastRowFirstColumn="0" w:lastRowLastColumn="0"/>
            </w:pPr>
            <w:r>
              <w:t>0.0</w:t>
            </w:r>
            <w:r w:rsidR="00702711">
              <w:t>246</w:t>
            </w:r>
          </w:p>
        </w:tc>
      </w:tr>
    </w:tbl>
    <w:p w14:paraId="79937766" w14:textId="77777777" w:rsidR="00F4079C" w:rsidRDefault="00F4079C" w:rsidP="00F4079C">
      <w:pPr>
        <w:keepNext/>
        <w:ind w:firstLine="0"/>
      </w:pPr>
      <w:r w:rsidRPr="00F4079C">
        <w:rPr>
          <w:noProof/>
        </w:rPr>
        <w:drawing>
          <wp:inline distT="0" distB="0" distL="0" distR="0" wp14:anchorId="378FDA36" wp14:editId="7BA2AD16">
            <wp:extent cx="3003630" cy="1995040"/>
            <wp:effectExtent l="0" t="0" r="6350" b="5715"/>
            <wp:docPr id="599017306" name="Picture 1" descr="A group of graphs with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17306" name="Picture 1" descr="A group of graphs with lines&#10;&#10;Description automatically generated with medium confidence"/>
                    <pic:cNvPicPr/>
                  </pic:nvPicPr>
                  <pic:blipFill>
                    <a:blip r:embed="rId21"/>
                    <a:stretch>
                      <a:fillRect/>
                    </a:stretch>
                  </pic:blipFill>
                  <pic:spPr>
                    <a:xfrm>
                      <a:off x="0" y="0"/>
                      <a:ext cx="3139829" cy="2085505"/>
                    </a:xfrm>
                    <a:prstGeom prst="rect">
                      <a:avLst/>
                    </a:prstGeom>
                  </pic:spPr>
                </pic:pic>
              </a:graphicData>
            </a:graphic>
          </wp:inline>
        </w:drawing>
      </w:r>
    </w:p>
    <w:p w14:paraId="29588336" w14:textId="2AB730DC" w:rsidR="00F4079C" w:rsidRDefault="00F4079C" w:rsidP="00F4079C">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7</w:t>
      </w:r>
      <w:r w:rsidR="006564E5">
        <w:rPr>
          <w:noProof/>
        </w:rPr>
        <w:fldChar w:fldCharType="end"/>
      </w:r>
      <w:r>
        <w:t xml:space="preserve"> Seed model metrics</w:t>
      </w:r>
    </w:p>
    <w:p w14:paraId="56FEE61C" w14:textId="681F2B52" w:rsidR="00F4079C" w:rsidRDefault="00F4079C" w:rsidP="00F4079C">
      <w:pPr>
        <w:ind w:firstLine="0"/>
      </w:pPr>
      <w:r>
        <w:t xml:space="preserve">Above you can see my metrics when training my </w:t>
      </w:r>
      <w:r w:rsidR="000C0D99">
        <w:t>seed model</w:t>
      </w:r>
      <w:r>
        <w:t xml:space="preserve">. The IOU is low here, this is </w:t>
      </w:r>
      <w:r w:rsidR="00244EC1">
        <w:t>because there are not enough masks with seeds in them</w:t>
      </w:r>
      <w:r w:rsidR="002E27E8">
        <w:t>. A</w:t>
      </w:r>
      <w:r w:rsidR="00BE7D36">
        <w:t xml:space="preserve"> solution for this would be to make the training data more </w:t>
      </w:r>
      <w:r w:rsidR="002E27E8">
        <w:t>representative</w:t>
      </w:r>
      <w:r w:rsidR="00CB5450">
        <w:t xml:space="preserve"> as right now the model is struggling to </w:t>
      </w:r>
      <w:r w:rsidR="00EB16FD">
        <w:t>generalize</w:t>
      </w:r>
      <w:r w:rsidR="00CB5450">
        <w:t xml:space="preserve"> unseen data</w:t>
      </w:r>
      <w:r w:rsidR="002E27E8">
        <w:t>.</w:t>
      </w:r>
      <w:r w:rsidR="00CB5450">
        <w:t xml:space="preserve"> So</w:t>
      </w:r>
      <w:r w:rsidR="00EB16FD">
        <w:t>,</w:t>
      </w:r>
      <w:r w:rsidR="00CB5450">
        <w:t xml:space="preserve"> adding </w:t>
      </w:r>
      <w:r w:rsidR="00EB16FD">
        <w:t>more diverse data in the training set would improve performance.</w:t>
      </w:r>
      <w:r w:rsidR="002E27E8">
        <w:t xml:space="preserve"> </w:t>
      </w:r>
    </w:p>
    <w:p w14:paraId="2DB84E4F" w14:textId="15D75F38" w:rsidR="009733DA" w:rsidRDefault="00061CF0" w:rsidP="009733DA">
      <w:pPr>
        <w:pStyle w:val="Heading3"/>
      </w:pPr>
      <w:bookmarkStart w:id="15" w:name="_Toc157117792"/>
      <w:bookmarkStart w:id="16" w:name="_Toc157117831"/>
      <w:r>
        <w:t>Occluded Root</w:t>
      </w:r>
      <w:r w:rsidR="009733DA">
        <w:t xml:space="preserve"> Model:</w:t>
      </w:r>
      <w:bookmarkEnd w:id="15"/>
      <w:bookmarkEnd w:id="16"/>
    </w:p>
    <w:tbl>
      <w:tblPr>
        <w:tblStyle w:val="GridTable5Dark-Accent5"/>
        <w:tblpPr w:leftFromText="180" w:rightFromText="180" w:vertAnchor="text" w:horzAnchor="page" w:tblpX="7538" w:tblpY="221"/>
        <w:tblW w:w="0" w:type="auto"/>
        <w:tblLook w:val="06A0" w:firstRow="1" w:lastRow="0" w:firstColumn="1" w:lastColumn="0" w:noHBand="1" w:noVBand="1"/>
      </w:tblPr>
      <w:tblGrid>
        <w:gridCol w:w="1129"/>
        <w:gridCol w:w="1276"/>
        <w:gridCol w:w="1276"/>
      </w:tblGrid>
      <w:tr w:rsidR="00C01C54" w14:paraId="66516732" w14:textId="77777777" w:rsidTr="00C01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BC35C3F" w14:textId="77777777" w:rsidR="00C01C54" w:rsidRDefault="00C01C54" w:rsidP="00C01C54">
            <w:pPr>
              <w:keepNext/>
              <w:ind w:firstLine="0"/>
            </w:pPr>
            <w:r>
              <w:t>Metric</w:t>
            </w:r>
          </w:p>
        </w:tc>
        <w:tc>
          <w:tcPr>
            <w:tcW w:w="1276" w:type="dxa"/>
          </w:tcPr>
          <w:p w14:paraId="00B6B947" w14:textId="77777777" w:rsidR="00C01C54" w:rsidRDefault="00C01C54" w:rsidP="00C01C54">
            <w:pPr>
              <w:keepNext/>
              <w:ind w:firstLine="0"/>
              <w:cnfStyle w:val="100000000000" w:firstRow="1" w:lastRow="0" w:firstColumn="0" w:lastColumn="0" w:oddVBand="0" w:evenVBand="0" w:oddHBand="0" w:evenHBand="0" w:firstRowFirstColumn="0" w:firstRowLastColumn="0" w:lastRowFirstColumn="0" w:lastRowLastColumn="0"/>
            </w:pPr>
            <w:r>
              <w:t>Training</w:t>
            </w:r>
          </w:p>
        </w:tc>
        <w:tc>
          <w:tcPr>
            <w:tcW w:w="1276" w:type="dxa"/>
          </w:tcPr>
          <w:p w14:paraId="7CEE8AD7" w14:textId="77777777" w:rsidR="00C01C54" w:rsidRDefault="00C01C54" w:rsidP="00C01C54">
            <w:pPr>
              <w:keepNext/>
              <w:ind w:firstLine="0"/>
              <w:cnfStyle w:val="100000000000" w:firstRow="1" w:lastRow="0" w:firstColumn="0" w:lastColumn="0" w:oddVBand="0" w:evenVBand="0" w:oddHBand="0" w:evenHBand="0" w:firstRowFirstColumn="0" w:firstRowLastColumn="0" w:lastRowFirstColumn="0" w:lastRowLastColumn="0"/>
            </w:pPr>
            <w:r>
              <w:t>Validation</w:t>
            </w:r>
          </w:p>
        </w:tc>
      </w:tr>
      <w:tr w:rsidR="00C01C54" w14:paraId="30BA1517" w14:textId="77777777" w:rsidTr="00C01C54">
        <w:tc>
          <w:tcPr>
            <w:cnfStyle w:val="001000000000" w:firstRow="0" w:lastRow="0" w:firstColumn="1" w:lastColumn="0" w:oddVBand="0" w:evenVBand="0" w:oddHBand="0" w:evenHBand="0" w:firstRowFirstColumn="0" w:firstRowLastColumn="0" w:lastRowFirstColumn="0" w:lastRowLastColumn="0"/>
            <w:tcW w:w="1129" w:type="dxa"/>
          </w:tcPr>
          <w:p w14:paraId="5BF0CFBD" w14:textId="77777777" w:rsidR="00C01C54" w:rsidRDefault="00C01C54" w:rsidP="00C01C54">
            <w:pPr>
              <w:keepNext/>
              <w:ind w:firstLine="0"/>
            </w:pPr>
            <w:r>
              <w:t>Loss</w:t>
            </w:r>
          </w:p>
        </w:tc>
        <w:tc>
          <w:tcPr>
            <w:tcW w:w="1276" w:type="dxa"/>
          </w:tcPr>
          <w:p w14:paraId="405E790D" w14:textId="3BEB1BC9"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4.1436e-04</w:t>
            </w:r>
          </w:p>
        </w:tc>
        <w:tc>
          <w:tcPr>
            <w:tcW w:w="1276" w:type="dxa"/>
          </w:tcPr>
          <w:p w14:paraId="0356B713" w14:textId="717587A1"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0.0024</w:t>
            </w:r>
          </w:p>
        </w:tc>
      </w:tr>
      <w:tr w:rsidR="00C01C54" w14:paraId="32C6506B" w14:textId="77777777" w:rsidTr="00C01C54">
        <w:tc>
          <w:tcPr>
            <w:cnfStyle w:val="001000000000" w:firstRow="0" w:lastRow="0" w:firstColumn="1" w:lastColumn="0" w:oddVBand="0" w:evenVBand="0" w:oddHBand="0" w:evenHBand="0" w:firstRowFirstColumn="0" w:firstRowLastColumn="0" w:lastRowFirstColumn="0" w:lastRowLastColumn="0"/>
            <w:tcW w:w="1129" w:type="dxa"/>
          </w:tcPr>
          <w:p w14:paraId="6DC7EE3E" w14:textId="77777777" w:rsidR="00C01C54" w:rsidRDefault="00C01C54" w:rsidP="00C01C54">
            <w:pPr>
              <w:keepNext/>
              <w:ind w:firstLine="0"/>
            </w:pPr>
            <w:r>
              <w:t>Accuracy</w:t>
            </w:r>
          </w:p>
        </w:tc>
        <w:tc>
          <w:tcPr>
            <w:tcW w:w="1276" w:type="dxa"/>
          </w:tcPr>
          <w:p w14:paraId="2A0BA707" w14:textId="0F31B23A"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1.0000</w:t>
            </w:r>
          </w:p>
        </w:tc>
        <w:tc>
          <w:tcPr>
            <w:tcW w:w="1276" w:type="dxa"/>
          </w:tcPr>
          <w:p w14:paraId="1C137D9A" w14:textId="0D4D2A18"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0.9997</w:t>
            </w:r>
          </w:p>
        </w:tc>
      </w:tr>
      <w:tr w:rsidR="00C01C54" w14:paraId="4364856E" w14:textId="77777777" w:rsidTr="00C01C54">
        <w:tc>
          <w:tcPr>
            <w:cnfStyle w:val="001000000000" w:firstRow="0" w:lastRow="0" w:firstColumn="1" w:lastColumn="0" w:oddVBand="0" w:evenVBand="0" w:oddHBand="0" w:evenHBand="0" w:firstRowFirstColumn="0" w:firstRowLastColumn="0" w:lastRowFirstColumn="0" w:lastRowLastColumn="0"/>
            <w:tcW w:w="1129" w:type="dxa"/>
          </w:tcPr>
          <w:p w14:paraId="7D07D9AE" w14:textId="77777777" w:rsidR="00C01C54" w:rsidRDefault="00C01C54" w:rsidP="00C01C54">
            <w:pPr>
              <w:keepNext/>
              <w:ind w:firstLine="0"/>
            </w:pPr>
            <w:r>
              <w:t>F1 Score</w:t>
            </w:r>
          </w:p>
        </w:tc>
        <w:tc>
          <w:tcPr>
            <w:tcW w:w="1276" w:type="dxa"/>
          </w:tcPr>
          <w:p w14:paraId="3136ECFC" w14:textId="2D839224"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0.</w:t>
            </w:r>
            <w:r w:rsidR="00274F9E">
              <w:t>0000e+00</w:t>
            </w:r>
          </w:p>
        </w:tc>
        <w:tc>
          <w:tcPr>
            <w:tcW w:w="1276" w:type="dxa"/>
          </w:tcPr>
          <w:p w14:paraId="232E544B" w14:textId="13B881EB" w:rsidR="00C01C54" w:rsidRDefault="00274F9E" w:rsidP="00C01C54">
            <w:pPr>
              <w:keepNext/>
              <w:ind w:firstLine="0"/>
              <w:cnfStyle w:val="000000000000" w:firstRow="0" w:lastRow="0" w:firstColumn="0" w:lastColumn="0" w:oddVBand="0" w:evenVBand="0" w:oddHBand="0" w:evenHBand="0" w:firstRowFirstColumn="0" w:firstRowLastColumn="0" w:lastRowFirstColumn="0" w:lastRowLastColumn="0"/>
            </w:pPr>
            <w:r>
              <w:t>0.0000e+00</w:t>
            </w:r>
          </w:p>
        </w:tc>
      </w:tr>
      <w:tr w:rsidR="00C01C54" w14:paraId="2209BB06" w14:textId="77777777" w:rsidTr="00C01C54">
        <w:tc>
          <w:tcPr>
            <w:cnfStyle w:val="001000000000" w:firstRow="0" w:lastRow="0" w:firstColumn="1" w:lastColumn="0" w:oddVBand="0" w:evenVBand="0" w:oddHBand="0" w:evenHBand="0" w:firstRowFirstColumn="0" w:firstRowLastColumn="0" w:lastRowFirstColumn="0" w:lastRowLastColumn="0"/>
            <w:tcW w:w="1129" w:type="dxa"/>
          </w:tcPr>
          <w:p w14:paraId="025FB20B" w14:textId="77777777" w:rsidR="00C01C54" w:rsidRDefault="00C01C54" w:rsidP="00C01C54">
            <w:pPr>
              <w:keepNext/>
              <w:ind w:firstLine="0"/>
            </w:pPr>
            <w:r>
              <w:t>IOU</w:t>
            </w:r>
          </w:p>
        </w:tc>
        <w:tc>
          <w:tcPr>
            <w:tcW w:w="1276" w:type="dxa"/>
          </w:tcPr>
          <w:p w14:paraId="2C3E04BF" w14:textId="2968AC49"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0.02</w:t>
            </w:r>
            <w:r w:rsidR="00274F9E">
              <w:t>17</w:t>
            </w:r>
          </w:p>
        </w:tc>
        <w:tc>
          <w:tcPr>
            <w:tcW w:w="1276" w:type="dxa"/>
          </w:tcPr>
          <w:p w14:paraId="6248E86E" w14:textId="7CB8E378" w:rsidR="00C01C54" w:rsidRDefault="00C01C54" w:rsidP="00C01C54">
            <w:pPr>
              <w:keepNext/>
              <w:ind w:firstLine="0"/>
              <w:cnfStyle w:val="000000000000" w:firstRow="0" w:lastRow="0" w:firstColumn="0" w:lastColumn="0" w:oddVBand="0" w:evenVBand="0" w:oddHBand="0" w:evenHBand="0" w:firstRowFirstColumn="0" w:firstRowLastColumn="0" w:lastRowFirstColumn="0" w:lastRowLastColumn="0"/>
            </w:pPr>
            <w:r>
              <w:t>0.0</w:t>
            </w:r>
            <w:r w:rsidR="00274F9E">
              <w:t>047</w:t>
            </w:r>
          </w:p>
        </w:tc>
      </w:tr>
    </w:tbl>
    <w:p w14:paraId="2DF7929C" w14:textId="77777777" w:rsidR="00061CF0" w:rsidRDefault="00061CF0" w:rsidP="00061CF0">
      <w:pPr>
        <w:keepNext/>
        <w:ind w:firstLine="0"/>
      </w:pPr>
      <w:r w:rsidRPr="00061CF0">
        <w:rPr>
          <w:b/>
          <w:bCs/>
          <w:noProof/>
        </w:rPr>
        <w:drawing>
          <wp:inline distT="0" distB="0" distL="0" distR="0" wp14:anchorId="429019C3" wp14:editId="361968C1">
            <wp:extent cx="2780153" cy="1846604"/>
            <wp:effectExtent l="0" t="0" r="1270" b="1270"/>
            <wp:docPr id="690185625"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85625" name="Picture 1" descr="A group of graphs showing different types of data&#10;&#10;Description automatically generated"/>
                    <pic:cNvPicPr/>
                  </pic:nvPicPr>
                  <pic:blipFill>
                    <a:blip r:embed="rId22"/>
                    <a:stretch>
                      <a:fillRect/>
                    </a:stretch>
                  </pic:blipFill>
                  <pic:spPr>
                    <a:xfrm>
                      <a:off x="0" y="0"/>
                      <a:ext cx="2808815" cy="1865642"/>
                    </a:xfrm>
                    <a:prstGeom prst="rect">
                      <a:avLst/>
                    </a:prstGeom>
                  </pic:spPr>
                </pic:pic>
              </a:graphicData>
            </a:graphic>
          </wp:inline>
        </w:drawing>
      </w:r>
    </w:p>
    <w:p w14:paraId="3E371644" w14:textId="50DA757F" w:rsidR="008B1C15" w:rsidRDefault="00061CF0" w:rsidP="00061CF0">
      <w:pPr>
        <w:pStyle w:val="Caption"/>
        <w:rPr>
          <w:b/>
          <w:bCs/>
        </w:rPr>
      </w:pPr>
      <w:r>
        <w:t xml:space="preserve">Figure </w:t>
      </w:r>
      <w:r w:rsidR="006564E5">
        <w:fldChar w:fldCharType="begin"/>
      </w:r>
      <w:r w:rsidR="006564E5">
        <w:instrText xml:space="preserve"> SEQ Figure \* ARABIC </w:instrText>
      </w:r>
      <w:r w:rsidR="006564E5">
        <w:fldChar w:fldCharType="separate"/>
      </w:r>
      <w:r w:rsidR="00C411E9">
        <w:rPr>
          <w:noProof/>
        </w:rPr>
        <w:t>8</w:t>
      </w:r>
      <w:r w:rsidR="006564E5">
        <w:rPr>
          <w:noProof/>
        </w:rPr>
        <w:fldChar w:fldCharType="end"/>
      </w:r>
      <w:r>
        <w:t xml:space="preserve"> Occluded Root model metrics</w:t>
      </w:r>
    </w:p>
    <w:p w14:paraId="39D3B7F8" w14:textId="0372832F" w:rsidR="00C01C54" w:rsidRPr="006D6804" w:rsidRDefault="00061CF0" w:rsidP="00DA0414">
      <w:pPr>
        <w:ind w:firstLine="0"/>
      </w:pPr>
      <w:r>
        <w:lastRenderedPageBreak/>
        <w:t xml:space="preserve">Above you can see my metrics when training my root_model. The F1 is low here, this is because there are not enough masks with </w:t>
      </w:r>
      <w:r w:rsidR="00FA1E34">
        <w:t>occluded roots</w:t>
      </w:r>
      <w:r>
        <w:t xml:space="preserve"> in them. A solution for this would be to make the training data more representative as right now the model is struggling to generalize unseen data. So, adding more diverse data in the training set would improve performance. </w:t>
      </w:r>
    </w:p>
    <w:p w14:paraId="71B73A49" w14:textId="2865EAEA" w:rsidR="003506B6" w:rsidRDefault="003506B6" w:rsidP="00DA0414">
      <w:pPr>
        <w:ind w:firstLine="0"/>
      </w:pPr>
      <w:r w:rsidRPr="003506B6">
        <w:rPr>
          <w:b/>
          <w:bCs/>
        </w:rPr>
        <w:t>Task 5: Instance Segmentation (Post-Processing)</w:t>
      </w:r>
      <w:r w:rsidR="00DA0414">
        <w:rPr>
          <w:b/>
          <w:bCs/>
        </w:rPr>
        <w:t>:</w:t>
      </w:r>
      <w:r w:rsidR="00DA0414">
        <w:rPr>
          <w:b/>
          <w:bCs/>
        </w:rPr>
        <w:br/>
      </w:r>
      <w:r>
        <w:t>Task 5 require</w:t>
      </w:r>
      <w:r w:rsidR="00C33565">
        <w:t>d</w:t>
      </w:r>
      <w:r>
        <w:t xml:space="preserve"> applying instance segmentation to the output of the Task 4 model. </w:t>
      </w:r>
      <w:r w:rsidR="00C33565">
        <w:t>The client requirement was that t</w:t>
      </w:r>
      <w:r>
        <w:t>he number of detected instances should match the number of plants in the image.</w:t>
      </w:r>
    </w:p>
    <w:p w14:paraId="3C9BFD42" w14:textId="309D39B2" w:rsidR="008D5E2B" w:rsidRDefault="00DA353C" w:rsidP="008D5E2B">
      <w:pPr>
        <w:keepNext/>
        <w:ind w:firstLine="0"/>
      </w:pPr>
      <w:r w:rsidRPr="00DA353C">
        <w:rPr>
          <w:noProof/>
        </w:rPr>
        <w:drawing>
          <wp:inline distT="0" distB="0" distL="0" distR="0" wp14:anchorId="1ABB2314" wp14:editId="1FEE87B9">
            <wp:extent cx="5943600" cy="1755140"/>
            <wp:effectExtent l="0" t="0" r="0" b="0"/>
            <wp:docPr id="1581217507"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17507" name="Picture 1" descr="A graph with text on it&#10;&#10;Description automatically generated"/>
                    <pic:cNvPicPr/>
                  </pic:nvPicPr>
                  <pic:blipFill>
                    <a:blip r:embed="rId23"/>
                    <a:stretch>
                      <a:fillRect/>
                    </a:stretch>
                  </pic:blipFill>
                  <pic:spPr>
                    <a:xfrm>
                      <a:off x="0" y="0"/>
                      <a:ext cx="5943600" cy="1755140"/>
                    </a:xfrm>
                    <a:prstGeom prst="rect">
                      <a:avLst/>
                    </a:prstGeom>
                  </pic:spPr>
                </pic:pic>
              </a:graphicData>
            </a:graphic>
          </wp:inline>
        </w:drawing>
      </w:r>
    </w:p>
    <w:p w14:paraId="332E2463" w14:textId="50B76B17" w:rsidR="007A070C" w:rsidRDefault="008D5E2B" w:rsidP="008D5E2B">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9</w:t>
      </w:r>
      <w:r w:rsidR="006564E5">
        <w:rPr>
          <w:noProof/>
        </w:rPr>
        <w:fldChar w:fldCharType="end"/>
      </w:r>
      <w:r>
        <w:t xml:space="preserve"> </w:t>
      </w:r>
      <w:r w:rsidR="00DA353C">
        <w:t xml:space="preserve">Original Image, </w:t>
      </w:r>
      <w:r>
        <w:t>Predicted Mask and Segmented mask</w:t>
      </w:r>
    </w:p>
    <w:p w14:paraId="6CC188CF" w14:textId="1A4B4DB7" w:rsidR="008D5E2B" w:rsidRDefault="009E16E7" w:rsidP="008D5E2B">
      <w:pPr>
        <w:ind w:firstLine="0"/>
      </w:pPr>
      <w:r>
        <w:t>Above you can see the</w:t>
      </w:r>
      <w:r w:rsidR="00DA353C">
        <w:t xml:space="preserve"> input image</w:t>
      </w:r>
      <w:r w:rsidR="008B7AA7">
        <w:t xml:space="preserve">, the predicted mask of the image (using the root_model) and the segmented mask. </w:t>
      </w:r>
      <w:r w:rsidR="00D93055">
        <w:t xml:space="preserve">The segmentation did not pass the client requirements as it is predicting there are 6 plants in the image when there are only 5. This is because the </w:t>
      </w:r>
      <w:r w:rsidR="00BE2D27">
        <w:t>predicted mask is missing part of a root. A solution for this would be to</w:t>
      </w:r>
      <w:r w:rsidR="00F63792">
        <w:t xml:space="preserve"> </w:t>
      </w:r>
      <w:r w:rsidR="008E775A">
        <w:t xml:space="preserve">use post-processing techniques like </w:t>
      </w:r>
      <w:r w:rsidR="00637128">
        <w:t>Non-Maximum Suppression (NMS) to fine-tune and filter out redundant bounding boxes to improve the predictions of the model.</w:t>
      </w:r>
    </w:p>
    <w:p w14:paraId="39AB8C95" w14:textId="77777777" w:rsidR="00A848BF" w:rsidRDefault="00A848BF" w:rsidP="008D5E2B">
      <w:pPr>
        <w:ind w:firstLine="0"/>
      </w:pPr>
    </w:p>
    <w:p w14:paraId="001E0F28" w14:textId="5009D6CD" w:rsidR="003506B6" w:rsidRPr="00DA0414" w:rsidRDefault="003506B6" w:rsidP="00DA0414">
      <w:pPr>
        <w:ind w:firstLine="0"/>
        <w:rPr>
          <w:b/>
          <w:bCs/>
        </w:rPr>
      </w:pPr>
      <w:r w:rsidRPr="003506B6">
        <w:rPr>
          <w:b/>
          <w:bCs/>
        </w:rPr>
        <w:t>Task 6: Landmark Detection</w:t>
      </w:r>
      <w:r>
        <w:rPr>
          <w:b/>
          <w:bCs/>
        </w:rPr>
        <w:t>:</w:t>
      </w:r>
      <w:r w:rsidR="00DA0414">
        <w:rPr>
          <w:b/>
          <w:bCs/>
        </w:rPr>
        <w:br/>
      </w:r>
      <w:r>
        <w:t>Task 6 focuse</w:t>
      </w:r>
      <w:r w:rsidR="00A43A89">
        <w:t>d</w:t>
      </w:r>
      <w:r>
        <w:t xml:space="preserve"> on landmark detection for root tips, junctions, and lateral root tips. </w:t>
      </w:r>
      <w:r w:rsidR="00A43A89">
        <w:t>The client requirements were that t</w:t>
      </w:r>
      <w:r>
        <w:t xml:space="preserve">he code (task_6.ipynb) must quantify errors for primary root landmarks and </w:t>
      </w:r>
      <w:r>
        <w:lastRenderedPageBreak/>
        <w:t xml:space="preserve">visualize predictions for lateral root tips. Specific requirements for mean absolute error </w:t>
      </w:r>
      <w:r w:rsidR="00531B11">
        <w:t xml:space="preserve">(for root should be less than </w:t>
      </w:r>
      <w:r w:rsidR="00DD422D">
        <w:t xml:space="preserve">100 pixels) </w:t>
      </w:r>
      <w:r>
        <w:t>and visualization are provided.</w:t>
      </w:r>
    </w:p>
    <w:p w14:paraId="0A76E969" w14:textId="380B2C05" w:rsidR="00033C60" w:rsidRDefault="00033C60" w:rsidP="00033C60">
      <w:pPr>
        <w:keepNext/>
        <w:ind w:firstLine="0"/>
      </w:pPr>
      <w:r w:rsidRPr="00033C60">
        <w:rPr>
          <w:noProof/>
        </w:rPr>
        <w:drawing>
          <wp:inline distT="0" distB="0" distL="0" distR="0" wp14:anchorId="79934047" wp14:editId="5A099DBE">
            <wp:extent cx="2899458" cy="2105625"/>
            <wp:effectExtent l="0" t="0" r="0" b="9525"/>
            <wp:docPr id="40993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8462" name=""/>
                    <pic:cNvPicPr/>
                  </pic:nvPicPr>
                  <pic:blipFill>
                    <a:blip r:embed="rId24"/>
                    <a:stretch>
                      <a:fillRect/>
                    </a:stretch>
                  </pic:blipFill>
                  <pic:spPr>
                    <a:xfrm>
                      <a:off x="0" y="0"/>
                      <a:ext cx="2959196" cy="2149007"/>
                    </a:xfrm>
                    <a:prstGeom prst="rect">
                      <a:avLst/>
                    </a:prstGeom>
                  </pic:spPr>
                </pic:pic>
              </a:graphicData>
            </a:graphic>
          </wp:inline>
        </w:drawing>
      </w:r>
      <w:r w:rsidRPr="00033C60">
        <w:rPr>
          <w:noProof/>
        </w:rPr>
        <w:drawing>
          <wp:inline distT="0" distB="0" distL="0" distR="0" wp14:anchorId="1FA49A3A" wp14:editId="08BD77D1">
            <wp:extent cx="2903666" cy="2108681"/>
            <wp:effectExtent l="0" t="0" r="0" b="6350"/>
            <wp:docPr id="2144173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3802" name=""/>
                    <pic:cNvPicPr/>
                  </pic:nvPicPr>
                  <pic:blipFill>
                    <a:blip r:embed="rId25"/>
                    <a:stretch>
                      <a:fillRect/>
                    </a:stretch>
                  </pic:blipFill>
                  <pic:spPr>
                    <a:xfrm>
                      <a:off x="0" y="0"/>
                      <a:ext cx="2922325" cy="2122231"/>
                    </a:xfrm>
                    <a:prstGeom prst="rect">
                      <a:avLst/>
                    </a:prstGeom>
                  </pic:spPr>
                </pic:pic>
              </a:graphicData>
            </a:graphic>
          </wp:inline>
        </w:drawing>
      </w:r>
    </w:p>
    <w:p w14:paraId="0EE51140" w14:textId="2B9478AF" w:rsidR="00033C60" w:rsidRDefault="00033C60" w:rsidP="00033C60">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10</w:t>
      </w:r>
      <w:r w:rsidR="006564E5">
        <w:rPr>
          <w:noProof/>
        </w:rPr>
        <w:fldChar w:fldCharType="end"/>
      </w:r>
      <w:r>
        <w:t xml:space="preserve"> </w:t>
      </w:r>
      <w:r w:rsidR="00304C10">
        <w:t>Predicted</w:t>
      </w:r>
      <w:r>
        <w:t xml:space="preserve"> coordinates of plants 1</w:t>
      </w:r>
      <w:r w:rsidR="00FD2374">
        <w:t xml:space="preserve"> and </w:t>
      </w:r>
      <w:r>
        <w:t>2</w:t>
      </w:r>
    </w:p>
    <w:tbl>
      <w:tblPr>
        <w:tblStyle w:val="TableGrid"/>
        <w:tblpPr w:leftFromText="180" w:rightFromText="180" w:vertAnchor="text" w:horzAnchor="margin" w:tblpY="-48"/>
        <w:tblW w:w="0" w:type="auto"/>
        <w:tblLook w:val="04A0" w:firstRow="1" w:lastRow="0" w:firstColumn="1" w:lastColumn="0" w:noHBand="0" w:noVBand="1"/>
      </w:tblPr>
      <w:tblGrid>
        <w:gridCol w:w="1696"/>
        <w:gridCol w:w="2977"/>
      </w:tblGrid>
      <w:tr w:rsidR="00711081" w14:paraId="7446E7B6" w14:textId="77777777" w:rsidTr="00711081">
        <w:tc>
          <w:tcPr>
            <w:tcW w:w="1696" w:type="dxa"/>
          </w:tcPr>
          <w:p w14:paraId="69042837" w14:textId="77777777" w:rsidR="00711081" w:rsidRDefault="00711081" w:rsidP="00711081">
            <w:pPr>
              <w:ind w:firstLine="0"/>
            </w:pPr>
            <w:r>
              <w:t>MSE plant 1</w:t>
            </w:r>
          </w:p>
        </w:tc>
        <w:tc>
          <w:tcPr>
            <w:tcW w:w="2977" w:type="dxa"/>
          </w:tcPr>
          <w:p w14:paraId="5F87B566" w14:textId="77777777" w:rsidR="00711081" w:rsidRPr="00711081" w:rsidRDefault="00711081" w:rsidP="00711081">
            <w:pPr>
              <w:ind w:firstLine="0"/>
              <w:rPr>
                <w:rFonts w:cstheme="minorHAnsi"/>
              </w:rPr>
            </w:pPr>
            <w:r w:rsidRPr="00711081">
              <w:rPr>
                <w:rFonts w:cstheme="minorHAnsi"/>
              </w:rPr>
              <w:t>1063.521374683085 pixels</w:t>
            </w:r>
          </w:p>
        </w:tc>
      </w:tr>
      <w:tr w:rsidR="00711081" w14:paraId="37907149" w14:textId="77777777" w:rsidTr="00711081">
        <w:tc>
          <w:tcPr>
            <w:tcW w:w="1696" w:type="dxa"/>
          </w:tcPr>
          <w:p w14:paraId="5F343344" w14:textId="77777777" w:rsidR="00711081" w:rsidRDefault="00711081" w:rsidP="00711081">
            <w:pPr>
              <w:ind w:firstLine="0"/>
            </w:pPr>
            <w:r>
              <w:t>MSE plant 2</w:t>
            </w:r>
          </w:p>
        </w:tc>
        <w:tc>
          <w:tcPr>
            <w:tcW w:w="2977" w:type="dxa"/>
          </w:tcPr>
          <w:p w14:paraId="709FA52C" w14:textId="77777777" w:rsidR="00711081" w:rsidRPr="00711081" w:rsidRDefault="00711081" w:rsidP="00711081">
            <w:pPr>
              <w:ind w:firstLine="0"/>
              <w:rPr>
                <w:rFonts w:cstheme="minorHAnsi"/>
              </w:rPr>
            </w:pPr>
            <w:r w:rsidRPr="00711081">
              <w:rPr>
                <w:rFonts w:cstheme="minorHAnsi"/>
              </w:rPr>
              <w:t>1232.1449338299017 pixels</w:t>
            </w:r>
          </w:p>
        </w:tc>
      </w:tr>
    </w:tbl>
    <w:p w14:paraId="0C3306B7" w14:textId="3B56D15D" w:rsidR="00B005D2" w:rsidRDefault="00711081" w:rsidP="003506B6">
      <w:pPr>
        <w:ind w:firstLine="0"/>
      </w:pPr>
      <w:r>
        <w:br/>
      </w:r>
      <w:r w:rsidR="00033C60">
        <w:t xml:space="preserve"> </w:t>
      </w:r>
    </w:p>
    <w:p w14:paraId="260CF0C1" w14:textId="52079F0D" w:rsidR="00FD2374" w:rsidRDefault="00033C60" w:rsidP="003506B6">
      <w:pPr>
        <w:ind w:firstLine="0"/>
      </w:pPr>
      <w:r>
        <w:t xml:space="preserve">Above you can see the results of the </w:t>
      </w:r>
      <w:r w:rsidR="00C959EB">
        <w:t xml:space="preserve">landmark detection. </w:t>
      </w:r>
      <w:r w:rsidR="003370F4">
        <w:t>My result</w:t>
      </w:r>
      <w:r w:rsidR="00681908">
        <w:t xml:space="preserve">s only passed half of the client requirements as I was able to visualize the </w:t>
      </w:r>
      <w:r w:rsidR="000F00E0">
        <w:t xml:space="preserve">primary root landmarks and the lateral root tips. I was however unable to pass </w:t>
      </w:r>
      <w:r w:rsidR="00531B11">
        <w:t xml:space="preserve">requirements </w:t>
      </w:r>
      <w:r w:rsidR="00B005D2">
        <w:t>for the MSE error of the plants as it was lower than 100 pixels for both plants.</w:t>
      </w:r>
      <w:r w:rsidR="00711081">
        <w:t xml:space="preserve"> A solution for this would be </w:t>
      </w:r>
      <w:r w:rsidR="006769DD">
        <w:t>to improve</w:t>
      </w:r>
      <w:r w:rsidR="00711081">
        <w:t xml:space="preserve"> the root_model that was used to predict the roots</w:t>
      </w:r>
      <w:r w:rsidR="00AE4EB7">
        <w:t>, by perhaps using NMS</w:t>
      </w:r>
      <w:r w:rsidR="00AE4EB7" w:rsidRPr="00AE4EB7">
        <w:t xml:space="preserve"> </w:t>
      </w:r>
      <w:r w:rsidR="00AE4EB7">
        <w:t>to fine-tune and filter out redundant bounding boxes to improve the predictions of the model.</w:t>
      </w:r>
    </w:p>
    <w:p w14:paraId="7DE5E56A" w14:textId="77777777" w:rsidR="00DA2CF7" w:rsidRDefault="00DA2CF7" w:rsidP="003506B6">
      <w:pPr>
        <w:ind w:firstLine="0"/>
      </w:pPr>
    </w:p>
    <w:p w14:paraId="4A064A97" w14:textId="75A6A9BD" w:rsidR="003506B6" w:rsidRPr="00DA0414" w:rsidRDefault="003506B6" w:rsidP="00DA0414">
      <w:pPr>
        <w:ind w:firstLine="0"/>
        <w:rPr>
          <w:b/>
          <w:bCs/>
        </w:rPr>
      </w:pPr>
      <w:r w:rsidRPr="003506B6">
        <w:rPr>
          <w:b/>
          <w:bCs/>
        </w:rPr>
        <w:t>Task 7: Morphometric Analysis</w:t>
      </w:r>
      <w:r w:rsidR="00DA0414">
        <w:rPr>
          <w:b/>
          <w:bCs/>
        </w:rPr>
        <w:br/>
      </w:r>
      <w:r>
        <w:t>Task 7 involve</w:t>
      </w:r>
      <w:r w:rsidR="005B3B00">
        <w:t>d</w:t>
      </w:r>
      <w:r>
        <w:t xml:space="preserve"> morphometric analysis to calculate primary root length and total lateral root length. </w:t>
      </w:r>
      <w:r w:rsidR="005B3B00">
        <w:t xml:space="preserve">The client requirements for this task </w:t>
      </w:r>
      <w:r w:rsidR="003F59BF">
        <w:t>were</w:t>
      </w:r>
      <w:r w:rsidR="005B3B00">
        <w:t xml:space="preserve"> that t</w:t>
      </w:r>
      <w:r>
        <w:t>he code (task_7.ipynb) must quantify sMAPE for primary and lateral root lengths, demonstrating performance on provided images.</w:t>
      </w:r>
      <w:r w:rsidR="00573E5D">
        <w:t xml:space="preserve"> The sMAPE for the primary roots had to be less than </w:t>
      </w:r>
      <w:r w:rsidR="00005AD3">
        <w:t xml:space="preserve">20% and the sMAPE of the total lengths of the lateral roots had to be less than </w:t>
      </w:r>
      <w:r w:rsidR="007F64EF">
        <w:t>50%</w:t>
      </w:r>
    </w:p>
    <w:tbl>
      <w:tblPr>
        <w:tblStyle w:val="GridTable5Dark-Accent5"/>
        <w:tblW w:w="0" w:type="auto"/>
        <w:tblLook w:val="06A0" w:firstRow="1" w:lastRow="0" w:firstColumn="1" w:lastColumn="0" w:noHBand="1" w:noVBand="1"/>
      </w:tblPr>
      <w:tblGrid>
        <w:gridCol w:w="2207"/>
        <w:gridCol w:w="2168"/>
        <w:gridCol w:w="2141"/>
      </w:tblGrid>
      <w:tr w:rsidR="00F24614" w14:paraId="2E836444" w14:textId="77777777" w:rsidTr="00167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07" w:type="dxa"/>
          </w:tcPr>
          <w:p w14:paraId="7D30AAC6" w14:textId="7E279647" w:rsidR="00F24614" w:rsidRPr="00167F8D" w:rsidRDefault="00603660" w:rsidP="003506B6">
            <w:pPr>
              <w:ind w:firstLine="0"/>
              <w:rPr>
                <w:rFonts w:cstheme="minorHAnsi"/>
                <w:color w:val="auto"/>
              </w:rPr>
            </w:pPr>
            <w:r w:rsidRPr="00167F8D">
              <w:rPr>
                <w:rFonts w:cstheme="minorHAnsi"/>
                <w:color w:val="auto"/>
              </w:rPr>
              <w:lastRenderedPageBreak/>
              <w:t>Roots</w:t>
            </w:r>
          </w:p>
        </w:tc>
        <w:tc>
          <w:tcPr>
            <w:tcW w:w="2168" w:type="dxa"/>
          </w:tcPr>
          <w:p w14:paraId="4F146152" w14:textId="5B4FCAC4" w:rsidR="00F24614" w:rsidRPr="00167F8D" w:rsidRDefault="00F24614" w:rsidP="003506B6">
            <w:pPr>
              <w:ind w:firstLine="0"/>
              <w:cnfStyle w:val="100000000000" w:firstRow="1" w:lastRow="0" w:firstColumn="0" w:lastColumn="0" w:oddVBand="0" w:evenVBand="0" w:oddHBand="0" w:evenHBand="0" w:firstRowFirstColumn="0" w:firstRowLastColumn="0" w:lastRowFirstColumn="0" w:lastRowLastColumn="0"/>
              <w:rPr>
                <w:rFonts w:cstheme="minorHAnsi"/>
                <w:color w:val="auto"/>
              </w:rPr>
            </w:pPr>
            <w:r w:rsidRPr="00167F8D">
              <w:rPr>
                <w:rFonts w:cstheme="minorHAnsi"/>
                <w:color w:val="auto"/>
              </w:rPr>
              <w:t>Plant 1</w:t>
            </w:r>
          </w:p>
        </w:tc>
        <w:tc>
          <w:tcPr>
            <w:tcW w:w="2141" w:type="dxa"/>
          </w:tcPr>
          <w:p w14:paraId="5BE65623" w14:textId="25F7447B" w:rsidR="00F24614" w:rsidRPr="00167F8D" w:rsidRDefault="00F24614" w:rsidP="003506B6">
            <w:pPr>
              <w:ind w:firstLine="0"/>
              <w:cnfStyle w:val="100000000000" w:firstRow="1" w:lastRow="0" w:firstColumn="0" w:lastColumn="0" w:oddVBand="0" w:evenVBand="0" w:oddHBand="0" w:evenHBand="0" w:firstRowFirstColumn="0" w:firstRowLastColumn="0" w:lastRowFirstColumn="0" w:lastRowLastColumn="0"/>
              <w:rPr>
                <w:rFonts w:cstheme="minorHAnsi"/>
                <w:color w:val="auto"/>
              </w:rPr>
            </w:pPr>
            <w:r w:rsidRPr="00167F8D">
              <w:rPr>
                <w:rFonts w:cstheme="minorHAnsi"/>
                <w:color w:val="auto"/>
              </w:rPr>
              <w:t>Plant 2</w:t>
            </w:r>
          </w:p>
        </w:tc>
      </w:tr>
      <w:tr w:rsidR="00F24614" w14:paraId="171B2627" w14:textId="77777777" w:rsidTr="00167F8D">
        <w:tc>
          <w:tcPr>
            <w:cnfStyle w:val="001000000000" w:firstRow="0" w:lastRow="0" w:firstColumn="1" w:lastColumn="0" w:oddVBand="0" w:evenVBand="0" w:oddHBand="0" w:evenHBand="0" w:firstRowFirstColumn="0" w:firstRowLastColumn="0" w:lastRowFirstColumn="0" w:lastRowLastColumn="0"/>
            <w:tcW w:w="2207" w:type="dxa"/>
          </w:tcPr>
          <w:p w14:paraId="01AA5F98" w14:textId="3739DDDC" w:rsidR="00F24614" w:rsidRPr="00167F8D" w:rsidRDefault="00603660" w:rsidP="003506B6">
            <w:pPr>
              <w:ind w:firstLine="0"/>
              <w:rPr>
                <w:rFonts w:cstheme="minorHAnsi"/>
                <w:color w:val="auto"/>
              </w:rPr>
            </w:pPr>
            <w:r w:rsidRPr="00167F8D">
              <w:rPr>
                <w:rFonts w:cstheme="minorHAnsi"/>
                <w:color w:val="auto"/>
              </w:rPr>
              <w:t>Primary root sMAPE</w:t>
            </w:r>
          </w:p>
        </w:tc>
        <w:tc>
          <w:tcPr>
            <w:tcW w:w="2168" w:type="dxa"/>
          </w:tcPr>
          <w:p w14:paraId="00220A5D" w14:textId="414E25D1" w:rsidR="00F24614" w:rsidRPr="00167F8D" w:rsidRDefault="00167F8D" w:rsidP="003506B6">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167F8D">
              <w:rPr>
                <w:rFonts w:cstheme="minorHAnsi"/>
              </w:rPr>
              <w:t>2.3582867062126183</w:t>
            </w:r>
          </w:p>
        </w:tc>
        <w:tc>
          <w:tcPr>
            <w:tcW w:w="2141" w:type="dxa"/>
          </w:tcPr>
          <w:p w14:paraId="34F4317C" w14:textId="699F2012" w:rsidR="00F24614" w:rsidRPr="00167F8D" w:rsidRDefault="00035D2E" w:rsidP="003506B6">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167F8D">
              <w:rPr>
                <w:rFonts w:cstheme="minorHAnsi"/>
              </w:rPr>
              <w:t>5.433788065806645</w:t>
            </w:r>
          </w:p>
        </w:tc>
      </w:tr>
      <w:tr w:rsidR="00F24614" w14:paraId="42042B32" w14:textId="77777777" w:rsidTr="00167F8D">
        <w:tc>
          <w:tcPr>
            <w:cnfStyle w:val="001000000000" w:firstRow="0" w:lastRow="0" w:firstColumn="1" w:lastColumn="0" w:oddVBand="0" w:evenVBand="0" w:oddHBand="0" w:evenHBand="0" w:firstRowFirstColumn="0" w:firstRowLastColumn="0" w:lastRowFirstColumn="0" w:lastRowLastColumn="0"/>
            <w:tcW w:w="2207" w:type="dxa"/>
          </w:tcPr>
          <w:p w14:paraId="07937406" w14:textId="28038B85" w:rsidR="00F24614" w:rsidRPr="00167F8D" w:rsidRDefault="00603660" w:rsidP="003506B6">
            <w:pPr>
              <w:ind w:firstLine="0"/>
              <w:rPr>
                <w:rFonts w:cstheme="minorHAnsi"/>
                <w:color w:val="auto"/>
              </w:rPr>
            </w:pPr>
            <w:r w:rsidRPr="00167F8D">
              <w:rPr>
                <w:rFonts w:cstheme="minorHAnsi"/>
                <w:color w:val="auto"/>
              </w:rPr>
              <w:t>Lateral roots sMAPE</w:t>
            </w:r>
          </w:p>
        </w:tc>
        <w:tc>
          <w:tcPr>
            <w:tcW w:w="2168" w:type="dxa"/>
          </w:tcPr>
          <w:p w14:paraId="3ED6B317" w14:textId="53D8637C" w:rsidR="00F24614" w:rsidRPr="00167F8D" w:rsidRDefault="00035D2E" w:rsidP="003506B6">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167F8D">
              <w:rPr>
                <w:rFonts w:cstheme="minorHAnsi"/>
              </w:rPr>
              <w:t>145.0858368421873</w:t>
            </w:r>
          </w:p>
        </w:tc>
        <w:tc>
          <w:tcPr>
            <w:tcW w:w="2141" w:type="dxa"/>
          </w:tcPr>
          <w:p w14:paraId="4DA159F0" w14:textId="02F2EB05" w:rsidR="00F24614" w:rsidRPr="00167F8D" w:rsidRDefault="00035D2E" w:rsidP="003506B6">
            <w:pPr>
              <w:ind w:firstLine="0"/>
              <w:cnfStyle w:val="000000000000" w:firstRow="0" w:lastRow="0" w:firstColumn="0" w:lastColumn="0" w:oddVBand="0" w:evenVBand="0" w:oddHBand="0" w:evenHBand="0" w:firstRowFirstColumn="0" w:firstRowLastColumn="0" w:lastRowFirstColumn="0" w:lastRowLastColumn="0"/>
              <w:rPr>
                <w:rFonts w:cstheme="minorHAnsi"/>
              </w:rPr>
            </w:pPr>
            <w:r w:rsidRPr="00167F8D">
              <w:rPr>
                <w:rFonts w:cstheme="minorHAnsi"/>
              </w:rPr>
              <w:t>89.62197208249411</w:t>
            </w:r>
          </w:p>
        </w:tc>
      </w:tr>
    </w:tbl>
    <w:p w14:paraId="403EB205" w14:textId="77777777" w:rsidR="003506B6" w:rsidRDefault="003506B6" w:rsidP="003506B6">
      <w:pPr>
        <w:ind w:firstLine="0"/>
      </w:pPr>
    </w:p>
    <w:p w14:paraId="18C333DF" w14:textId="09CA2FC7" w:rsidR="00B2445F" w:rsidRDefault="00167F8D" w:rsidP="00B2445F">
      <w:pPr>
        <w:ind w:firstLine="0"/>
      </w:pPr>
      <w:r>
        <w:t xml:space="preserve">Above you can see the sMAPE of the </w:t>
      </w:r>
      <w:r w:rsidR="005A11BE">
        <w:t xml:space="preserve">roots of the plant that were measured. </w:t>
      </w:r>
      <w:r w:rsidR="00151747">
        <w:t xml:space="preserve">My solution passed the client requirements for the primary root but not for the lateral roots. </w:t>
      </w:r>
      <w:r w:rsidR="00B2445F">
        <w:t>An alternative solution to fix this would be to improve the root_</w:t>
      </w:r>
      <w:r w:rsidR="000B35ED">
        <w:t>model that</w:t>
      </w:r>
      <w:r w:rsidR="00B2445F">
        <w:t xml:space="preserve"> was used to predict the roots, by perhaps using NMS</w:t>
      </w:r>
      <w:r w:rsidR="00B2445F" w:rsidRPr="00AE4EB7">
        <w:t xml:space="preserve"> </w:t>
      </w:r>
      <w:r w:rsidR="00B2445F">
        <w:t>to fine-tune and filter out redundant bounding boxes to improve the predictions of the model.</w:t>
      </w:r>
    </w:p>
    <w:p w14:paraId="3D3E7AAE" w14:textId="4E85BA05" w:rsidR="003506B6" w:rsidRPr="00DA0414" w:rsidRDefault="003506B6" w:rsidP="00DA0414">
      <w:pPr>
        <w:ind w:firstLine="0"/>
        <w:rPr>
          <w:b/>
          <w:bCs/>
        </w:rPr>
      </w:pPr>
      <w:r w:rsidRPr="003506B6">
        <w:rPr>
          <w:b/>
          <w:bCs/>
        </w:rPr>
        <w:t>Task 8: Kaggle Competition</w:t>
      </w:r>
      <w:r w:rsidR="00DA0414">
        <w:rPr>
          <w:b/>
          <w:bCs/>
        </w:rPr>
        <w:br/>
      </w:r>
      <w:r>
        <w:t>Task 8 integrate</w:t>
      </w:r>
      <w:r w:rsidR="002503E7">
        <w:t>d</w:t>
      </w:r>
      <w:r>
        <w:t xml:space="preserve"> skills from Tasks 1 to 7, requiring the development of a comprehensive computer vision pipeline. The task involve</w:t>
      </w:r>
      <w:r w:rsidR="00E77444">
        <w:t>d</w:t>
      </w:r>
      <w:r>
        <w:t xml:space="preserve"> predicting primary root lengths </w:t>
      </w:r>
      <w:r w:rsidR="00EA40BC">
        <w:t xml:space="preserve">of 11 plants </w:t>
      </w:r>
      <w:r>
        <w:t>for a Kaggle competition, assessing the solution's performance on a private leaderboard. Deliverables include well-documented code (task_8.ipynb) and a technical report summarizing the pipeline and results.</w:t>
      </w:r>
      <w:r w:rsidR="002628CC">
        <w:t xml:space="preserve"> The sMAPE score needs to be higher than 50%.</w:t>
      </w:r>
    </w:p>
    <w:p w14:paraId="6EC88183" w14:textId="77777777" w:rsidR="00B2391E" w:rsidRDefault="00B2391E" w:rsidP="005275F3">
      <w:pPr>
        <w:keepNext/>
        <w:spacing w:line="240" w:lineRule="auto"/>
        <w:ind w:firstLine="0"/>
        <w:rPr>
          <w:noProof/>
        </w:rPr>
      </w:pPr>
    </w:p>
    <w:p w14:paraId="4F5681C3" w14:textId="7B1BA652" w:rsidR="005275F3" w:rsidRDefault="005275F3" w:rsidP="005275F3">
      <w:pPr>
        <w:keepNext/>
        <w:spacing w:line="240" w:lineRule="auto"/>
        <w:ind w:firstLine="0"/>
      </w:pPr>
      <w:r>
        <w:rPr>
          <w:noProof/>
        </w:rPr>
        <w:drawing>
          <wp:inline distT="0" distB="0" distL="0" distR="0" wp14:anchorId="6BEF490C" wp14:editId="15233329">
            <wp:extent cx="4846885" cy="1790700"/>
            <wp:effectExtent l="0" t="0" r="0" b="0"/>
            <wp:docPr id="236498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98608" name="Picture 1"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1156" b="18291"/>
                    <a:stretch/>
                  </pic:blipFill>
                  <pic:spPr bwMode="auto">
                    <a:xfrm>
                      <a:off x="0" y="0"/>
                      <a:ext cx="4877949" cy="1802177"/>
                    </a:xfrm>
                    <a:prstGeom prst="rect">
                      <a:avLst/>
                    </a:prstGeom>
                    <a:ln>
                      <a:noFill/>
                    </a:ln>
                    <a:extLst>
                      <a:ext uri="{53640926-AAD7-44D8-BBD7-CCE9431645EC}">
                        <a14:shadowObscured xmlns:a14="http://schemas.microsoft.com/office/drawing/2010/main"/>
                      </a:ext>
                    </a:extLst>
                  </pic:spPr>
                </pic:pic>
              </a:graphicData>
            </a:graphic>
          </wp:inline>
        </w:drawing>
      </w:r>
    </w:p>
    <w:p w14:paraId="66F7ADD7" w14:textId="15A3A34F" w:rsidR="00DA0414" w:rsidRDefault="005275F3" w:rsidP="005275F3">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11</w:t>
      </w:r>
      <w:r w:rsidR="006564E5">
        <w:rPr>
          <w:noProof/>
        </w:rPr>
        <w:fldChar w:fldCharType="end"/>
      </w:r>
      <w:r>
        <w:t xml:space="preserve"> Kaggle Competition standings</w:t>
      </w:r>
    </w:p>
    <w:p w14:paraId="22EE7340" w14:textId="51C77547" w:rsidR="00CC05CD" w:rsidRDefault="0042696F" w:rsidP="00D770B9">
      <w:pPr>
        <w:ind w:firstLine="0"/>
      </w:pPr>
      <w:r>
        <w:t xml:space="preserve">Above you can see my private leaderboard score of the </w:t>
      </w:r>
      <w:r w:rsidR="00B2391E">
        <w:t>predictions</w:t>
      </w:r>
      <w:r w:rsidR="00EA40BC">
        <w:t xml:space="preserve"> of the length of the primary roots. </w:t>
      </w:r>
      <w:r w:rsidR="002628CC">
        <w:t>I got a score of 42.150</w:t>
      </w:r>
      <w:r w:rsidR="00B45FA9">
        <w:t xml:space="preserve"> which passes the client requirement of having a sMAPE score higher than 50%. </w:t>
      </w:r>
      <w:r w:rsidR="00517A6B">
        <w:t>The score could be improved by improving the root_model that was used to make the predictions</w:t>
      </w:r>
      <w:r w:rsidR="00D770B9">
        <w:t>.</w:t>
      </w:r>
    </w:p>
    <w:p w14:paraId="46C879C0" w14:textId="7E29C16D" w:rsidR="002503E7" w:rsidRDefault="002503E7" w:rsidP="00DA0414">
      <w:pPr>
        <w:spacing w:line="240" w:lineRule="auto"/>
        <w:ind w:firstLine="0"/>
        <w:rPr>
          <w:b/>
          <w:bCs/>
        </w:rPr>
      </w:pPr>
      <w:r w:rsidRPr="003506B6">
        <w:rPr>
          <w:b/>
          <w:bCs/>
        </w:rPr>
        <w:lastRenderedPageBreak/>
        <w:t xml:space="preserve">Task </w:t>
      </w:r>
      <w:r>
        <w:rPr>
          <w:b/>
          <w:bCs/>
        </w:rPr>
        <w:t>9</w:t>
      </w:r>
      <w:r w:rsidRPr="003506B6">
        <w:rPr>
          <w:b/>
          <w:bCs/>
        </w:rPr>
        <w:t xml:space="preserve"> Kaggle </w:t>
      </w:r>
      <w:r w:rsidR="00396003">
        <w:rPr>
          <w:b/>
          <w:bCs/>
        </w:rPr>
        <w:t>Simulation environment</w:t>
      </w:r>
    </w:p>
    <w:p w14:paraId="4CA1E94D" w14:textId="77777777" w:rsidR="00606664" w:rsidRDefault="00606664" w:rsidP="00DA0414">
      <w:pPr>
        <w:spacing w:line="240" w:lineRule="auto"/>
        <w:ind w:firstLine="0"/>
        <w:rPr>
          <w:b/>
          <w:bCs/>
        </w:rPr>
      </w:pPr>
    </w:p>
    <w:p w14:paraId="1C496BF6" w14:textId="478DC80C" w:rsidR="00606664" w:rsidRDefault="00C81649" w:rsidP="00395132">
      <w:pPr>
        <w:ind w:firstLine="0"/>
      </w:pPr>
      <w:r>
        <w:t>For task 9 we needed to s</w:t>
      </w:r>
      <w:r w:rsidR="00395132" w:rsidRPr="00395132">
        <w:t>et up a simulation environment for the Opentron OT-2, move the pipette to each corner of the working envelope, record coordinates, and provide code for sending commands and receiving observations</w:t>
      </w:r>
      <w:r>
        <w:t>.</w:t>
      </w:r>
      <w:r w:rsidR="000329FA">
        <w:t xml:space="preserve"> </w:t>
      </w:r>
      <w:r w:rsidR="000329FA">
        <w:tab/>
      </w:r>
    </w:p>
    <w:p w14:paraId="2D611F15" w14:textId="30C83372" w:rsidR="000329FA" w:rsidRDefault="000329FA" w:rsidP="00395132">
      <w:pPr>
        <w:ind w:firstLine="0"/>
      </w:pPr>
      <w:r w:rsidRPr="000329FA">
        <w:rPr>
          <w:noProof/>
        </w:rPr>
        <w:drawing>
          <wp:anchor distT="0" distB="0" distL="114300" distR="114300" simplePos="0" relativeHeight="251658240" behindDoc="0" locked="0" layoutInCell="1" allowOverlap="1" wp14:anchorId="754C8CE7" wp14:editId="0B6A640D">
            <wp:simplePos x="0" y="0"/>
            <wp:positionH relativeFrom="margin">
              <wp:align>left</wp:align>
            </wp:positionH>
            <wp:positionV relativeFrom="paragraph">
              <wp:posOffset>-2540</wp:posOffset>
            </wp:positionV>
            <wp:extent cx="1428750" cy="2825750"/>
            <wp:effectExtent l="0" t="0" r="0" b="0"/>
            <wp:wrapSquare wrapText="bothSides"/>
            <wp:docPr id="4987509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0952" name="Picture 1" descr="A screenshot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28750" cy="2825750"/>
                    </a:xfrm>
                    <a:prstGeom prst="rect">
                      <a:avLst/>
                    </a:prstGeom>
                  </pic:spPr>
                </pic:pic>
              </a:graphicData>
            </a:graphic>
            <wp14:sizeRelH relativeFrom="page">
              <wp14:pctWidth>0</wp14:pctWidth>
            </wp14:sizeRelH>
            <wp14:sizeRelV relativeFrom="page">
              <wp14:pctHeight>0</wp14:pctHeight>
            </wp14:sizeRelV>
          </wp:anchor>
        </w:drawing>
      </w:r>
      <w:r>
        <w:t xml:space="preserve"> </w:t>
      </w:r>
      <w:r w:rsidR="00D22DFD">
        <w:t>In Figure 12 you can see the coordinates of the corners of the working envelope</w:t>
      </w:r>
      <w:r w:rsidR="002250DC">
        <w:t xml:space="preserve">. </w:t>
      </w:r>
      <w:r w:rsidR="003D302A">
        <w:t xml:space="preserve"> </w:t>
      </w:r>
      <w:r w:rsidR="003D302A" w:rsidRPr="003D302A">
        <w:t xml:space="preserve">The solution meets the task requirements by establishing a simulation environment and recording pipette coordinates. Client requirements are satisfied as the robot's response to commands and observations is demonstrated. </w:t>
      </w:r>
      <w:r w:rsidR="006F0609">
        <w:t>There is a possibility that there are some d</w:t>
      </w:r>
      <w:r w:rsidR="003D302A" w:rsidRPr="003D302A">
        <w:t>esign constraints</w:t>
      </w:r>
      <w:r w:rsidR="005A1399">
        <w:t>; there might be</w:t>
      </w:r>
      <w:r w:rsidR="003D302A" w:rsidRPr="003D302A">
        <w:t xml:space="preserve"> hardware limitations or inaccuracies in simulation compared to the physical robot. </w:t>
      </w:r>
      <w:r w:rsidR="005A1399">
        <w:t>I did run into some</w:t>
      </w:r>
      <w:r w:rsidR="00CC05CD">
        <w:t xml:space="preserve"> challenges</w:t>
      </w:r>
      <w:r w:rsidR="003D302A" w:rsidRPr="003D302A">
        <w:t xml:space="preserve"> ensuring accurate simulation</w:t>
      </w:r>
      <w:r w:rsidR="00CC05CD">
        <w:t>. I solved this challenge by</w:t>
      </w:r>
      <w:r w:rsidR="003D302A" w:rsidRPr="003D302A">
        <w:t xml:space="preserve"> fine-tuning simulation parameters</w:t>
      </w:r>
      <w:r w:rsidR="00CC05CD">
        <w:t>.</w:t>
      </w:r>
    </w:p>
    <w:p w14:paraId="2076005E" w14:textId="13F3CB8D" w:rsidR="00C81649" w:rsidRDefault="000329FA" w:rsidP="000329FA">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12</w:t>
      </w:r>
      <w:r w:rsidR="006564E5">
        <w:rPr>
          <w:noProof/>
        </w:rPr>
        <w:fldChar w:fldCharType="end"/>
      </w:r>
      <w:r>
        <w:t xml:space="preserve"> Coordinates of the corners of the simulation</w:t>
      </w:r>
    </w:p>
    <w:p w14:paraId="40A95E4E" w14:textId="77777777" w:rsidR="00893F72" w:rsidRDefault="00893F72" w:rsidP="00DA0414">
      <w:pPr>
        <w:spacing w:line="240" w:lineRule="auto"/>
        <w:ind w:firstLine="0"/>
        <w:rPr>
          <w:b/>
          <w:bCs/>
        </w:rPr>
      </w:pPr>
    </w:p>
    <w:p w14:paraId="16BDB3C3" w14:textId="670BCCA8" w:rsidR="00A4553C" w:rsidRDefault="00396003" w:rsidP="000E7A0E">
      <w:pPr>
        <w:spacing w:line="240" w:lineRule="auto"/>
        <w:ind w:firstLine="0"/>
      </w:pPr>
      <w:r>
        <w:rPr>
          <w:b/>
          <w:bCs/>
        </w:rPr>
        <w:t>Task 10: Creating a Gym environment</w:t>
      </w:r>
      <w:r w:rsidR="00C81649">
        <w:rPr>
          <w:b/>
          <w:bCs/>
        </w:rPr>
        <w:br/>
      </w:r>
      <w:r w:rsidR="009618F8">
        <w:rPr>
          <w:b/>
          <w:bCs/>
          <w:noProof/>
        </w:rPr>
        <w:drawing>
          <wp:anchor distT="0" distB="0" distL="114300" distR="114300" simplePos="0" relativeHeight="251658241" behindDoc="0" locked="0" layoutInCell="1" allowOverlap="1" wp14:anchorId="20CF19CE" wp14:editId="197CBD1B">
            <wp:simplePos x="0" y="0"/>
            <wp:positionH relativeFrom="margin">
              <wp:align>right</wp:align>
            </wp:positionH>
            <wp:positionV relativeFrom="paragraph">
              <wp:posOffset>299953</wp:posOffset>
            </wp:positionV>
            <wp:extent cx="2517494" cy="1973635"/>
            <wp:effectExtent l="0" t="0" r="0" b="7620"/>
            <wp:wrapSquare wrapText="bothSides"/>
            <wp:docPr id="70522629"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2629" name="Picture 2" descr="A screenshot of a computer screen&#10;&#10;Description automatically generated"/>
                    <pic:cNvPicPr/>
                  </pic:nvPicPr>
                  <pic:blipFill rotWithShape="1">
                    <a:blip r:embed="rId28" cstate="print">
                      <a:extLst>
                        <a:ext uri="{28A0092B-C50C-407E-A947-70E740481C1C}">
                          <a14:useLocalDpi xmlns:a14="http://schemas.microsoft.com/office/drawing/2010/main" val="0"/>
                        </a:ext>
                      </a:extLst>
                    </a:blip>
                    <a:srcRect l="18696" t="7445" r="18571" b="5121"/>
                    <a:stretch/>
                  </pic:blipFill>
                  <pic:spPr bwMode="auto">
                    <a:xfrm>
                      <a:off x="0" y="0"/>
                      <a:ext cx="2517494" cy="1973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1649">
        <w:t>For Task 10 we needed to c</w:t>
      </w:r>
      <w:r w:rsidR="00C81649" w:rsidRPr="00C81649">
        <w:t>reate a Gym wrapper for the pyBullet simulation to make it compatible with Stable Baselines 3, defining properties and methods.</w:t>
      </w:r>
    </w:p>
    <w:p w14:paraId="32A74DF9" w14:textId="0056926F" w:rsidR="00D770B9" w:rsidRDefault="00D66A96" w:rsidP="00E91483">
      <w:pPr>
        <w:ind w:firstLine="0"/>
        <w:rPr>
          <w:b/>
          <w:bCs/>
        </w:rPr>
      </w:pPr>
      <w:r>
        <w:t xml:space="preserve">Figure 13 shows a gif of </w:t>
      </w:r>
      <w:r w:rsidR="00567D4E">
        <w:t xml:space="preserve">the </w:t>
      </w:r>
      <w:r w:rsidR="004C5F3D">
        <w:t xml:space="preserve">testing of </w:t>
      </w:r>
      <w:r w:rsidR="009618F8">
        <w:t>my</w:t>
      </w:r>
      <w:r w:rsidR="00606462">
        <w:t xml:space="preserve"> OT2_gym_wrapper. </w:t>
      </w:r>
      <w:r w:rsidR="009618F8">
        <w:t xml:space="preserve"> </w:t>
      </w:r>
      <w:r w:rsidR="00BD5DFE" w:rsidRPr="00BD5DFE">
        <w:t>The solution meets the task requirements by creating a Gym wrapper with necessary properties and methods</w:t>
      </w:r>
      <w:r w:rsidR="00BD5DFE">
        <w:t xml:space="preserve"> and </w:t>
      </w:r>
      <w:r w:rsidR="00BD5DFE" w:rsidRPr="00BD5DFE">
        <w:t xml:space="preserve">the environment is prepared for reinforcement learning with Stable Baselines 3. Challenges </w:t>
      </w:r>
      <w:r w:rsidR="00042A4C">
        <w:t>faced during this task was</w:t>
      </w:r>
      <w:r w:rsidR="00BD5DFE" w:rsidRPr="00BD5DFE">
        <w:t xml:space="preserve"> understanding </w:t>
      </w:r>
      <w:r w:rsidR="00E91483">
        <w:t xml:space="preserve">             </w:t>
      </w:r>
      <w:r w:rsidR="00E91483" w:rsidRPr="00E91483">
        <w:rPr>
          <w:i/>
          <w:iCs/>
          <w:color w:val="3B3838" w:themeColor="background2" w:themeShade="40"/>
        </w:rPr>
        <w:t xml:space="preserve">Figure </w:t>
      </w:r>
      <w:r w:rsidR="00E91483" w:rsidRPr="00E91483">
        <w:rPr>
          <w:i/>
          <w:iCs/>
          <w:color w:val="3B3838" w:themeColor="background2" w:themeShade="40"/>
        </w:rPr>
        <w:fldChar w:fldCharType="begin"/>
      </w:r>
      <w:r w:rsidR="00E91483" w:rsidRPr="00E91483">
        <w:rPr>
          <w:i/>
          <w:iCs/>
          <w:color w:val="3B3838" w:themeColor="background2" w:themeShade="40"/>
        </w:rPr>
        <w:instrText xml:space="preserve"> SEQ Figure \* ARABIC </w:instrText>
      </w:r>
      <w:r w:rsidR="00E91483" w:rsidRPr="00E91483">
        <w:rPr>
          <w:i/>
          <w:iCs/>
          <w:color w:val="3B3838" w:themeColor="background2" w:themeShade="40"/>
        </w:rPr>
        <w:fldChar w:fldCharType="separate"/>
      </w:r>
      <w:r w:rsidR="00C411E9">
        <w:rPr>
          <w:i/>
          <w:iCs/>
          <w:noProof/>
          <w:color w:val="3B3838" w:themeColor="background2" w:themeShade="40"/>
        </w:rPr>
        <w:t>13</w:t>
      </w:r>
      <w:r w:rsidR="00E91483" w:rsidRPr="00E91483">
        <w:rPr>
          <w:i/>
          <w:iCs/>
          <w:color w:val="3B3838" w:themeColor="background2" w:themeShade="40"/>
        </w:rPr>
        <w:fldChar w:fldCharType="end"/>
      </w:r>
      <w:r w:rsidR="00E91483" w:rsidRPr="00E91483">
        <w:rPr>
          <w:i/>
          <w:iCs/>
          <w:color w:val="3B3838" w:themeColor="background2" w:themeShade="40"/>
        </w:rPr>
        <w:t xml:space="preserve"> Gif of OT2 environment testing</w:t>
      </w:r>
      <w:r w:rsidR="00E91483">
        <w:t xml:space="preserve">                                                                            </w:t>
      </w:r>
      <w:r w:rsidR="00BD5DFE" w:rsidRPr="00BD5DFE">
        <w:t xml:space="preserve">Gym's requirements, </w:t>
      </w:r>
      <w:r w:rsidR="00042A4C">
        <w:t xml:space="preserve">I </w:t>
      </w:r>
      <w:r w:rsidR="001C0EE5">
        <w:t xml:space="preserve">overcame </w:t>
      </w:r>
      <w:r w:rsidR="00042A4C">
        <w:t xml:space="preserve">this </w:t>
      </w:r>
      <w:r w:rsidR="001C0EE5">
        <w:t>challenge by looking through the Gym documentation.</w:t>
      </w:r>
      <w:r w:rsidR="008705E6">
        <w:t xml:space="preserve">        </w:t>
      </w:r>
    </w:p>
    <w:p w14:paraId="2BDC8968" w14:textId="77777777" w:rsidR="007904AF" w:rsidRDefault="007904AF" w:rsidP="00E91483">
      <w:pPr>
        <w:ind w:firstLine="0"/>
        <w:rPr>
          <w:b/>
          <w:bCs/>
        </w:rPr>
      </w:pPr>
    </w:p>
    <w:p w14:paraId="2F95E722" w14:textId="6BEB0838" w:rsidR="00396003" w:rsidRDefault="00396003" w:rsidP="00E91483">
      <w:pPr>
        <w:ind w:firstLine="0"/>
        <w:rPr>
          <w:b/>
          <w:bCs/>
        </w:rPr>
      </w:pPr>
      <w:r>
        <w:rPr>
          <w:b/>
          <w:bCs/>
        </w:rPr>
        <w:lastRenderedPageBreak/>
        <w:t>T</w:t>
      </w:r>
      <w:r w:rsidR="00893F72">
        <w:rPr>
          <w:b/>
          <w:bCs/>
        </w:rPr>
        <w:t>ask 11: Reinforcement Learning</w:t>
      </w:r>
    </w:p>
    <w:p w14:paraId="5566DE0C" w14:textId="51E2B119" w:rsidR="00B71BBB" w:rsidRDefault="00671199" w:rsidP="00DB1FBF">
      <w:pPr>
        <w:pStyle w:val="NoIndent"/>
      </w:pPr>
      <w:r>
        <w:t>For task 11 we had to t</w:t>
      </w:r>
      <w:r w:rsidR="00DB1FBF" w:rsidRPr="00DB1FBF">
        <w:t xml:space="preserve">rain a reinforcement learning algorithm using Stable Baselines 3 to control the Opentrons OT-2. Perform a hyperparameter search and track experiments using Weights and Biases. </w:t>
      </w:r>
    </w:p>
    <w:p w14:paraId="3C7EA02B" w14:textId="5A3C164B" w:rsidR="00B71BBB" w:rsidRDefault="00B115CB" w:rsidP="00DB1FBF">
      <w:pPr>
        <w:pStyle w:val="NoIndent"/>
      </w:pPr>
      <w:r>
        <w:t xml:space="preserve">Client requirements were to </w:t>
      </w:r>
      <w:r w:rsidR="00BB3A5D">
        <w:t>give a w</w:t>
      </w:r>
      <w:r w:rsidR="00DB1FBF" w:rsidRPr="00DB1FBF">
        <w:t xml:space="preserve">ell-documented RL training and testing code for </w:t>
      </w:r>
      <w:r w:rsidR="00BB3A5D">
        <w:t>and a code for the RL testing</w:t>
      </w:r>
      <w:r w:rsidR="00DB1FBF" w:rsidRPr="00DB1FBF">
        <w:t xml:space="preserve">. </w:t>
      </w:r>
      <w:r w:rsidR="00B215D2" w:rsidRPr="00DB1FBF">
        <w:t>The best</w:t>
      </w:r>
      <w:r w:rsidR="00DB1FBF" w:rsidRPr="00DB1FBF">
        <w:t xml:space="preserve"> performing hyperparameters </w:t>
      </w:r>
      <w:r w:rsidR="001A4B77">
        <w:t xml:space="preserve">had to be </w:t>
      </w:r>
      <w:r w:rsidR="00DB1FBF" w:rsidRPr="00DB1FBF">
        <w:t>summarized in the report. Weights of the best performing model for each student and the group. GIF of the robot moving to given coordinates.</w:t>
      </w:r>
    </w:p>
    <w:p w14:paraId="74886B34" w14:textId="77777777" w:rsidR="00D770B9" w:rsidRDefault="00D770B9" w:rsidP="00DB1FBF">
      <w:pPr>
        <w:pStyle w:val="NoIndent"/>
      </w:pPr>
    </w:p>
    <w:tbl>
      <w:tblPr>
        <w:tblStyle w:val="GridTable5Dark-Accent5"/>
        <w:tblpPr w:leftFromText="180" w:rightFromText="180" w:vertAnchor="text" w:horzAnchor="page" w:tblpX="7228" w:tblpY="399"/>
        <w:tblW w:w="0" w:type="auto"/>
        <w:tblLook w:val="06A0" w:firstRow="1" w:lastRow="0" w:firstColumn="1" w:lastColumn="0" w:noHBand="1" w:noVBand="1"/>
      </w:tblPr>
      <w:tblGrid>
        <w:gridCol w:w="1620"/>
        <w:gridCol w:w="1134"/>
      </w:tblGrid>
      <w:tr w:rsidR="00230466" w14:paraId="6568D200" w14:textId="77777777" w:rsidTr="002304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4" w:type="dxa"/>
            <w:gridSpan w:val="2"/>
          </w:tcPr>
          <w:p w14:paraId="339139F2" w14:textId="77777777" w:rsidR="00230466" w:rsidRDefault="00230466" w:rsidP="00230466">
            <w:pPr>
              <w:ind w:firstLine="0"/>
            </w:pPr>
            <w:r>
              <w:t>Model 1 Hyperparameters</w:t>
            </w:r>
          </w:p>
        </w:tc>
      </w:tr>
      <w:tr w:rsidR="00230466" w14:paraId="55F7FF58" w14:textId="77777777" w:rsidTr="00230466">
        <w:tc>
          <w:tcPr>
            <w:cnfStyle w:val="001000000000" w:firstRow="0" w:lastRow="0" w:firstColumn="1" w:lastColumn="0" w:oddVBand="0" w:evenVBand="0" w:oddHBand="0" w:evenHBand="0" w:firstRowFirstColumn="0" w:firstRowLastColumn="0" w:lastRowFirstColumn="0" w:lastRowLastColumn="0"/>
            <w:tcW w:w="1620" w:type="dxa"/>
          </w:tcPr>
          <w:p w14:paraId="014D4915" w14:textId="77777777" w:rsidR="00230466" w:rsidRDefault="00230466" w:rsidP="00230466">
            <w:pPr>
              <w:ind w:firstLine="0"/>
            </w:pPr>
            <w:r>
              <w:t>Learning Rate</w:t>
            </w:r>
          </w:p>
        </w:tc>
        <w:tc>
          <w:tcPr>
            <w:tcW w:w="1134" w:type="dxa"/>
          </w:tcPr>
          <w:p w14:paraId="0CF96081" w14:textId="77777777" w:rsidR="00230466" w:rsidRDefault="00230466" w:rsidP="00230466">
            <w:pPr>
              <w:ind w:firstLine="0"/>
              <w:cnfStyle w:val="000000000000" w:firstRow="0" w:lastRow="0" w:firstColumn="0" w:lastColumn="0" w:oddVBand="0" w:evenVBand="0" w:oddHBand="0" w:evenHBand="0" w:firstRowFirstColumn="0" w:firstRowLastColumn="0" w:lastRowFirstColumn="0" w:lastRowLastColumn="0"/>
            </w:pPr>
            <w:r>
              <w:t>0.0001</w:t>
            </w:r>
          </w:p>
        </w:tc>
      </w:tr>
      <w:tr w:rsidR="00230466" w14:paraId="58FBD9B3" w14:textId="77777777" w:rsidTr="00230466">
        <w:tc>
          <w:tcPr>
            <w:cnfStyle w:val="001000000000" w:firstRow="0" w:lastRow="0" w:firstColumn="1" w:lastColumn="0" w:oddVBand="0" w:evenVBand="0" w:oddHBand="0" w:evenHBand="0" w:firstRowFirstColumn="0" w:firstRowLastColumn="0" w:lastRowFirstColumn="0" w:lastRowLastColumn="0"/>
            <w:tcW w:w="1620" w:type="dxa"/>
          </w:tcPr>
          <w:p w14:paraId="260BA714" w14:textId="77777777" w:rsidR="00230466" w:rsidRDefault="00230466" w:rsidP="00230466">
            <w:pPr>
              <w:ind w:firstLine="0"/>
            </w:pPr>
            <w:r>
              <w:t>Batch Size</w:t>
            </w:r>
          </w:p>
        </w:tc>
        <w:tc>
          <w:tcPr>
            <w:tcW w:w="1134" w:type="dxa"/>
          </w:tcPr>
          <w:p w14:paraId="28156CCE" w14:textId="77777777" w:rsidR="00230466" w:rsidRDefault="00230466" w:rsidP="00230466">
            <w:pPr>
              <w:ind w:firstLine="0"/>
              <w:cnfStyle w:val="000000000000" w:firstRow="0" w:lastRow="0" w:firstColumn="0" w:lastColumn="0" w:oddVBand="0" w:evenVBand="0" w:oddHBand="0" w:evenHBand="0" w:firstRowFirstColumn="0" w:firstRowLastColumn="0" w:lastRowFirstColumn="0" w:lastRowLastColumn="0"/>
            </w:pPr>
            <w:r>
              <w:t>64</w:t>
            </w:r>
          </w:p>
        </w:tc>
      </w:tr>
      <w:tr w:rsidR="00230466" w14:paraId="0D8661FD" w14:textId="77777777" w:rsidTr="00230466">
        <w:tc>
          <w:tcPr>
            <w:cnfStyle w:val="001000000000" w:firstRow="0" w:lastRow="0" w:firstColumn="1" w:lastColumn="0" w:oddVBand="0" w:evenVBand="0" w:oddHBand="0" w:evenHBand="0" w:firstRowFirstColumn="0" w:firstRowLastColumn="0" w:lastRowFirstColumn="0" w:lastRowLastColumn="0"/>
            <w:tcW w:w="1620" w:type="dxa"/>
          </w:tcPr>
          <w:p w14:paraId="50DB9113" w14:textId="77777777" w:rsidR="00230466" w:rsidRDefault="00230466" w:rsidP="00230466">
            <w:pPr>
              <w:ind w:firstLine="0"/>
            </w:pPr>
            <w:r>
              <w:t>N_steps</w:t>
            </w:r>
          </w:p>
        </w:tc>
        <w:tc>
          <w:tcPr>
            <w:tcW w:w="1134" w:type="dxa"/>
          </w:tcPr>
          <w:p w14:paraId="12597912" w14:textId="77777777" w:rsidR="00230466" w:rsidRDefault="00230466" w:rsidP="00230466">
            <w:pPr>
              <w:ind w:firstLine="0"/>
              <w:cnfStyle w:val="000000000000" w:firstRow="0" w:lastRow="0" w:firstColumn="0" w:lastColumn="0" w:oddVBand="0" w:evenVBand="0" w:oddHBand="0" w:evenHBand="0" w:firstRowFirstColumn="0" w:firstRowLastColumn="0" w:lastRowFirstColumn="0" w:lastRowLastColumn="0"/>
            </w:pPr>
            <w:r>
              <w:t>2048</w:t>
            </w:r>
          </w:p>
        </w:tc>
      </w:tr>
      <w:tr w:rsidR="00230466" w14:paraId="77ED45AF" w14:textId="77777777" w:rsidTr="00230466">
        <w:tc>
          <w:tcPr>
            <w:cnfStyle w:val="001000000000" w:firstRow="0" w:lastRow="0" w:firstColumn="1" w:lastColumn="0" w:oddVBand="0" w:evenVBand="0" w:oddHBand="0" w:evenHBand="0" w:firstRowFirstColumn="0" w:firstRowLastColumn="0" w:lastRowFirstColumn="0" w:lastRowLastColumn="0"/>
            <w:tcW w:w="1620" w:type="dxa"/>
          </w:tcPr>
          <w:p w14:paraId="7769CE18" w14:textId="77777777" w:rsidR="00230466" w:rsidRDefault="00230466" w:rsidP="00230466">
            <w:pPr>
              <w:ind w:firstLine="0"/>
            </w:pPr>
            <w:r>
              <w:t>N_epochs</w:t>
            </w:r>
          </w:p>
        </w:tc>
        <w:tc>
          <w:tcPr>
            <w:tcW w:w="1134" w:type="dxa"/>
          </w:tcPr>
          <w:p w14:paraId="31146ED9" w14:textId="77777777" w:rsidR="00230466" w:rsidRDefault="00230466" w:rsidP="00230466">
            <w:pPr>
              <w:ind w:firstLine="0"/>
              <w:cnfStyle w:val="000000000000" w:firstRow="0" w:lastRow="0" w:firstColumn="0" w:lastColumn="0" w:oddVBand="0" w:evenVBand="0" w:oddHBand="0" w:evenHBand="0" w:firstRowFirstColumn="0" w:firstRowLastColumn="0" w:lastRowFirstColumn="0" w:lastRowLastColumn="0"/>
            </w:pPr>
            <w:r>
              <w:t>10</w:t>
            </w:r>
          </w:p>
        </w:tc>
      </w:tr>
    </w:tbl>
    <w:p w14:paraId="0440DA52" w14:textId="764E28C2" w:rsidR="00D770B9" w:rsidRPr="00D0521A" w:rsidRDefault="00230466" w:rsidP="00D770B9">
      <w:pPr>
        <w:ind w:firstLine="0"/>
        <w:rPr>
          <w:rFonts w:ascii="Cambria Math" w:hAnsi="Cambria Math"/>
          <w:i/>
        </w:rPr>
      </w:pPr>
      <w:r>
        <w:t xml:space="preserve"> </w:t>
      </w:r>
      <w:r w:rsidR="00D770B9">
        <w:t>The reinforcement learning Model 1 was created using p</w:t>
      </w:r>
      <w:r w:rsidR="00D770B9" w:rsidRPr="00D91F1C">
        <w:t>roximal Policy Optimization (PPO)</w:t>
      </w:r>
      <w:r w:rsidR="00D770B9">
        <w:t>.</w:t>
      </w:r>
      <w:r w:rsidR="00D770B9">
        <w:br/>
        <w:t>Bellow you can see the reward function used.</w:t>
      </w:r>
      <w:r w:rsidR="00D770B9">
        <w:rPr>
          <w:color w:val="374151"/>
          <w:sz w:val="29"/>
          <w:szCs w:val="29"/>
        </w:rPr>
        <w:br/>
      </w:r>
      <m:oMathPara>
        <m:oMathParaPr>
          <m:jc m:val="left"/>
        </m:oMathParaPr>
        <m:oMath>
          <m:r>
            <w:rPr>
              <w:rFonts w:ascii="Cambria Math" w:hAnsi="Cambria Math"/>
            </w:rPr>
            <m:t>reward=</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pipett</m:t>
                      </m:r>
                      <m:sSub>
                        <m:sSubPr>
                          <m:ctrlPr>
                            <w:rPr>
                              <w:rFonts w:ascii="Cambria Math" w:hAnsi="Cambria Math"/>
                              <w:i/>
                            </w:rPr>
                          </m:ctrlPr>
                        </m:sSubPr>
                        <m:e>
                          <m:r>
                            <w:rPr>
                              <w:rFonts w:ascii="Cambria Math" w:hAnsi="Cambria Math"/>
                            </w:rPr>
                            <m:t>e</m:t>
                          </m:r>
                        </m:e>
                        <m:sub>
                          <m:r>
                            <w:rPr>
                              <w:rFonts w:ascii="Cambria Math" w:hAnsi="Cambria Math"/>
                            </w:rPr>
                            <m:t>pos</m:t>
                          </m:r>
                        </m:sub>
                      </m:sSub>
                      <m:r>
                        <w:rPr>
                          <w:rFonts w:ascii="Cambria Math" w:hAnsi="Cambria Math"/>
                        </w:rPr>
                        <m:t>-self.goa</m:t>
                      </m:r>
                      <m:sSub>
                        <m:sSubPr>
                          <m:ctrlPr>
                            <w:rPr>
                              <w:rFonts w:ascii="Cambria Math" w:hAnsi="Cambria Math"/>
                              <w:i/>
                            </w:rPr>
                          </m:ctrlPr>
                        </m:sSubPr>
                        <m:e>
                          <m:r>
                            <w:rPr>
                              <w:rFonts w:ascii="Cambria Math" w:hAnsi="Cambria Math"/>
                            </w:rPr>
                            <m:t>l</m:t>
                          </m:r>
                        </m:e>
                        <m:sub>
                          <m:r>
                            <w:rPr>
                              <w:rFonts w:ascii="Cambria Math" w:hAnsi="Cambria Math"/>
                            </w:rPr>
                            <m:t>pos</m:t>
                          </m:r>
                        </m:sub>
                      </m:sSub>
                    </m:e>
                  </m:d>
                </m:e>
              </m:d>
            </m:e>
            <m:sup>
              <m:r>
                <w:rPr>
                  <w:rFonts w:ascii="Cambria Math" w:hAnsi="Cambria Math"/>
                </w:rPr>
                <m:t>2</m:t>
              </m:r>
            </m:sup>
          </m:sSup>
        </m:oMath>
      </m:oMathPara>
    </w:p>
    <w:p w14:paraId="47043B2E" w14:textId="77777777" w:rsidR="00D770B9" w:rsidRPr="00D770B9" w:rsidRDefault="00D770B9" w:rsidP="00D770B9">
      <w:pPr>
        <w:pStyle w:val="ListParagraph"/>
        <w:numPr>
          <w:ilvl w:val="0"/>
          <w:numId w:val="19"/>
        </w:numPr>
      </w:pPr>
      <w:r w:rsidRPr="00D770B9">
        <w:t>pipette_pos</w:t>
      </w:r>
      <w:r>
        <w:t>:</w:t>
      </w:r>
      <w:r w:rsidRPr="00D770B9">
        <w:t xml:space="preserve"> represents the position of the pipette.</w:t>
      </w:r>
    </w:p>
    <w:p w14:paraId="085F20D1" w14:textId="77777777" w:rsidR="00D770B9" w:rsidRPr="00D770B9" w:rsidRDefault="00D770B9" w:rsidP="00D770B9">
      <w:pPr>
        <w:pStyle w:val="ListParagraph"/>
        <w:numPr>
          <w:ilvl w:val="0"/>
          <w:numId w:val="19"/>
        </w:numPr>
      </w:pPr>
      <w:r w:rsidRPr="00D770B9">
        <w:t xml:space="preserve"> self.goal_pos</w:t>
      </w:r>
      <w:r>
        <w:t>:</w:t>
      </w:r>
      <w:r w:rsidRPr="00D770B9">
        <w:t xml:space="preserve"> represents the goal position.</w:t>
      </w:r>
    </w:p>
    <w:p w14:paraId="5F528815" w14:textId="3887F508" w:rsidR="00AA208C" w:rsidRDefault="00D770B9" w:rsidP="00230466">
      <w:pPr>
        <w:pStyle w:val="ListParagraph"/>
        <w:numPr>
          <w:ilvl w:val="0"/>
          <w:numId w:val="19"/>
        </w:numPr>
      </w:pPr>
      <w:r w:rsidRPr="00D770B9">
        <w:t xml:space="preserve"> </w:t>
      </w:r>
      <w:r w:rsidRPr="00D770B9">
        <w:rPr>
          <w:rFonts w:ascii="Cambria Math" w:hAnsi="Cambria Math" w:cs="Cambria Math"/>
        </w:rPr>
        <w:t>∥</w:t>
      </w:r>
      <w:r w:rsidRPr="00D770B9">
        <w:t xml:space="preserve"> </w:t>
      </w:r>
      <w:r w:rsidRPr="00D770B9">
        <w:rPr>
          <w:rFonts w:ascii="Cambria Math" w:hAnsi="Cambria Math" w:cs="Cambria Math"/>
        </w:rPr>
        <w:t>⋅</w:t>
      </w:r>
      <w:r w:rsidRPr="00D770B9">
        <w:t xml:space="preserve"> </w:t>
      </w:r>
      <w:r w:rsidRPr="00D770B9">
        <w:rPr>
          <w:rFonts w:ascii="Cambria Math" w:hAnsi="Cambria Math" w:cs="Cambria Math"/>
        </w:rPr>
        <w:t>∥</w:t>
      </w:r>
      <w:r w:rsidRPr="00D770B9">
        <w:t xml:space="preserve"> 2 </w:t>
      </w:r>
      <w:r w:rsidRPr="00D770B9">
        <w:rPr>
          <w:rFonts w:ascii="Cambria Math" w:hAnsi="Cambria Math" w:cs="Cambria Math"/>
        </w:rPr>
        <w:t>∥⋅∥</w:t>
      </w:r>
      <w:r w:rsidRPr="00D770B9">
        <w:t xml:space="preserve"> 2</w:t>
      </w:r>
      <w:r>
        <w:t>:</w:t>
      </w:r>
      <w:r w:rsidRPr="00D770B9">
        <w:t xml:space="preserve"> </w:t>
      </w:r>
      <w:r w:rsidRPr="00D770B9">
        <w:rPr>
          <w:rFonts w:ascii="Calibri" w:hAnsi="Calibri" w:cs="Calibri"/>
        </w:rPr>
        <w:t>​</w:t>
      </w:r>
      <w:r w:rsidRPr="00D770B9">
        <w:t xml:space="preserve"> denotes the Euclidean norm.</w:t>
      </w:r>
      <w:r w:rsidR="00C177F0">
        <w:t xml:space="preserve"> </w:t>
      </w:r>
    </w:p>
    <w:p w14:paraId="73A58EB9" w14:textId="22CEEFD4" w:rsidR="00024B49" w:rsidRDefault="00305A19" w:rsidP="00DB1FBF">
      <w:pPr>
        <w:pStyle w:val="NoIndent"/>
      </w:pPr>
      <w:r>
        <w:t xml:space="preserve"> </w:t>
      </w:r>
      <w:r w:rsidR="004B0621" w:rsidRPr="004B0621">
        <w:rPr>
          <w:noProof/>
        </w:rPr>
        <w:drawing>
          <wp:inline distT="0" distB="0" distL="0" distR="0" wp14:anchorId="4575C962" wp14:editId="11B8D02D">
            <wp:extent cx="2743200" cy="1448447"/>
            <wp:effectExtent l="0" t="0" r="0" b="0"/>
            <wp:docPr id="100059440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4404" name="Picture 1" descr="A black screen with white text&#10;&#10;Description automatically generated"/>
                    <pic:cNvPicPr/>
                  </pic:nvPicPr>
                  <pic:blipFill>
                    <a:blip r:embed="rId29"/>
                    <a:stretch>
                      <a:fillRect/>
                    </a:stretch>
                  </pic:blipFill>
                  <pic:spPr>
                    <a:xfrm>
                      <a:off x="0" y="0"/>
                      <a:ext cx="2749548" cy="1451799"/>
                    </a:xfrm>
                    <a:prstGeom prst="rect">
                      <a:avLst/>
                    </a:prstGeom>
                  </pic:spPr>
                </pic:pic>
              </a:graphicData>
            </a:graphic>
          </wp:inline>
        </w:drawing>
      </w:r>
      <w:r w:rsidR="00AA208C">
        <w:t xml:space="preserve"> </w:t>
      </w:r>
      <w:r w:rsidR="00AA208C" w:rsidRPr="00AA208C">
        <w:rPr>
          <w:noProof/>
        </w:rPr>
        <w:drawing>
          <wp:inline distT="0" distB="0" distL="0" distR="0" wp14:anchorId="77D36364" wp14:editId="38A3B19F">
            <wp:extent cx="2704539" cy="1432082"/>
            <wp:effectExtent l="0" t="0" r="635" b="0"/>
            <wp:docPr id="62871260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12608" name="Picture 1" descr="A graph of a graph&#10;&#10;Description automatically generated with medium confidence"/>
                    <pic:cNvPicPr/>
                  </pic:nvPicPr>
                  <pic:blipFill>
                    <a:blip r:embed="rId30"/>
                    <a:stretch>
                      <a:fillRect/>
                    </a:stretch>
                  </pic:blipFill>
                  <pic:spPr>
                    <a:xfrm>
                      <a:off x="0" y="0"/>
                      <a:ext cx="2734445" cy="1447918"/>
                    </a:xfrm>
                    <a:prstGeom prst="rect">
                      <a:avLst/>
                    </a:prstGeom>
                  </pic:spPr>
                </pic:pic>
              </a:graphicData>
            </a:graphic>
          </wp:inline>
        </w:drawing>
      </w:r>
    </w:p>
    <w:p w14:paraId="187B5AFB" w14:textId="79C1A96F" w:rsidR="00305A19" w:rsidRDefault="00AA208C" w:rsidP="00305A19">
      <w:pPr>
        <w:pStyle w:val="NoIndent"/>
        <w:keepNext/>
      </w:pPr>
      <w:r>
        <w:t xml:space="preserve"> </w:t>
      </w:r>
      <w:r w:rsidR="00230466" w:rsidRPr="00230466">
        <w:rPr>
          <w:noProof/>
        </w:rPr>
        <w:drawing>
          <wp:inline distT="0" distB="0" distL="0" distR="0" wp14:anchorId="158DFF36" wp14:editId="3D4ED377">
            <wp:extent cx="2851842" cy="1498181"/>
            <wp:effectExtent l="0" t="0" r="5715" b="6985"/>
            <wp:docPr id="1446740958"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0958" name="Picture 1" descr="A graph with blue lines&#10;&#10;Description automatically generated"/>
                    <pic:cNvPicPr/>
                  </pic:nvPicPr>
                  <pic:blipFill>
                    <a:blip r:embed="rId31"/>
                    <a:stretch>
                      <a:fillRect/>
                    </a:stretch>
                  </pic:blipFill>
                  <pic:spPr>
                    <a:xfrm>
                      <a:off x="0" y="0"/>
                      <a:ext cx="2872167" cy="1508859"/>
                    </a:xfrm>
                    <a:prstGeom prst="rect">
                      <a:avLst/>
                    </a:prstGeom>
                  </pic:spPr>
                </pic:pic>
              </a:graphicData>
            </a:graphic>
          </wp:inline>
        </w:drawing>
      </w:r>
      <w:r w:rsidR="00305A19">
        <w:t xml:space="preserve">  </w:t>
      </w:r>
      <w:r>
        <w:t xml:space="preserve">  </w:t>
      </w:r>
      <w:r w:rsidRPr="00AA208C">
        <w:rPr>
          <w:noProof/>
        </w:rPr>
        <w:drawing>
          <wp:inline distT="0" distB="0" distL="0" distR="0" wp14:anchorId="47DB8E43" wp14:editId="51B4A4E2">
            <wp:extent cx="2856189" cy="1528527"/>
            <wp:effectExtent l="0" t="0" r="1905" b="0"/>
            <wp:docPr id="302065319" name="Picture 1"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065319" name="Picture 1" descr="A graph on a black background&#10;&#10;Description automatically generated"/>
                    <pic:cNvPicPr/>
                  </pic:nvPicPr>
                  <pic:blipFill>
                    <a:blip r:embed="rId32"/>
                    <a:stretch>
                      <a:fillRect/>
                    </a:stretch>
                  </pic:blipFill>
                  <pic:spPr>
                    <a:xfrm>
                      <a:off x="0" y="0"/>
                      <a:ext cx="2868327" cy="1535023"/>
                    </a:xfrm>
                    <a:prstGeom prst="rect">
                      <a:avLst/>
                    </a:prstGeom>
                  </pic:spPr>
                </pic:pic>
              </a:graphicData>
            </a:graphic>
          </wp:inline>
        </w:drawing>
      </w:r>
    </w:p>
    <w:p w14:paraId="4F5E050E" w14:textId="6CAB31C4" w:rsidR="00305A19" w:rsidRDefault="00305A19" w:rsidP="00305A19">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14</w:t>
      </w:r>
      <w:r w:rsidR="006564E5">
        <w:rPr>
          <w:noProof/>
        </w:rPr>
        <w:fldChar w:fldCharType="end"/>
      </w:r>
      <w:r>
        <w:t xml:space="preserve"> Model 1 and </w:t>
      </w:r>
      <w:r w:rsidR="0032410C">
        <w:t>plots</w:t>
      </w:r>
    </w:p>
    <w:p w14:paraId="53505BAF" w14:textId="5715571F" w:rsidR="00F73909" w:rsidRDefault="00B215D2" w:rsidP="00B215D2">
      <w:pPr>
        <w:pStyle w:val="NoIndent"/>
        <w:ind w:firstLine="720"/>
      </w:pPr>
      <w:r>
        <w:lastRenderedPageBreak/>
        <w:t xml:space="preserve">The </w:t>
      </w:r>
      <w:r w:rsidRPr="00B215D2">
        <w:t xml:space="preserve">model’s value loss experienced a significant loss at the initial training steps but stabilized and gradually improved as the steps increased. This is a good sign, indicating that </w:t>
      </w:r>
      <w:r w:rsidR="00875EC0">
        <w:t>the</w:t>
      </w:r>
      <w:r w:rsidRPr="00B215D2">
        <w:t xml:space="preserve"> model is learning and improving over time.</w:t>
      </w:r>
    </w:p>
    <w:p w14:paraId="2885D805" w14:textId="56861A72" w:rsidR="00B215D2" w:rsidRDefault="00875EC0" w:rsidP="00B215D2">
      <w:pPr>
        <w:pStyle w:val="NoIndent"/>
        <w:ind w:firstLine="720"/>
      </w:pPr>
      <w:r>
        <w:t xml:space="preserve">The </w:t>
      </w:r>
      <w:r w:rsidRPr="00875EC0">
        <w:t>model’s training standard deviation shows a decreasing trend oversteps. It starts at a value close to 1 and decreases steadily as the number of steps increases, leveling off near a value of 0.</w:t>
      </w:r>
      <w:r w:rsidR="00DF162F">
        <w:t>4</w:t>
      </w:r>
      <w:r w:rsidR="00EC20DC">
        <w:t>5</w:t>
      </w:r>
      <w:r w:rsidRPr="00875EC0">
        <w:t xml:space="preserve">. This is a good sign, </w:t>
      </w:r>
      <w:r>
        <w:t>as it means</w:t>
      </w:r>
      <w:r w:rsidRPr="00875EC0">
        <w:t xml:space="preserve"> that </w:t>
      </w:r>
      <w:r>
        <w:t>my</w:t>
      </w:r>
      <w:r w:rsidRPr="00875EC0">
        <w:t xml:space="preserve"> model is becoming more stable and consistent over time.</w:t>
      </w:r>
    </w:p>
    <w:p w14:paraId="68F508CE" w14:textId="39DF79DD" w:rsidR="009C57FF" w:rsidRPr="009C57FF" w:rsidRDefault="009C57FF" w:rsidP="007115A1">
      <w:pPr>
        <w:pStyle w:val="NoIndent"/>
        <w:ind w:firstLine="720"/>
      </w:pPr>
      <w:r w:rsidRPr="009C57FF">
        <w:rPr>
          <w:rFonts w:cstheme="minorHAnsi"/>
          <w:color w:val="111111"/>
        </w:rPr>
        <w:t xml:space="preserve"> Initially, the loss is high, indicating that the model’s predictions are far from accurate. However, as training progresses </w:t>
      </w:r>
      <w:r>
        <w:rPr>
          <w:rFonts w:cstheme="minorHAnsi"/>
          <w:color w:val="111111"/>
        </w:rPr>
        <w:t>,</w:t>
      </w:r>
      <w:r w:rsidRPr="009C57FF">
        <w:rPr>
          <w:rFonts w:cstheme="minorHAnsi"/>
          <w:color w:val="111111"/>
        </w:rPr>
        <w:t>the loss rapidly decreases and then stabilizes, indicating that the model is improving and becoming more accurate. The loss value fluctuates slightly around a low value close to zero for the remainder of training.</w:t>
      </w:r>
      <w:r w:rsidRPr="009C57FF">
        <w:t xml:space="preserve"> </w:t>
      </w:r>
    </w:p>
    <w:p w14:paraId="40819575" w14:textId="047E4D28" w:rsidR="00AC7024" w:rsidRPr="00871EAE" w:rsidRDefault="00B7458E" w:rsidP="007115A1">
      <w:pPr>
        <w:pStyle w:val="NoIndent"/>
        <w:ind w:firstLine="720"/>
        <w:rPr>
          <w:rFonts w:cstheme="minorHAnsi"/>
        </w:rPr>
      </w:pPr>
      <w:r w:rsidRPr="00871EAE">
        <w:rPr>
          <w:rFonts w:cstheme="minorHAnsi"/>
        </w:rPr>
        <w:t xml:space="preserve">The model’s training entropy loss shows </w:t>
      </w:r>
      <w:r w:rsidR="00871EAE" w:rsidRPr="00871EAE">
        <w:rPr>
          <w:rFonts w:cstheme="minorHAnsi"/>
          <w:color w:val="111111"/>
        </w:rPr>
        <w:t>as the number of steps increases, the entropy loss decreases, indicating that the model is learning and improving its performance.</w:t>
      </w:r>
    </w:p>
    <w:p w14:paraId="51266312" w14:textId="06EC41DD" w:rsidR="004719A3" w:rsidRDefault="00F657F7" w:rsidP="00DB1FBF">
      <w:pPr>
        <w:pStyle w:val="NoIndent"/>
      </w:pPr>
      <w:r w:rsidRPr="00F657F7">
        <w:t>The model undergoes positive training progress as indicated by several key metrics. The value loss initially experiences a significant decrease, stabilizing over time, suggesting that the model is learning and improving. The training standard deviation shows a consistent decline, signifying increased stability and consistency in the model's predictions. Despite an initially high loss, it rapidly decreases during training, indicating improved accuracy. The loss then remains low, fluctuating slightly around zero, showcasing the model's sustained accuracy. Additionally, the training entropy loss decreases with an increasing number of steps, highlighting the model's learning and performance improvement. Overall, these trends reflect the model's positive development and enhanced capabilities over the training duration</w:t>
      </w:r>
      <w:r>
        <w:t>.</w:t>
      </w:r>
    </w:p>
    <w:p w14:paraId="281D64EC" w14:textId="77777777" w:rsidR="004719A3" w:rsidRDefault="004719A3" w:rsidP="00DB1FBF">
      <w:pPr>
        <w:pStyle w:val="NoIndent"/>
      </w:pPr>
    </w:p>
    <w:tbl>
      <w:tblPr>
        <w:tblStyle w:val="GridTable5Dark-Accent5"/>
        <w:tblpPr w:leftFromText="180" w:rightFromText="180" w:vertAnchor="text" w:horzAnchor="margin" w:tblpXSpec="right" w:tblpY="731"/>
        <w:tblW w:w="0" w:type="auto"/>
        <w:tblLook w:val="06A0" w:firstRow="1" w:lastRow="0" w:firstColumn="1" w:lastColumn="0" w:noHBand="1" w:noVBand="1"/>
      </w:tblPr>
      <w:tblGrid>
        <w:gridCol w:w="1620"/>
        <w:gridCol w:w="1134"/>
      </w:tblGrid>
      <w:tr w:rsidR="00293ECD" w14:paraId="73CEC4CB" w14:textId="77777777" w:rsidTr="00293E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54" w:type="dxa"/>
            <w:gridSpan w:val="2"/>
          </w:tcPr>
          <w:p w14:paraId="73F75D9A" w14:textId="77777777" w:rsidR="00293ECD" w:rsidRDefault="00293ECD" w:rsidP="00293ECD">
            <w:pPr>
              <w:ind w:firstLine="0"/>
            </w:pPr>
            <w:r>
              <w:lastRenderedPageBreak/>
              <w:t>Model 2 Hyperparameters</w:t>
            </w:r>
          </w:p>
        </w:tc>
      </w:tr>
      <w:tr w:rsidR="00293ECD" w14:paraId="70FD1F18" w14:textId="77777777" w:rsidTr="00293ECD">
        <w:tc>
          <w:tcPr>
            <w:cnfStyle w:val="001000000000" w:firstRow="0" w:lastRow="0" w:firstColumn="1" w:lastColumn="0" w:oddVBand="0" w:evenVBand="0" w:oddHBand="0" w:evenHBand="0" w:firstRowFirstColumn="0" w:firstRowLastColumn="0" w:lastRowFirstColumn="0" w:lastRowLastColumn="0"/>
            <w:tcW w:w="1620" w:type="dxa"/>
          </w:tcPr>
          <w:p w14:paraId="5E6096A8" w14:textId="77777777" w:rsidR="00293ECD" w:rsidRDefault="00293ECD" w:rsidP="00293ECD">
            <w:pPr>
              <w:ind w:firstLine="0"/>
            </w:pPr>
            <w:r>
              <w:t>Learning Rate</w:t>
            </w:r>
          </w:p>
        </w:tc>
        <w:tc>
          <w:tcPr>
            <w:tcW w:w="1134" w:type="dxa"/>
          </w:tcPr>
          <w:p w14:paraId="3A808F10" w14:textId="77777777" w:rsidR="00293ECD" w:rsidRDefault="00293ECD" w:rsidP="00293ECD">
            <w:pPr>
              <w:ind w:firstLine="0"/>
              <w:cnfStyle w:val="000000000000" w:firstRow="0" w:lastRow="0" w:firstColumn="0" w:lastColumn="0" w:oddVBand="0" w:evenVBand="0" w:oddHBand="0" w:evenHBand="0" w:firstRowFirstColumn="0" w:firstRowLastColumn="0" w:lastRowFirstColumn="0" w:lastRowLastColumn="0"/>
            </w:pPr>
            <w:r>
              <w:t>0.001</w:t>
            </w:r>
          </w:p>
        </w:tc>
      </w:tr>
      <w:tr w:rsidR="00293ECD" w14:paraId="118BCBD0" w14:textId="77777777" w:rsidTr="00293ECD">
        <w:tc>
          <w:tcPr>
            <w:cnfStyle w:val="001000000000" w:firstRow="0" w:lastRow="0" w:firstColumn="1" w:lastColumn="0" w:oddVBand="0" w:evenVBand="0" w:oddHBand="0" w:evenHBand="0" w:firstRowFirstColumn="0" w:firstRowLastColumn="0" w:lastRowFirstColumn="0" w:lastRowLastColumn="0"/>
            <w:tcW w:w="1620" w:type="dxa"/>
          </w:tcPr>
          <w:p w14:paraId="399EC418" w14:textId="77777777" w:rsidR="00293ECD" w:rsidRDefault="00293ECD" w:rsidP="00293ECD">
            <w:pPr>
              <w:ind w:firstLine="0"/>
            </w:pPr>
            <w:r>
              <w:t>Batch Size</w:t>
            </w:r>
          </w:p>
        </w:tc>
        <w:tc>
          <w:tcPr>
            <w:tcW w:w="1134" w:type="dxa"/>
          </w:tcPr>
          <w:p w14:paraId="1AD5A79C" w14:textId="77777777" w:rsidR="00293ECD" w:rsidRDefault="00293ECD" w:rsidP="00293ECD">
            <w:pPr>
              <w:ind w:firstLine="0"/>
              <w:cnfStyle w:val="000000000000" w:firstRow="0" w:lastRow="0" w:firstColumn="0" w:lastColumn="0" w:oddVBand="0" w:evenVBand="0" w:oddHBand="0" w:evenHBand="0" w:firstRowFirstColumn="0" w:firstRowLastColumn="0" w:lastRowFirstColumn="0" w:lastRowLastColumn="0"/>
            </w:pPr>
            <w:r>
              <w:t>65</w:t>
            </w:r>
          </w:p>
        </w:tc>
      </w:tr>
      <w:tr w:rsidR="00293ECD" w14:paraId="5CF0999C" w14:textId="77777777" w:rsidTr="00293ECD">
        <w:tc>
          <w:tcPr>
            <w:cnfStyle w:val="001000000000" w:firstRow="0" w:lastRow="0" w:firstColumn="1" w:lastColumn="0" w:oddVBand="0" w:evenVBand="0" w:oddHBand="0" w:evenHBand="0" w:firstRowFirstColumn="0" w:firstRowLastColumn="0" w:lastRowFirstColumn="0" w:lastRowLastColumn="0"/>
            <w:tcW w:w="1620" w:type="dxa"/>
          </w:tcPr>
          <w:p w14:paraId="3B16B09F" w14:textId="77777777" w:rsidR="00293ECD" w:rsidRDefault="00293ECD" w:rsidP="00293ECD">
            <w:pPr>
              <w:ind w:firstLine="0"/>
            </w:pPr>
            <w:r>
              <w:t>N_steps</w:t>
            </w:r>
          </w:p>
        </w:tc>
        <w:tc>
          <w:tcPr>
            <w:tcW w:w="1134" w:type="dxa"/>
          </w:tcPr>
          <w:p w14:paraId="7082973B" w14:textId="77777777" w:rsidR="00293ECD" w:rsidRDefault="00293ECD" w:rsidP="00293ECD">
            <w:pPr>
              <w:ind w:firstLine="0"/>
              <w:cnfStyle w:val="000000000000" w:firstRow="0" w:lastRow="0" w:firstColumn="0" w:lastColumn="0" w:oddVBand="0" w:evenVBand="0" w:oddHBand="0" w:evenHBand="0" w:firstRowFirstColumn="0" w:firstRowLastColumn="0" w:lastRowFirstColumn="0" w:lastRowLastColumn="0"/>
            </w:pPr>
            <w:r>
              <w:t>2050</w:t>
            </w:r>
          </w:p>
        </w:tc>
      </w:tr>
      <w:tr w:rsidR="00293ECD" w14:paraId="337ED6F4" w14:textId="77777777" w:rsidTr="00293ECD">
        <w:tc>
          <w:tcPr>
            <w:cnfStyle w:val="001000000000" w:firstRow="0" w:lastRow="0" w:firstColumn="1" w:lastColumn="0" w:oddVBand="0" w:evenVBand="0" w:oddHBand="0" w:evenHBand="0" w:firstRowFirstColumn="0" w:firstRowLastColumn="0" w:lastRowFirstColumn="0" w:lastRowLastColumn="0"/>
            <w:tcW w:w="1620" w:type="dxa"/>
          </w:tcPr>
          <w:p w14:paraId="1541D429" w14:textId="77777777" w:rsidR="00293ECD" w:rsidRDefault="00293ECD" w:rsidP="00293ECD">
            <w:pPr>
              <w:ind w:firstLine="0"/>
            </w:pPr>
            <w:r>
              <w:t>N_epochs</w:t>
            </w:r>
          </w:p>
        </w:tc>
        <w:tc>
          <w:tcPr>
            <w:tcW w:w="1134" w:type="dxa"/>
          </w:tcPr>
          <w:p w14:paraId="1974DE3F" w14:textId="77777777" w:rsidR="00293ECD" w:rsidRDefault="00293ECD" w:rsidP="00293ECD">
            <w:pPr>
              <w:ind w:firstLine="0"/>
              <w:cnfStyle w:val="000000000000" w:firstRow="0" w:lastRow="0" w:firstColumn="0" w:lastColumn="0" w:oddVBand="0" w:evenVBand="0" w:oddHBand="0" w:evenHBand="0" w:firstRowFirstColumn="0" w:firstRowLastColumn="0" w:lastRowFirstColumn="0" w:lastRowLastColumn="0"/>
            </w:pPr>
            <w:r>
              <w:t>100</w:t>
            </w:r>
          </w:p>
        </w:tc>
      </w:tr>
    </w:tbl>
    <w:p w14:paraId="0DD5F91E" w14:textId="20C31C55" w:rsidR="00D770B9" w:rsidRDefault="00293ECD" w:rsidP="00B658A1">
      <w:pPr>
        <w:ind w:firstLine="0"/>
      </w:pPr>
      <w:r>
        <w:t xml:space="preserve"> </w:t>
      </w:r>
      <w:r w:rsidR="00D770B9">
        <w:t xml:space="preserve">The reinforcement learning Model 2 was created using </w:t>
      </w:r>
      <w:r w:rsidR="00FC78E6">
        <w:t xml:space="preserve">the same reward function and </w:t>
      </w:r>
      <w:r w:rsidR="00B658A1">
        <w:t>model type, only the Hyperparameters were changed.</w:t>
      </w:r>
    </w:p>
    <w:p w14:paraId="1B0393B5" w14:textId="3E278995" w:rsidR="00E46589" w:rsidRDefault="006736A8" w:rsidP="00E46589">
      <w:pPr>
        <w:pStyle w:val="NoIndent"/>
        <w:keepNext/>
      </w:pPr>
      <w:r w:rsidRPr="006736A8">
        <w:rPr>
          <w:noProof/>
        </w:rPr>
        <w:drawing>
          <wp:inline distT="0" distB="0" distL="0" distR="0" wp14:anchorId="45728B06" wp14:editId="0ABD8D75">
            <wp:extent cx="2442258" cy="1513207"/>
            <wp:effectExtent l="0" t="0" r="0" b="0"/>
            <wp:docPr id="1513439266" name="Picture 1" descr="A graph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39266" name="Picture 1" descr="A graph of blue lines&#10;&#10;Description automatically generated"/>
                    <pic:cNvPicPr/>
                  </pic:nvPicPr>
                  <pic:blipFill>
                    <a:blip r:embed="rId33"/>
                    <a:stretch>
                      <a:fillRect/>
                    </a:stretch>
                  </pic:blipFill>
                  <pic:spPr>
                    <a:xfrm>
                      <a:off x="0" y="0"/>
                      <a:ext cx="2491385" cy="1543646"/>
                    </a:xfrm>
                    <a:prstGeom prst="rect">
                      <a:avLst/>
                    </a:prstGeom>
                  </pic:spPr>
                </pic:pic>
              </a:graphicData>
            </a:graphic>
          </wp:inline>
        </w:drawing>
      </w:r>
      <w:r w:rsidR="001A4B77">
        <w:t xml:space="preserve">    </w:t>
      </w:r>
      <w:r w:rsidR="001A4B77" w:rsidRPr="000E4C24">
        <w:rPr>
          <w:noProof/>
        </w:rPr>
        <w:drawing>
          <wp:inline distT="0" distB="0" distL="0" distR="0" wp14:anchorId="12DB5750" wp14:editId="2E572234">
            <wp:extent cx="2517494" cy="1500875"/>
            <wp:effectExtent l="0" t="0" r="0" b="4445"/>
            <wp:docPr id="763844471" name="Picture 1" descr="A graph showing a growth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44471" name="Picture 1" descr="A graph showing a growth line&#10;&#10;Description automatically generated with medium confidence"/>
                    <pic:cNvPicPr/>
                  </pic:nvPicPr>
                  <pic:blipFill>
                    <a:blip r:embed="rId34"/>
                    <a:stretch>
                      <a:fillRect/>
                    </a:stretch>
                  </pic:blipFill>
                  <pic:spPr>
                    <a:xfrm>
                      <a:off x="0" y="0"/>
                      <a:ext cx="2574712" cy="1534987"/>
                    </a:xfrm>
                    <a:prstGeom prst="rect">
                      <a:avLst/>
                    </a:prstGeom>
                  </pic:spPr>
                </pic:pic>
              </a:graphicData>
            </a:graphic>
          </wp:inline>
        </w:drawing>
      </w:r>
    </w:p>
    <w:p w14:paraId="450362E7" w14:textId="255CEEF2" w:rsidR="00D36826" w:rsidRDefault="00D36826" w:rsidP="00E46589">
      <w:pPr>
        <w:pStyle w:val="NoIndent"/>
        <w:keepNext/>
        <w:rPr>
          <w:noProof/>
        </w:rPr>
      </w:pPr>
      <w:r w:rsidRPr="00D36826">
        <w:rPr>
          <w:noProof/>
        </w:rPr>
        <w:drawing>
          <wp:inline distT="0" distB="0" distL="0" distR="0" wp14:anchorId="4DDDB2EA" wp14:editId="39C7D0C9">
            <wp:extent cx="2481560" cy="1800643"/>
            <wp:effectExtent l="0" t="0" r="0" b="0"/>
            <wp:docPr id="1812676824"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76824" name="Picture 1" descr="A graph with blue lines&#10;&#10;Description automatically generated"/>
                    <pic:cNvPicPr/>
                  </pic:nvPicPr>
                  <pic:blipFill>
                    <a:blip r:embed="rId35"/>
                    <a:stretch>
                      <a:fillRect/>
                    </a:stretch>
                  </pic:blipFill>
                  <pic:spPr>
                    <a:xfrm>
                      <a:off x="0" y="0"/>
                      <a:ext cx="2495470" cy="1810737"/>
                    </a:xfrm>
                    <a:prstGeom prst="rect">
                      <a:avLst/>
                    </a:prstGeom>
                  </pic:spPr>
                </pic:pic>
              </a:graphicData>
            </a:graphic>
          </wp:inline>
        </w:drawing>
      </w:r>
      <w:r w:rsidR="00543B92">
        <w:rPr>
          <w:noProof/>
        </w:rPr>
        <w:t xml:space="preserve">    </w:t>
      </w:r>
      <w:r w:rsidR="00543B92" w:rsidRPr="00543B92">
        <w:rPr>
          <w:noProof/>
        </w:rPr>
        <w:drawing>
          <wp:inline distT="0" distB="0" distL="0" distR="0" wp14:anchorId="15CBB446" wp14:editId="439CBD2C">
            <wp:extent cx="2476982" cy="1817477"/>
            <wp:effectExtent l="0" t="0" r="0" b="0"/>
            <wp:docPr id="154667469" name="Picture 1" descr="A graph with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7469" name="Picture 1" descr="A graph with blue line&#10;&#10;Description automatically generated"/>
                    <pic:cNvPicPr/>
                  </pic:nvPicPr>
                  <pic:blipFill>
                    <a:blip r:embed="rId36"/>
                    <a:stretch>
                      <a:fillRect/>
                    </a:stretch>
                  </pic:blipFill>
                  <pic:spPr>
                    <a:xfrm>
                      <a:off x="0" y="0"/>
                      <a:ext cx="2508978" cy="1840954"/>
                    </a:xfrm>
                    <a:prstGeom prst="rect">
                      <a:avLst/>
                    </a:prstGeom>
                  </pic:spPr>
                </pic:pic>
              </a:graphicData>
            </a:graphic>
          </wp:inline>
        </w:drawing>
      </w:r>
    </w:p>
    <w:p w14:paraId="704A9DE7" w14:textId="0CFB525D" w:rsidR="00E46589" w:rsidRDefault="00E46589" w:rsidP="00E46589">
      <w:pPr>
        <w:pStyle w:val="Caption"/>
      </w:pPr>
      <w:r>
        <w:t xml:space="preserve">Figure </w:t>
      </w:r>
      <w:r w:rsidR="006564E5">
        <w:fldChar w:fldCharType="begin"/>
      </w:r>
      <w:r w:rsidR="006564E5">
        <w:instrText xml:space="preserve"> SEQ Figure \* ARABIC </w:instrText>
      </w:r>
      <w:r w:rsidR="006564E5">
        <w:fldChar w:fldCharType="separate"/>
      </w:r>
      <w:r w:rsidR="00C411E9">
        <w:rPr>
          <w:noProof/>
        </w:rPr>
        <w:t>15</w:t>
      </w:r>
      <w:r w:rsidR="006564E5">
        <w:rPr>
          <w:noProof/>
        </w:rPr>
        <w:fldChar w:fldCharType="end"/>
      </w:r>
      <w:r>
        <w:t xml:space="preserve"> </w:t>
      </w:r>
      <w:r w:rsidR="001A4B77">
        <w:t>M</w:t>
      </w:r>
      <w:r>
        <w:t>odel</w:t>
      </w:r>
      <w:r w:rsidR="00024B49">
        <w:t xml:space="preserve"> 2</w:t>
      </w:r>
      <w:r w:rsidR="00DD0D24">
        <w:t xml:space="preserve"> and </w:t>
      </w:r>
      <w:r w:rsidR="00F8271B">
        <w:t>plots</w:t>
      </w:r>
    </w:p>
    <w:p w14:paraId="5F7DB326" w14:textId="233398E6" w:rsidR="002402D8" w:rsidRDefault="00006983" w:rsidP="00006983">
      <w:r w:rsidRPr="00006983">
        <w:t xml:space="preserve">The training value loss graph indicates positive aspects of the model's learning and adaptation. The decreasing trend in loss over epochs suggests effective learning, with an initial high loss that significantly reduces, indicating improvements in predictions. Spikes in loss values at various points indicate the model's ability to adapt to training data complexities, though further investigation is required, especially around epochs 50, 150, and 400. The model shows a sensible learning duration, with </w:t>
      </w:r>
      <w:r w:rsidRPr="00006983">
        <w:lastRenderedPageBreak/>
        <w:t>improvements observed over 400 epochs. The "STOP" annotation near epoch 400 reflects an awareness of potential issues at critical points, requiring detailed analysis. Ensuring consistency in performance and addressing concerns identified during spikes is crucial for reliable predictions.</w:t>
      </w:r>
    </w:p>
    <w:p w14:paraId="5DB9FD22" w14:textId="40A8D012" w:rsidR="0038504C" w:rsidRDefault="0038504C" w:rsidP="00006983">
      <w:r w:rsidRPr="0038504C">
        <w:t>The training standard deviation graph highlights positive aspects of the model's stability. The steady decrease in standard deviation indicates that the model is becoming more stable over time, with a convergence towards 0.2 at 400 steps. However, an initial high standard deviation suggests some variability or uncertainty in the early training stages, warranting investigation. Consistency in the decreasing trend is essential, and spikes in later steps should be thoroughly analyzed. Overall, the decreasing standard deviation indicates improved model consistency, contributing to reliable predictions.</w:t>
      </w:r>
    </w:p>
    <w:p w14:paraId="65E4F084" w14:textId="328DD434" w:rsidR="00511D0A" w:rsidRPr="005B3D10" w:rsidRDefault="005B3D10" w:rsidP="00006983">
      <w:pPr>
        <w:rPr>
          <w:rFonts w:cstheme="minorHAnsi"/>
          <w:color w:val="111111"/>
        </w:rPr>
      </w:pPr>
      <w:r>
        <w:rPr>
          <w:rFonts w:cstheme="minorHAnsi"/>
          <w:color w:val="111111"/>
        </w:rPr>
        <w:t>T</w:t>
      </w:r>
      <w:r w:rsidRPr="005B3D10">
        <w:rPr>
          <w:rFonts w:cstheme="minorHAnsi"/>
          <w:color w:val="111111"/>
        </w:rPr>
        <w:t>he</w:t>
      </w:r>
      <w:r w:rsidR="00511D0A" w:rsidRPr="005B3D10">
        <w:rPr>
          <w:rFonts w:cstheme="minorHAnsi"/>
          <w:color w:val="111111"/>
        </w:rPr>
        <w:t xml:space="preserve"> model’s training loss is relatively stable throughout the training process, </w:t>
      </w:r>
      <w:r w:rsidRPr="005B3D10">
        <w:rPr>
          <w:rFonts w:cstheme="minorHAnsi"/>
          <w:color w:val="111111"/>
        </w:rPr>
        <w:t>apart from</w:t>
      </w:r>
      <w:r w:rsidR="00511D0A" w:rsidRPr="005B3D10">
        <w:rPr>
          <w:rFonts w:cstheme="minorHAnsi"/>
          <w:color w:val="111111"/>
        </w:rPr>
        <w:t xml:space="preserve"> a significant spike around epoch 400. This could indicate an anomaly or issue that occurred at that specific point during the training process.</w:t>
      </w:r>
    </w:p>
    <w:p w14:paraId="2593EA10" w14:textId="7D485BAF" w:rsidR="005B3D10" w:rsidRPr="005B3D10" w:rsidRDefault="005B3D10" w:rsidP="00006983">
      <w:pPr>
        <w:rPr>
          <w:rFonts w:cstheme="minorHAnsi"/>
        </w:rPr>
      </w:pPr>
      <w:r>
        <w:rPr>
          <w:rFonts w:cstheme="minorHAnsi"/>
          <w:color w:val="111111"/>
        </w:rPr>
        <w:t>This</w:t>
      </w:r>
      <w:r w:rsidRPr="005B3D10">
        <w:rPr>
          <w:rFonts w:cstheme="minorHAnsi"/>
          <w:color w:val="111111"/>
        </w:rPr>
        <w:t xml:space="preserve"> model’s </w:t>
      </w:r>
      <w:r w:rsidRPr="005B3D10">
        <w:rPr>
          <w:rStyle w:val="Strong"/>
          <w:rFonts w:cstheme="minorHAnsi"/>
          <w:b w:val="0"/>
          <w:bCs w:val="0"/>
          <w:color w:val="111111"/>
        </w:rPr>
        <w:t>entropy loss</w:t>
      </w:r>
      <w:r w:rsidRPr="005B3D10">
        <w:rPr>
          <w:rFonts w:cstheme="minorHAnsi"/>
          <w:color w:val="111111"/>
        </w:rPr>
        <w:t> increases as the number of steps increases. It starts from a negative value and rises sharply after approximately 200 steps. This could indicate that the model is </w:t>
      </w:r>
      <w:r w:rsidRPr="005B3D10">
        <w:rPr>
          <w:rStyle w:val="Strong"/>
          <w:rFonts w:cstheme="minorHAnsi"/>
          <w:b w:val="0"/>
          <w:bCs w:val="0"/>
          <w:color w:val="111111"/>
        </w:rPr>
        <w:t>overfitting</w:t>
      </w:r>
      <w:r w:rsidRPr="005B3D10">
        <w:rPr>
          <w:rFonts w:cstheme="minorHAnsi"/>
          <w:color w:val="111111"/>
        </w:rPr>
        <w:t> to the training data, meaning that it is becoming too specialized to the training data and may not generalize well to new data.</w:t>
      </w:r>
    </w:p>
    <w:p w14:paraId="241BDC0A" w14:textId="13F676EF" w:rsidR="0038504C" w:rsidRDefault="008B7BE1" w:rsidP="00006983">
      <w:r>
        <w:t>To summarize, t</w:t>
      </w:r>
      <w:r w:rsidRPr="008B7BE1">
        <w:t>he model demonstrates promise with a decreasing trend in both training value loss and standard deviation. However, spikes in value loss and the annotated point near 400 epochs require detailed investigation. Maintaining consistency in improvement and addressing concerns identified during spikes is essential for ensuring the model's reliability. Thorough analysis and potential adjustments to the training process or model architecture may enhance overall performance.</w:t>
      </w:r>
    </w:p>
    <w:p w14:paraId="68C658F8" w14:textId="77777777" w:rsidR="00734EB0" w:rsidRDefault="00734EB0" w:rsidP="00006983"/>
    <w:p w14:paraId="214FBEEC" w14:textId="77777777" w:rsidR="00C66C87" w:rsidRDefault="00C66C87" w:rsidP="00006983"/>
    <w:p w14:paraId="1552BB0D" w14:textId="77777777" w:rsidR="00AC6788" w:rsidRDefault="00AC6788" w:rsidP="00694D92">
      <w:pPr>
        <w:ind w:firstLine="0"/>
        <w:rPr>
          <w:rStyle w:val="Heading3Char"/>
          <w:i w:val="0"/>
          <w:iCs w:val="0"/>
        </w:rPr>
      </w:pPr>
      <w:r w:rsidRPr="00AC6788">
        <w:rPr>
          <w:rStyle w:val="Heading3Char"/>
          <w:i w:val="0"/>
          <w:iCs w:val="0"/>
        </w:rPr>
        <w:lastRenderedPageBreak/>
        <w:t xml:space="preserve">Comparison: </w:t>
      </w:r>
    </w:p>
    <w:p w14:paraId="74DD6260" w14:textId="44E63C3A" w:rsidR="00AC6788" w:rsidRDefault="00AC6788" w:rsidP="00694D92">
      <w:pPr>
        <w:ind w:firstLine="0"/>
        <w:rPr>
          <w:rStyle w:val="Heading3Char"/>
          <w:b w:val="0"/>
          <w:bCs w:val="0"/>
          <w:i w:val="0"/>
          <w:iCs w:val="0"/>
        </w:rPr>
      </w:pPr>
      <w:r w:rsidRPr="00AC6788">
        <w:rPr>
          <w:rStyle w:val="Heading3Char"/>
          <w:b w:val="0"/>
          <w:bCs w:val="0"/>
          <w:i w:val="0"/>
          <w:iCs w:val="0"/>
        </w:rPr>
        <w:t>Both models show positive signs of learning and improvement, with decreasing value loss and standard deviation. Model 1 appear</w:t>
      </w:r>
      <w:r>
        <w:rPr>
          <w:rStyle w:val="Heading3Char"/>
          <w:b w:val="0"/>
          <w:bCs w:val="0"/>
          <w:i w:val="0"/>
          <w:iCs w:val="0"/>
        </w:rPr>
        <w:t>ed</w:t>
      </w:r>
      <w:r w:rsidRPr="00AC6788">
        <w:rPr>
          <w:rStyle w:val="Heading3Char"/>
          <w:b w:val="0"/>
          <w:bCs w:val="0"/>
          <w:i w:val="0"/>
          <w:iCs w:val="0"/>
        </w:rPr>
        <w:t xml:space="preserve"> to have more consistent and stable performance throughout training, with a low and steady value loss and standard deviation. Model 2 exhibit</w:t>
      </w:r>
      <w:r>
        <w:rPr>
          <w:rStyle w:val="Heading3Char"/>
          <w:b w:val="0"/>
          <w:bCs w:val="0"/>
          <w:i w:val="0"/>
          <w:iCs w:val="0"/>
        </w:rPr>
        <w:t>ed</w:t>
      </w:r>
      <w:r w:rsidRPr="00AC6788">
        <w:rPr>
          <w:rStyle w:val="Heading3Char"/>
          <w:b w:val="0"/>
          <w:bCs w:val="0"/>
          <w:i w:val="0"/>
          <w:iCs w:val="0"/>
        </w:rPr>
        <w:t xml:space="preserve"> spikes in value loss and standard deviation, particularly around epoch 400, indicating potential issues that need investigation. Model 1's entropy loss decreases, while Model 2's entropy loss increases, suggesting Model 1 might generalize better to new data. </w:t>
      </w:r>
    </w:p>
    <w:p w14:paraId="678EAE56" w14:textId="1727485A" w:rsidR="00694D92" w:rsidRDefault="00AC6788" w:rsidP="00694D92">
      <w:pPr>
        <w:ind w:firstLine="0"/>
        <w:rPr>
          <w:rStyle w:val="Heading3Char"/>
          <w:b w:val="0"/>
          <w:bCs w:val="0"/>
          <w:i w:val="0"/>
          <w:iCs w:val="0"/>
        </w:rPr>
      </w:pPr>
      <w:r w:rsidRPr="00AC6788">
        <w:rPr>
          <w:rStyle w:val="Heading3Char"/>
          <w:i w:val="0"/>
          <w:iCs w:val="0"/>
        </w:rPr>
        <w:t>Conclusion:</w:t>
      </w:r>
      <w:r w:rsidRPr="00AC6788">
        <w:rPr>
          <w:rStyle w:val="Heading3Char"/>
          <w:b w:val="0"/>
          <w:bCs w:val="0"/>
          <w:i w:val="0"/>
          <w:iCs w:val="0"/>
        </w:rPr>
        <w:t xml:space="preserve"> Model 1 seems to have a more stable and consistent training process, which may indicate better generalization to new data. </w:t>
      </w:r>
    </w:p>
    <w:p w14:paraId="3E9818C8" w14:textId="77777777" w:rsidR="00C411E9" w:rsidRDefault="00C411E9" w:rsidP="00C411E9">
      <w:pPr>
        <w:keepNext/>
        <w:ind w:firstLine="0"/>
      </w:pPr>
      <w:r w:rsidRPr="00C411E9">
        <w:rPr>
          <w:noProof/>
        </w:rPr>
        <w:drawing>
          <wp:inline distT="0" distB="0" distL="0" distR="0" wp14:anchorId="5DA4958A" wp14:editId="6F2343F8">
            <wp:extent cx="5232669" cy="1536779"/>
            <wp:effectExtent l="0" t="0" r="6350" b="6350"/>
            <wp:docPr id="77149365" name="Picture 1" descr="A computer screen shot of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365" name="Picture 1" descr="A computer screen shot of numbers and numbers&#10;&#10;Description automatically generated"/>
                    <pic:cNvPicPr/>
                  </pic:nvPicPr>
                  <pic:blipFill>
                    <a:blip r:embed="rId37"/>
                    <a:stretch>
                      <a:fillRect/>
                    </a:stretch>
                  </pic:blipFill>
                  <pic:spPr>
                    <a:xfrm>
                      <a:off x="0" y="0"/>
                      <a:ext cx="5232669" cy="1536779"/>
                    </a:xfrm>
                    <a:prstGeom prst="rect">
                      <a:avLst/>
                    </a:prstGeom>
                  </pic:spPr>
                </pic:pic>
              </a:graphicData>
            </a:graphic>
          </wp:inline>
        </w:drawing>
      </w:r>
    </w:p>
    <w:p w14:paraId="24C65DF6" w14:textId="78332F74" w:rsidR="00C411E9" w:rsidRPr="002402D8" w:rsidRDefault="00C411E9" w:rsidP="00C411E9">
      <w:pPr>
        <w:pStyle w:val="Caption"/>
      </w:pPr>
      <w:r>
        <w:t xml:space="preserve">Figure </w:t>
      </w:r>
      <w:r w:rsidR="006564E5">
        <w:fldChar w:fldCharType="begin"/>
      </w:r>
      <w:r w:rsidR="006564E5">
        <w:instrText xml:space="preserve"> SEQ Figure \* ARABIC </w:instrText>
      </w:r>
      <w:r w:rsidR="006564E5">
        <w:fldChar w:fldCharType="separate"/>
      </w:r>
      <w:r>
        <w:rPr>
          <w:noProof/>
        </w:rPr>
        <w:t>16</w:t>
      </w:r>
      <w:r w:rsidR="006564E5">
        <w:rPr>
          <w:noProof/>
        </w:rPr>
        <w:fldChar w:fldCharType="end"/>
      </w:r>
      <w:r>
        <w:t xml:space="preserve"> testing of model 1</w:t>
      </w:r>
    </w:p>
    <w:tbl>
      <w:tblPr>
        <w:tblStyle w:val="GridTable5Dark-Accent5"/>
        <w:tblW w:w="5807" w:type="dxa"/>
        <w:tblLook w:val="06A0" w:firstRow="1" w:lastRow="0" w:firstColumn="1" w:lastColumn="0" w:noHBand="1" w:noVBand="1"/>
      </w:tblPr>
      <w:tblGrid>
        <w:gridCol w:w="1028"/>
        <w:gridCol w:w="1235"/>
        <w:gridCol w:w="963"/>
        <w:gridCol w:w="730"/>
        <w:gridCol w:w="925"/>
        <w:gridCol w:w="1089"/>
      </w:tblGrid>
      <w:tr w:rsidR="000F5647" w:rsidRPr="000F5647" w14:paraId="79B3F1E5" w14:textId="77777777" w:rsidTr="000F5647">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1028" w:type="dxa"/>
            <w:noWrap/>
            <w:hideMark/>
          </w:tcPr>
          <w:p w14:paraId="0B028B5B" w14:textId="77777777" w:rsidR="000F5647" w:rsidRPr="000F5647" w:rsidRDefault="000F5647" w:rsidP="000F5647">
            <w:pPr>
              <w:spacing w:line="240" w:lineRule="auto"/>
              <w:ind w:firstLine="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Team</w:t>
            </w:r>
          </w:p>
        </w:tc>
        <w:tc>
          <w:tcPr>
            <w:tcW w:w="1235" w:type="dxa"/>
            <w:noWrap/>
            <w:hideMark/>
          </w:tcPr>
          <w:p w14:paraId="7BA8E4D1" w14:textId="77777777" w:rsidR="000F5647" w:rsidRPr="000F5647" w:rsidRDefault="000F5647" w:rsidP="000F564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type model</w:t>
            </w:r>
          </w:p>
        </w:tc>
        <w:tc>
          <w:tcPr>
            <w:tcW w:w="944" w:type="dxa"/>
            <w:noWrap/>
            <w:hideMark/>
          </w:tcPr>
          <w:p w14:paraId="195F2010" w14:textId="77777777" w:rsidR="000F5647" w:rsidRPr="000F5647" w:rsidRDefault="000F5647" w:rsidP="000F564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learning rate</w:t>
            </w:r>
          </w:p>
        </w:tc>
        <w:tc>
          <w:tcPr>
            <w:tcW w:w="720" w:type="dxa"/>
            <w:noWrap/>
            <w:hideMark/>
          </w:tcPr>
          <w:p w14:paraId="715DBC48" w14:textId="77777777" w:rsidR="000F5647" w:rsidRPr="000F5647" w:rsidRDefault="000F5647" w:rsidP="000F564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batch size</w:t>
            </w:r>
          </w:p>
        </w:tc>
        <w:tc>
          <w:tcPr>
            <w:tcW w:w="912" w:type="dxa"/>
            <w:noWrap/>
            <w:hideMark/>
          </w:tcPr>
          <w:p w14:paraId="340D1862" w14:textId="77777777" w:rsidR="000F5647" w:rsidRPr="000F5647" w:rsidRDefault="000F5647" w:rsidP="000F564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 xml:space="preserve">n_steps </w:t>
            </w:r>
          </w:p>
        </w:tc>
        <w:tc>
          <w:tcPr>
            <w:tcW w:w="968" w:type="dxa"/>
            <w:noWrap/>
            <w:hideMark/>
          </w:tcPr>
          <w:p w14:paraId="756D35C0" w14:textId="77777777" w:rsidR="000F5647" w:rsidRPr="000F5647" w:rsidRDefault="000F5647" w:rsidP="000F5647">
            <w:pPr>
              <w:spacing w:line="240" w:lineRule="auto"/>
              <w:ind w:firstLine="0"/>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n_epochs</w:t>
            </w:r>
          </w:p>
        </w:tc>
      </w:tr>
      <w:tr w:rsidR="000F5647" w:rsidRPr="000F5647" w14:paraId="4C34FF3F" w14:textId="77777777" w:rsidTr="000F5647">
        <w:trPr>
          <w:trHeight w:val="290"/>
        </w:trPr>
        <w:tc>
          <w:tcPr>
            <w:cnfStyle w:val="001000000000" w:firstRow="0" w:lastRow="0" w:firstColumn="1" w:lastColumn="0" w:oddVBand="0" w:evenVBand="0" w:oddHBand="0" w:evenHBand="0" w:firstRowFirstColumn="0" w:firstRowLastColumn="0" w:lastRowFirstColumn="0" w:lastRowLastColumn="0"/>
            <w:tcW w:w="1028" w:type="dxa"/>
            <w:noWrap/>
            <w:hideMark/>
          </w:tcPr>
          <w:p w14:paraId="0753D4CF" w14:textId="77777777" w:rsidR="000F5647" w:rsidRPr="000F5647" w:rsidRDefault="000F5647" w:rsidP="000F5647">
            <w:pPr>
              <w:spacing w:line="240" w:lineRule="auto"/>
              <w:ind w:firstLine="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Bogdan</w:t>
            </w:r>
          </w:p>
        </w:tc>
        <w:tc>
          <w:tcPr>
            <w:tcW w:w="1235" w:type="dxa"/>
            <w:noWrap/>
            <w:hideMark/>
          </w:tcPr>
          <w:p w14:paraId="3617AAFE"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PPO</w:t>
            </w:r>
          </w:p>
        </w:tc>
        <w:tc>
          <w:tcPr>
            <w:tcW w:w="944" w:type="dxa"/>
            <w:noWrap/>
            <w:hideMark/>
          </w:tcPr>
          <w:p w14:paraId="4507A90A" w14:textId="330717F1"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Pr>
                <w:rFonts w:ascii="Calibri" w:eastAsia="Times New Roman" w:hAnsi="Calibri" w:cs="Calibri"/>
                <w:color w:val="000000"/>
                <w:lang w:val="en-NL" w:eastAsia="en-NL"/>
              </w:rPr>
              <w:t>0.000</w:t>
            </w:r>
            <w:r w:rsidRPr="000F5647">
              <w:rPr>
                <w:rFonts w:ascii="Calibri" w:eastAsia="Times New Roman" w:hAnsi="Calibri" w:cs="Calibri"/>
                <w:color w:val="000000"/>
                <w:lang w:val="en-NL" w:eastAsia="en-NL"/>
              </w:rPr>
              <w:t>1</w:t>
            </w:r>
          </w:p>
        </w:tc>
        <w:tc>
          <w:tcPr>
            <w:tcW w:w="720" w:type="dxa"/>
            <w:noWrap/>
            <w:hideMark/>
          </w:tcPr>
          <w:p w14:paraId="51ECCB82"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64</w:t>
            </w:r>
          </w:p>
        </w:tc>
        <w:tc>
          <w:tcPr>
            <w:tcW w:w="912" w:type="dxa"/>
            <w:noWrap/>
            <w:hideMark/>
          </w:tcPr>
          <w:p w14:paraId="04482321"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2048</w:t>
            </w:r>
          </w:p>
        </w:tc>
        <w:tc>
          <w:tcPr>
            <w:tcW w:w="968" w:type="dxa"/>
            <w:noWrap/>
            <w:hideMark/>
          </w:tcPr>
          <w:p w14:paraId="5E7867DA"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10</w:t>
            </w:r>
          </w:p>
        </w:tc>
      </w:tr>
      <w:tr w:rsidR="000F5647" w:rsidRPr="000F5647" w14:paraId="6E9514BC" w14:textId="77777777" w:rsidTr="000F5647">
        <w:trPr>
          <w:trHeight w:val="290"/>
        </w:trPr>
        <w:tc>
          <w:tcPr>
            <w:cnfStyle w:val="001000000000" w:firstRow="0" w:lastRow="0" w:firstColumn="1" w:lastColumn="0" w:oddVBand="0" w:evenVBand="0" w:oddHBand="0" w:evenHBand="0" w:firstRowFirstColumn="0" w:firstRowLastColumn="0" w:lastRowFirstColumn="0" w:lastRowLastColumn="0"/>
            <w:tcW w:w="1028" w:type="dxa"/>
            <w:noWrap/>
            <w:hideMark/>
          </w:tcPr>
          <w:p w14:paraId="2830E0B1" w14:textId="77777777" w:rsidR="000F5647" w:rsidRPr="000F5647" w:rsidRDefault="000F5647" w:rsidP="000F5647">
            <w:pPr>
              <w:spacing w:line="240" w:lineRule="auto"/>
              <w:ind w:firstLine="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Christian</w:t>
            </w:r>
          </w:p>
        </w:tc>
        <w:tc>
          <w:tcPr>
            <w:tcW w:w="1235" w:type="dxa"/>
            <w:noWrap/>
            <w:hideMark/>
          </w:tcPr>
          <w:p w14:paraId="7628A0BE" w14:textId="772B8857" w:rsidR="000F5647" w:rsidRPr="000F5647" w:rsidRDefault="001A4B7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Pr>
                <w:rFonts w:ascii="Calibri" w:eastAsia="Times New Roman" w:hAnsi="Calibri" w:cs="Calibri"/>
                <w:color w:val="000000"/>
                <w:lang w:val="en-NL" w:eastAsia="en-NL"/>
              </w:rPr>
              <w:t>PPO</w:t>
            </w:r>
          </w:p>
        </w:tc>
        <w:tc>
          <w:tcPr>
            <w:tcW w:w="944" w:type="dxa"/>
            <w:noWrap/>
            <w:hideMark/>
          </w:tcPr>
          <w:p w14:paraId="0FAB8CF1"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0.0006</w:t>
            </w:r>
          </w:p>
        </w:tc>
        <w:tc>
          <w:tcPr>
            <w:tcW w:w="720" w:type="dxa"/>
            <w:noWrap/>
            <w:hideMark/>
          </w:tcPr>
          <w:p w14:paraId="434AAD07"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64</w:t>
            </w:r>
          </w:p>
        </w:tc>
        <w:tc>
          <w:tcPr>
            <w:tcW w:w="912" w:type="dxa"/>
            <w:noWrap/>
            <w:hideMark/>
          </w:tcPr>
          <w:p w14:paraId="22DCB738"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4096</w:t>
            </w:r>
          </w:p>
        </w:tc>
        <w:tc>
          <w:tcPr>
            <w:tcW w:w="968" w:type="dxa"/>
            <w:noWrap/>
            <w:hideMark/>
          </w:tcPr>
          <w:p w14:paraId="086D9260"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128</w:t>
            </w:r>
          </w:p>
        </w:tc>
      </w:tr>
      <w:tr w:rsidR="000F5647" w:rsidRPr="000F5647" w14:paraId="5E102A9D" w14:textId="77777777" w:rsidTr="000F5647">
        <w:trPr>
          <w:trHeight w:val="290"/>
        </w:trPr>
        <w:tc>
          <w:tcPr>
            <w:cnfStyle w:val="001000000000" w:firstRow="0" w:lastRow="0" w:firstColumn="1" w:lastColumn="0" w:oddVBand="0" w:evenVBand="0" w:oddHBand="0" w:evenHBand="0" w:firstRowFirstColumn="0" w:firstRowLastColumn="0" w:lastRowFirstColumn="0" w:lastRowLastColumn="0"/>
            <w:tcW w:w="1028" w:type="dxa"/>
            <w:noWrap/>
            <w:hideMark/>
          </w:tcPr>
          <w:p w14:paraId="68496269" w14:textId="77777777" w:rsidR="000F5647" w:rsidRPr="000F5647" w:rsidRDefault="000F5647" w:rsidP="000F5647">
            <w:pPr>
              <w:spacing w:line="240" w:lineRule="auto"/>
              <w:ind w:firstLine="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Andrea</w:t>
            </w:r>
          </w:p>
        </w:tc>
        <w:tc>
          <w:tcPr>
            <w:tcW w:w="1235" w:type="dxa"/>
            <w:noWrap/>
            <w:hideMark/>
          </w:tcPr>
          <w:p w14:paraId="6251488F"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DDPG</w:t>
            </w:r>
          </w:p>
        </w:tc>
        <w:tc>
          <w:tcPr>
            <w:tcW w:w="944" w:type="dxa"/>
            <w:noWrap/>
            <w:hideMark/>
          </w:tcPr>
          <w:p w14:paraId="63597DCC"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0.001</w:t>
            </w:r>
          </w:p>
        </w:tc>
        <w:tc>
          <w:tcPr>
            <w:tcW w:w="720" w:type="dxa"/>
            <w:noWrap/>
            <w:hideMark/>
          </w:tcPr>
          <w:p w14:paraId="7B3BF1DE"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100</w:t>
            </w:r>
          </w:p>
        </w:tc>
        <w:tc>
          <w:tcPr>
            <w:tcW w:w="912" w:type="dxa"/>
            <w:noWrap/>
            <w:hideMark/>
          </w:tcPr>
          <w:p w14:paraId="45BACE08"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w:t>
            </w:r>
          </w:p>
        </w:tc>
        <w:tc>
          <w:tcPr>
            <w:tcW w:w="968" w:type="dxa"/>
            <w:noWrap/>
            <w:hideMark/>
          </w:tcPr>
          <w:p w14:paraId="2A7ED077"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100</w:t>
            </w:r>
          </w:p>
        </w:tc>
      </w:tr>
      <w:tr w:rsidR="000F5647" w:rsidRPr="000F5647" w14:paraId="77568FD1" w14:textId="77777777" w:rsidTr="000F5647">
        <w:trPr>
          <w:trHeight w:val="290"/>
        </w:trPr>
        <w:tc>
          <w:tcPr>
            <w:cnfStyle w:val="001000000000" w:firstRow="0" w:lastRow="0" w:firstColumn="1" w:lastColumn="0" w:oddVBand="0" w:evenVBand="0" w:oddHBand="0" w:evenHBand="0" w:firstRowFirstColumn="0" w:firstRowLastColumn="0" w:lastRowFirstColumn="0" w:lastRowLastColumn="0"/>
            <w:tcW w:w="1028" w:type="dxa"/>
            <w:noWrap/>
            <w:hideMark/>
          </w:tcPr>
          <w:p w14:paraId="2D3FAA85" w14:textId="77777777" w:rsidR="000F5647" w:rsidRPr="000F5647" w:rsidRDefault="000F5647" w:rsidP="000F5647">
            <w:pPr>
              <w:spacing w:line="240" w:lineRule="auto"/>
              <w:ind w:firstLine="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Borislav</w:t>
            </w:r>
          </w:p>
        </w:tc>
        <w:tc>
          <w:tcPr>
            <w:tcW w:w="1235" w:type="dxa"/>
            <w:noWrap/>
            <w:hideMark/>
          </w:tcPr>
          <w:p w14:paraId="7E7D6FDA"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PPO</w:t>
            </w:r>
          </w:p>
        </w:tc>
        <w:tc>
          <w:tcPr>
            <w:tcW w:w="944" w:type="dxa"/>
            <w:noWrap/>
            <w:hideMark/>
          </w:tcPr>
          <w:p w14:paraId="2D38FF99"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0.0005</w:t>
            </w:r>
          </w:p>
        </w:tc>
        <w:tc>
          <w:tcPr>
            <w:tcW w:w="720" w:type="dxa"/>
            <w:noWrap/>
            <w:hideMark/>
          </w:tcPr>
          <w:p w14:paraId="7EB25EBB"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128</w:t>
            </w:r>
          </w:p>
        </w:tc>
        <w:tc>
          <w:tcPr>
            <w:tcW w:w="912" w:type="dxa"/>
            <w:noWrap/>
            <w:hideMark/>
          </w:tcPr>
          <w:p w14:paraId="1BE91715"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4096</w:t>
            </w:r>
          </w:p>
        </w:tc>
        <w:tc>
          <w:tcPr>
            <w:tcW w:w="968" w:type="dxa"/>
            <w:noWrap/>
            <w:hideMark/>
          </w:tcPr>
          <w:p w14:paraId="582750E0" w14:textId="7777777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32</w:t>
            </w:r>
          </w:p>
        </w:tc>
      </w:tr>
      <w:tr w:rsidR="000F5647" w:rsidRPr="000F5647" w14:paraId="28CB46AE" w14:textId="77777777" w:rsidTr="000F5647">
        <w:trPr>
          <w:trHeight w:val="290"/>
        </w:trPr>
        <w:tc>
          <w:tcPr>
            <w:cnfStyle w:val="001000000000" w:firstRow="0" w:lastRow="0" w:firstColumn="1" w:lastColumn="0" w:oddVBand="0" w:evenVBand="0" w:oddHBand="0" w:evenHBand="0" w:firstRowFirstColumn="0" w:firstRowLastColumn="0" w:lastRowFirstColumn="0" w:lastRowLastColumn="0"/>
            <w:tcW w:w="1028" w:type="dxa"/>
            <w:noWrap/>
            <w:hideMark/>
          </w:tcPr>
          <w:p w14:paraId="4ED83B16" w14:textId="77777777" w:rsidR="000F5647" w:rsidRPr="000F5647" w:rsidRDefault="000F5647" w:rsidP="000F5647">
            <w:pPr>
              <w:spacing w:line="240" w:lineRule="auto"/>
              <w:ind w:firstLine="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Neil</w:t>
            </w:r>
          </w:p>
        </w:tc>
        <w:tc>
          <w:tcPr>
            <w:tcW w:w="1235" w:type="dxa"/>
            <w:noWrap/>
            <w:hideMark/>
          </w:tcPr>
          <w:p w14:paraId="585FA610" w14:textId="77777777"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PPO</w:t>
            </w:r>
          </w:p>
        </w:tc>
        <w:tc>
          <w:tcPr>
            <w:tcW w:w="944" w:type="dxa"/>
            <w:noWrap/>
            <w:hideMark/>
          </w:tcPr>
          <w:p w14:paraId="6872A34E" w14:textId="48ADF902" w:rsidR="000F5647" w:rsidRPr="000F5647" w:rsidRDefault="000F5647" w:rsidP="000F5647">
            <w:pPr>
              <w:spacing w:line="240" w:lineRule="auto"/>
              <w:ind w:firstLine="0"/>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0.00</w:t>
            </w:r>
            <w:r w:rsidR="002C4431">
              <w:rPr>
                <w:rFonts w:ascii="Calibri" w:eastAsia="Times New Roman" w:hAnsi="Calibri" w:cs="Calibri"/>
                <w:color w:val="000000"/>
                <w:lang w:val="en-NL" w:eastAsia="en-NL"/>
              </w:rPr>
              <w:t>0</w:t>
            </w:r>
            <w:r w:rsidRPr="000F5647">
              <w:rPr>
                <w:rFonts w:ascii="Calibri" w:eastAsia="Times New Roman" w:hAnsi="Calibri" w:cs="Calibri"/>
                <w:color w:val="000000"/>
                <w:lang w:val="en-NL" w:eastAsia="en-NL"/>
              </w:rPr>
              <w:t>1</w:t>
            </w:r>
          </w:p>
        </w:tc>
        <w:tc>
          <w:tcPr>
            <w:tcW w:w="720" w:type="dxa"/>
            <w:noWrap/>
            <w:hideMark/>
          </w:tcPr>
          <w:p w14:paraId="10EFCBF8" w14:textId="2D3401BE"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6</w:t>
            </w:r>
            <w:r w:rsidR="002C4431">
              <w:rPr>
                <w:rFonts w:ascii="Calibri" w:eastAsia="Times New Roman" w:hAnsi="Calibri" w:cs="Calibri"/>
                <w:color w:val="000000"/>
                <w:lang w:val="en-NL" w:eastAsia="en-NL"/>
              </w:rPr>
              <w:t>4</w:t>
            </w:r>
          </w:p>
        </w:tc>
        <w:tc>
          <w:tcPr>
            <w:tcW w:w="912" w:type="dxa"/>
            <w:noWrap/>
            <w:hideMark/>
          </w:tcPr>
          <w:p w14:paraId="5A709A65" w14:textId="67CE35B7"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20</w:t>
            </w:r>
            <w:r w:rsidR="002C4431">
              <w:rPr>
                <w:rFonts w:ascii="Calibri" w:eastAsia="Times New Roman" w:hAnsi="Calibri" w:cs="Calibri"/>
                <w:color w:val="000000"/>
                <w:lang w:val="en-NL" w:eastAsia="en-NL"/>
              </w:rPr>
              <w:t>48</w:t>
            </w:r>
          </w:p>
        </w:tc>
        <w:tc>
          <w:tcPr>
            <w:tcW w:w="968" w:type="dxa"/>
            <w:noWrap/>
            <w:hideMark/>
          </w:tcPr>
          <w:p w14:paraId="2CE00276" w14:textId="6CEFA7FC" w:rsidR="000F5647" w:rsidRPr="000F5647" w:rsidRDefault="000F5647" w:rsidP="000F5647">
            <w:pPr>
              <w:spacing w:line="240" w:lineRule="auto"/>
              <w:ind w:firstLin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val="en-NL" w:eastAsia="en-NL"/>
              </w:rPr>
            </w:pPr>
            <w:r w:rsidRPr="000F5647">
              <w:rPr>
                <w:rFonts w:ascii="Calibri" w:eastAsia="Times New Roman" w:hAnsi="Calibri" w:cs="Calibri"/>
                <w:color w:val="000000"/>
                <w:lang w:val="en-NL" w:eastAsia="en-NL"/>
              </w:rPr>
              <w:t>10</w:t>
            </w:r>
          </w:p>
        </w:tc>
      </w:tr>
    </w:tbl>
    <w:p w14:paraId="2A1CEC3F" w14:textId="54344471" w:rsidR="00E25AB7" w:rsidRDefault="001A4B77" w:rsidP="001A4B77">
      <w:pPr>
        <w:ind w:firstLine="0"/>
      </w:pPr>
      <w:r>
        <w:t xml:space="preserve">Above you can see the hyperparameters of </w:t>
      </w:r>
      <w:r w:rsidR="00C411E9">
        <w:t>the best</w:t>
      </w:r>
      <w:r>
        <w:t xml:space="preserve"> performing models</w:t>
      </w:r>
      <w:r w:rsidR="002C4431">
        <w:t xml:space="preserve"> of our team</w:t>
      </w:r>
      <w:r>
        <w:t>. As shown by the graphs</w:t>
      </w:r>
      <w:r w:rsidR="00262F9D">
        <w:t xml:space="preserve"> in figure 15</w:t>
      </w:r>
      <w:r w:rsidR="002C4431">
        <w:t xml:space="preserve"> and figure 14</w:t>
      </w:r>
      <w:r>
        <w:t>, m</w:t>
      </w:r>
      <w:r w:rsidR="000166CC">
        <w:t xml:space="preserve">y model works well as </w:t>
      </w:r>
      <w:r w:rsidR="00720F46">
        <w:t>t</w:t>
      </w:r>
      <w:r w:rsidR="00DB1FBF" w:rsidRPr="00DB1FBF">
        <w:t xml:space="preserve">he solution meets the task requirements by training RL algorithms, performing hyperparameter searches, and documenting results. </w:t>
      </w:r>
    </w:p>
    <w:p w14:paraId="2772BAB3" w14:textId="63A77413" w:rsidR="00B71BBB" w:rsidRDefault="00DB1FBF" w:rsidP="00DB1FBF">
      <w:pPr>
        <w:pStyle w:val="NoIndent"/>
      </w:pPr>
      <w:r w:rsidRPr="00DB1FBF">
        <w:t xml:space="preserve">Client requirements are met by achieving optimal hyperparameters and training models. </w:t>
      </w:r>
    </w:p>
    <w:p w14:paraId="3D69A4E1" w14:textId="7E810E0E" w:rsidR="00A91627" w:rsidRDefault="000B35ED" w:rsidP="00AE61DA">
      <w:pPr>
        <w:pStyle w:val="NoIndent"/>
      </w:pPr>
      <w:r>
        <w:lastRenderedPageBreak/>
        <w:t>The only</w:t>
      </w:r>
      <w:r w:rsidR="00E33DAA">
        <w:t xml:space="preserve"> c</w:t>
      </w:r>
      <w:r w:rsidR="00DB1FBF" w:rsidRPr="00DB1FBF">
        <w:t xml:space="preserve">hallenges </w:t>
      </w:r>
      <w:r w:rsidR="00E33DAA">
        <w:t xml:space="preserve">faced during the task </w:t>
      </w:r>
      <w:r>
        <w:t>were</w:t>
      </w:r>
      <w:r w:rsidR="00E33DAA">
        <w:t xml:space="preserve"> </w:t>
      </w:r>
      <w:r w:rsidR="00DB1FBF" w:rsidRPr="00DB1FBF">
        <w:t xml:space="preserve">computational limitations, </w:t>
      </w:r>
      <w:r w:rsidR="00E33DAA">
        <w:t xml:space="preserve">this was </w:t>
      </w:r>
      <w:r w:rsidR="00A33CE7">
        <w:t xml:space="preserve">fixed </w:t>
      </w:r>
      <w:r w:rsidR="00DB1FBF" w:rsidRPr="00DB1FBF">
        <w:t>using the ClearML Job Queue.</w:t>
      </w:r>
    </w:p>
    <w:p w14:paraId="18269B43" w14:textId="77777777" w:rsidR="005A196F" w:rsidRPr="00AE61DA" w:rsidRDefault="005A196F" w:rsidP="00AE61DA">
      <w:pPr>
        <w:pStyle w:val="NoIndent"/>
      </w:pPr>
    </w:p>
    <w:p w14:paraId="5D9F1E12" w14:textId="4997E3FC" w:rsidR="00893F72" w:rsidRDefault="00893F72" w:rsidP="00DA0414">
      <w:pPr>
        <w:spacing w:line="240" w:lineRule="auto"/>
        <w:ind w:firstLine="0"/>
        <w:rPr>
          <w:b/>
          <w:bCs/>
        </w:rPr>
      </w:pPr>
      <w:r>
        <w:rPr>
          <w:b/>
          <w:bCs/>
        </w:rPr>
        <w:t>Task 12: Creating a Controller</w:t>
      </w:r>
    </w:p>
    <w:p w14:paraId="157AAC63" w14:textId="0162B32A" w:rsidR="002C77FE" w:rsidRDefault="002C77FE" w:rsidP="00DF1F2A">
      <w:pPr>
        <w:pStyle w:val="Caption"/>
      </w:pPr>
      <w:r>
        <w:rPr>
          <w:noProof/>
        </w:rPr>
        <w:drawing>
          <wp:anchor distT="0" distB="0" distL="114300" distR="114300" simplePos="0" relativeHeight="251659269" behindDoc="0" locked="0" layoutInCell="1" allowOverlap="1" wp14:anchorId="3067AC62" wp14:editId="30947E91">
            <wp:simplePos x="0" y="0"/>
            <wp:positionH relativeFrom="column">
              <wp:posOffset>3101477</wp:posOffset>
            </wp:positionH>
            <wp:positionV relativeFrom="paragraph">
              <wp:posOffset>1267493</wp:posOffset>
            </wp:positionV>
            <wp:extent cx="2615565" cy="2105660"/>
            <wp:effectExtent l="0" t="0" r="0" b="8890"/>
            <wp:wrapSquare wrapText="bothSides"/>
            <wp:docPr id="140844024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40240" name="Picture 1" descr="A computer screen shot of a computer screen&#10;&#10;Description automatically generated"/>
                    <pic:cNvPicPr/>
                  </pic:nvPicPr>
                  <pic:blipFill rotWithShape="1">
                    <a:blip r:embed="rId38" cstate="print">
                      <a:extLst>
                        <a:ext uri="{28A0092B-C50C-407E-A947-70E740481C1C}">
                          <a14:useLocalDpi xmlns:a14="http://schemas.microsoft.com/office/drawing/2010/main" val="0"/>
                        </a:ext>
                      </a:extLst>
                    </a:blip>
                    <a:srcRect l="19285" t="5714" r="18772" b="5636"/>
                    <a:stretch/>
                  </pic:blipFill>
                  <pic:spPr bwMode="auto">
                    <a:xfrm>
                      <a:off x="0" y="0"/>
                      <a:ext cx="2615565" cy="2105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AB2" w:rsidRPr="00D75AB2">
        <w:t xml:space="preserve">Develop a PID controller for the Opentrons OT-2 with three controllers for each axis. Tune the PID controller to find the best performing gains. Results: Well-documented PID controller code. Testing process documentation. Best performing PID gains summarized in the report. GIF of the robot moving to given coordinates using the PID controller. Link to the technical report documenting PID controller </w:t>
      </w:r>
    </w:p>
    <w:p w14:paraId="368BD0DB" w14:textId="13D63273" w:rsidR="00A91627" w:rsidRDefault="002C77FE" w:rsidP="002C77FE">
      <w:pPr>
        <w:pStyle w:val="Caption"/>
      </w:pPr>
      <w:r w:rsidRPr="00D75AB2">
        <w:t>parameters and</w:t>
      </w:r>
      <w:r w:rsidR="00D75AB2" w:rsidRPr="00D75AB2">
        <w:t xml:space="preserve"> results. </w:t>
      </w:r>
    </w:p>
    <w:p w14:paraId="75E7811A" w14:textId="537E1D33" w:rsidR="00FE4CEA" w:rsidRDefault="00A91627" w:rsidP="002C77FE">
      <w:pPr>
        <w:pStyle w:val="Caption"/>
      </w:pPr>
      <w:r>
        <w:t xml:space="preserve">Above you can see the </w:t>
      </w:r>
      <w:r w:rsidR="000739B3">
        <w:t>gif of the controller moving</w:t>
      </w:r>
      <w:r w:rsidR="005109EF">
        <w:t xml:space="preserve"> in the gym environment. </w:t>
      </w:r>
      <w:r w:rsidR="00D75AB2" w:rsidRPr="00D75AB2">
        <w:t>The solution meets the task requirements by creating a PID controller, tuning gains, and documenting results. Client requirements are satisfied as the PID controller successfully moves the robot to desired positions.</w:t>
      </w:r>
      <w:r w:rsidR="002C77FE">
        <w:t xml:space="preserve">             </w:t>
      </w:r>
      <w:r w:rsidR="002C77FE">
        <w:tab/>
      </w:r>
      <w:r w:rsidR="002C77FE">
        <w:tab/>
      </w:r>
      <w:r w:rsidR="002C77FE">
        <w:tab/>
      </w:r>
      <w:r w:rsidR="002C77FE">
        <w:tab/>
        <w:t xml:space="preserve"> Figure </w:t>
      </w:r>
      <w:fldSimple w:instr=" SEQ Figure \* ARABIC ">
        <w:r w:rsidR="002C77FE">
          <w:rPr>
            <w:noProof/>
          </w:rPr>
          <w:t>17</w:t>
        </w:r>
      </w:fldSimple>
      <w:r w:rsidR="002C77FE">
        <w:t xml:space="preserve"> gif of controller</w:t>
      </w:r>
    </w:p>
    <w:p w14:paraId="4469E42B" w14:textId="2E512443" w:rsidR="00DF1F2A" w:rsidRDefault="00D75AB2" w:rsidP="00D75AB2">
      <w:pPr>
        <w:pStyle w:val="NoIndent"/>
      </w:pPr>
      <w:r w:rsidRPr="00D75AB2">
        <w:t xml:space="preserve"> </w:t>
      </w:r>
      <w:r w:rsidR="00D27AA1">
        <w:t>The c</w:t>
      </w:r>
      <w:r w:rsidRPr="00D75AB2">
        <w:t xml:space="preserve">hallenge </w:t>
      </w:r>
      <w:r w:rsidR="00A44905">
        <w:t xml:space="preserve">in this task was </w:t>
      </w:r>
      <w:r w:rsidRPr="00D75AB2">
        <w:t xml:space="preserve">fine-tuning PID gains, </w:t>
      </w:r>
      <w:r w:rsidR="00A44905">
        <w:t xml:space="preserve">this was </w:t>
      </w:r>
      <w:r w:rsidRPr="00D75AB2">
        <w:t>addressed through iterative testing and adjustment.</w:t>
      </w:r>
    </w:p>
    <w:p w14:paraId="7DF2C791" w14:textId="31ADCE28" w:rsidR="00226A67" w:rsidRDefault="00226A67" w:rsidP="00226A67">
      <w:pPr>
        <w:spacing w:line="240" w:lineRule="auto"/>
        <w:ind w:firstLine="0"/>
        <w:rPr>
          <w:b/>
          <w:bCs/>
        </w:rPr>
      </w:pPr>
      <w:r>
        <w:rPr>
          <w:b/>
          <w:bCs/>
        </w:rPr>
        <w:t>Task 1</w:t>
      </w:r>
      <w:r w:rsidR="00463683">
        <w:rPr>
          <w:b/>
          <w:bCs/>
        </w:rPr>
        <w:t>3: Integrating the Computer Vision Pipeline</w:t>
      </w:r>
    </w:p>
    <w:p w14:paraId="3E3A8A98" w14:textId="7266BD61" w:rsidR="00463683" w:rsidRDefault="00BC239A" w:rsidP="00BC239A">
      <w:pPr>
        <w:pStyle w:val="NoIndent"/>
      </w:pPr>
      <w:r>
        <w:t>For task 13 we needed to i</w:t>
      </w:r>
      <w:r w:rsidR="006D61B2" w:rsidRPr="006D61B2">
        <w:t xml:space="preserve">ntegrate the computer vision pipeline with the RL and PID controllers, modifying them to accept the output of the computer vision pipeline as input. Inoculate root tips </w:t>
      </w:r>
      <w:r w:rsidR="004E38E5" w:rsidRPr="006D61B2">
        <w:t>are present</w:t>
      </w:r>
      <w:r w:rsidR="006D61B2" w:rsidRPr="006D61B2">
        <w:t xml:space="preserve"> in multiple specimen plates. </w:t>
      </w:r>
      <w:r w:rsidR="00A848BF">
        <w:t xml:space="preserve"> I have not completed this task.</w:t>
      </w:r>
    </w:p>
    <w:p w14:paraId="40BB8B08" w14:textId="77777777" w:rsidR="005142A7" w:rsidRDefault="005142A7" w:rsidP="00226A67">
      <w:pPr>
        <w:spacing w:line="240" w:lineRule="auto"/>
        <w:ind w:firstLine="0"/>
        <w:rPr>
          <w:b/>
          <w:bCs/>
        </w:rPr>
      </w:pPr>
    </w:p>
    <w:p w14:paraId="1047D7F2" w14:textId="6A3EDB84" w:rsidR="00463683" w:rsidRDefault="00463683" w:rsidP="00463683">
      <w:pPr>
        <w:spacing w:line="240" w:lineRule="auto"/>
        <w:ind w:firstLine="0"/>
        <w:rPr>
          <w:b/>
          <w:bCs/>
        </w:rPr>
      </w:pPr>
      <w:r>
        <w:rPr>
          <w:b/>
          <w:bCs/>
        </w:rPr>
        <w:t xml:space="preserve">Task 14: </w:t>
      </w:r>
      <w:r w:rsidR="00DD485E">
        <w:rPr>
          <w:b/>
          <w:bCs/>
        </w:rPr>
        <w:t>Controller Performance Benchmarking</w:t>
      </w:r>
    </w:p>
    <w:p w14:paraId="4A23AF1B" w14:textId="77777777" w:rsidR="00463683" w:rsidRDefault="00463683" w:rsidP="00226A67">
      <w:pPr>
        <w:spacing w:line="240" w:lineRule="auto"/>
        <w:ind w:firstLine="0"/>
        <w:rPr>
          <w:b/>
          <w:bCs/>
        </w:rPr>
      </w:pPr>
    </w:p>
    <w:p w14:paraId="743175F5" w14:textId="22959653" w:rsidR="00DA0414" w:rsidRPr="00E86E1E" w:rsidRDefault="00022BA3" w:rsidP="00E86E1E">
      <w:pPr>
        <w:pStyle w:val="NoIndent"/>
        <w:rPr>
          <w:lang w:val="en-NL"/>
        </w:rPr>
      </w:pPr>
      <w:r>
        <w:rPr>
          <w:lang w:val="en-NL"/>
        </w:rPr>
        <w:t xml:space="preserve">For task </w:t>
      </w:r>
      <w:r w:rsidR="00A91627">
        <w:rPr>
          <w:lang w:val="en-NL"/>
        </w:rPr>
        <w:t>14</w:t>
      </w:r>
      <w:r w:rsidR="00EF61BD">
        <w:rPr>
          <w:lang w:val="en-NL"/>
        </w:rPr>
        <w:t xml:space="preserve"> </w:t>
      </w:r>
      <w:r w:rsidR="004E38E5">
        <w:rPr>
          <w:lang w:val="en-NL"/>
        </w:rPr>
        <w:t>we needed to b</w:t>
      </w:r>
      <w:r w:rsidRPr="00022BA3">
        <w:rPr>
          <w:lang w:val="en-NL"/>
        </w:rPr>
        <w:t>enchmark the performance of RL and PID controllers, quantifying metrics such as speed and accuracy. Determine the best way to measure and compare the performance of the two controllers.</w:t>
      </w:r>
      <w:r w:rsidR="00A848BF">
        <w:rPr>
          <w:lang w:val="en-NL"/>
        </w:rPr>
        <w:t xml:space="preserve"> I have not comp</w:t>
      </w:r>
      <w:r w:rsidR="00C1429F">
        <w:rPr>
          <w:lang w:val="en-NL"/>
        </w:rPr>
        <w:t>leted this task</w:t>
      </w:r>
    </w:p>
    <w:p w14:paraId="099D1723" w14:textId="1FD7F0EE" w:rsidR="004643B7" w:rsidRDefault="00BE1D4B" w:rsidP="004643B7">
      <w:pPr>
        <w:pStyle w:val="Heading1"/>
      </w:pPr>
      <w:bookmarkStart w:id="17" w:name="_Toc157117793"/>
      <w:bookmarkStart w:id="18" w:name="_Toc157117832"/>
      <w:r>
        <w:lastRenderedPageBreak/>
        <w:t xml:space="preserve">Overall </w:t>
      </w:r>
      <w:r w:rsidR="004643B7">
        <w:t>Results</w:t>
      </w:r>
      <w:bookmarkEnd w:id="17"/>
      <w:bookmarkEnd w:id="18"/>
    </w:p>
    <w:p w14:paraId="050A39E4" w14:textId="427797DE" w:rsidR="00270C8D" w:rsidRDefault="00270C8D" w:rsidP="00270C8D">
      <w:pPr>
        <w:pStyle w:val="Heading2"/>
      </w:pPr>
      <w:bookmarkStart w:id="19" w:name="_Toc157117794"/>
      <w:bookmarkStart w:id="20" w:name="_Toc157117833"/>
      <w:r>
        <w:t>Integration</w:t>
      </w:r>
      <w:r w:rsidR="009242CE">
        <w:t xml:space="preserve"> (</w:t>
      </w:r>
      <w:r w:rsidR="00F05B4B">
        <w:t>S</w:t>
      </w:r>
      <w:r w:rsidR="009242CE">
        <w:t>ee Figure 15 for the full pipeline)</w:t>
      </w:r>
      <w:bookmarkEnd w:id="19"/>
      <w:bookmarkEnd w:id="20"/>
    </w:p>
    <w:p w14:paraId="71F02025" w14:textId="6E94F4B6" w:rsidR="00046731" w:rsidRDefault="00046731" w:rsidP="009551C6">
      <w:pPr>
        <w:ind w:firstLine="0"/>
      </w:pPr>
      <w:r>
        <w:t xml:space="preserve">In task 1, I successfully annotated images with pixel-level segmentation masks for roots, shoots, seeds, and occluded roots. </w:t>
      </w:r>
      <w:r w:rsidR="009551C6">
        <w:t>This</w:t>
      </w:r>
      <w:r>
        <w:t xml:space="preserve"> provided essential labeled data for subsequent tasks, forming the foundation for training deep learning models in Task 4.</w:t>
      </w:r>
      <w:r w:rsidR="009242CE">
        <w:t xml:space="preserve"> (see Figure 15 for more information.)</w:t>
      </w:r>
    </w:p>
    <w:p w14:paraId="25CAC224" w14:textId="7A0FBE98" w:rsidR="00046731" w:rsidRDefault="00046731" w:rsidP="009551C6">
      <w:pPr>
        <w:ind w:firstLine="0"/>
      </w:pPr>
      <w:r>
        <w:t>In task 2, I developed a generalizable Python code using traditional computer vision methods to crop Petri dishes accurately.</w:t>
      </w:r>
      <w:r w:rsidR="009551C6">
        <w:t xml:space="preserve"> This</w:t>
      </w:r>
      <w:r>
        <w:t xml:space="preserve"> Ensured that subsequent tasks (like Instance Segmentation in Task 3) work on relevant regions of interest, improving efficiency.</w:t>
      </w:r>
      <w:r w:rsidR="005772BC" w:rsidRPr="005772BC">
        <w:t xml:space="preserve"> </w:t>
      </w:r>
      <w:r w:rsidR="005772BC">
        <w:t>(see Figure 15 for more information.)</w:t>
      </w:r>
    </w:p>
    <w:p w14:paraId="7D9F84DD" w14:textId="038AD82C" w:rsidR="00B94658" w:rsidRDefault="009551C6" w:rsidP="0046559B">
      <w:pPr>
        <w:ind w:firstLine="0"/>
      </w:pPr>
      <w:r>
        <w:t>In task 3</w:t>
      </w:r>
      <w:r w:rsidR="003E3B9D">
        <w:t>, I a</w:t>
      </w:r>
      <w:r w:rsidR="00046731">
        <w:t>chieved segmentation of plants using traditional computer vision methods on specified images.</w:t>
      </w:r>
      <w:r w:rsidR="0046559B">
        <w:t xml:space="preserve"> This p</w:t>
      </w:r>
      <w:r w:rsidR="00046731">
        <w:t>rovided a baseline for evaluating the performance of deep learning-based segmentation in Task 4.</w:t>
      </w:r>
      <w:r w:rsidR="005772BC" w:rsidRPr="005772BC">
        <w:t xml:space="preserve"> </w:t>
      </w:r>
      <w:r w:rsidR="005772BC">
        <w:t>(see Figure 15 for more information.)</w:t>
      </w:r>
    </w:p>
    <w:p w14:paraId="5C0B60CF" w14:textId="386D396D" w:rsidR="00046731" w:rsidRDefault="00B94658" w:rsidP="00B94658">
      <w:pPr>
        <w:ind w:firstLine="0"/>
      </w:pPr>
      <w:r>
        <w:t>In task 4 I s</w:t>
      </w:r>
      <w:r w:rsidR="00046731">
        <w:t xml:space="preserve">uccessfully trained deep learning models for root, shoot, seed, and occluded root </w:t>
      </w:r>
      <w:r>
        <w:t>segmentation. This</w:t>
      </w:r>
      <w:r w:rsidR="00046731">
        <w:t xml:space="preserve"> </w:t>
      </w:r>
      <w:r>
        <w:t xml:space="preserve">helped in </w:t>
      </w:r>
      <w:r w:rsidR="005431DC">
        <w:t>predicting the roots masks in the rest of the tasks.</w:t>
      </w:r>
      <w:r w:rsidR="005772BC" w:rsidRPr="005772BC">
        <w:t xml:space="preserve"> </w:t>
      </w:r>
      <w:r w:rsidR="005772BC">
        <w:t>(see Figure 15 for more information.)</w:t>
      </w:r>
    </w:p>
    <w:p w14:paraId="5FE380F4" w14:textId="1161D866" w:rsidR="00046731" w:rsidRDefault="005431DC" w:rsidP="00B84559">
      <w:pPr>
        <w:ind w:firstLine="0"/>
      </w:pPr>
      <w:r>
        <w:t>In task 5, I</w:t>
      </w:r>
      <w:r w:rsidR="00B84559">
        <w:t xml:space="preserve"> a</w:t>
      </w:r>
      <w:r w:rsidR="00046731">
        <w:t>pplied instance segmentation to Task 4's outputs, although there were issues in predicting the correct number of instances.</w:t>
      </w:r>
      <w:r w:rsidR="00B84559">
        <w:t xml:space="preserve"> This</w:t>
      </w:r>
      <w:r w:rsidR="00046731">
        <w:t xml:space="preserve"> </w:t>
      </w:r>
      <w:r w:rsidR="00B84559">
        <w:t xml:space="preserve">helped </w:t>
      </w:r>
      <w:r w:rsidR="00FC3932">
        <w:t>identify</w:t>
      </w:r>
      <w:r w:rsidR="00B84559">
        <w:t xml:space="preserve"> the number of plants in the image, which was used further in the following tasks</w:t>
      </w:r>
      <w:r w:rsidR="00046731">
        <w:t>.</w:t>
      </w:r>
      <w:r w:rsidR="005772BC" w:rsidRPr="005772BC">
        <w:t xml:space="preserve"> </w:t>
      </w:r>
      <w:r w:rsidR="005772BC">
        <w:t>(see Figure 15 for more information.)</w:t>
      </w:r>
    </w:p>
    <w:p w14:paraId="1B1F0B19" w14:textId="77777777" w:rsidR="005772BC" w:rsidRDefault="00B84559" w:rsidP="00FC3932">
      <w:pPr>
        <w:ind w:firstLine="0"/>
      </w:pPr>
      <w:r>
        <w:t>In task 6</w:t>
      </w:r>
      <w:r w:rsidR="00E87171">
        <w:t>, I s</w:t>
      </w:r>
      <w:r w:rsidR="00046731">
        <w:t xml:space="preserve">uccessfully detected primary root landmarks and visualized lateral root </w:t>
      </w:r>
      <w:r w:rsidR="00E87171">
        <w:t>tips but</w:t>
      </w:r>
      <w:r w:rsidR="00046731">
        <w:t xml:space="preserve"> fell short in meeting MSE requirements.</w:t>
      </w:r>
      <w:r w:rsidR="00E87171">
        <w:t xml:space="preserve"> This p</w:t>
      </w:r>
      <w:r w:rsidR="00046731">
        <w:t>rovided insights into the precision of predictions, influencing subsequent morphometric analysis in Task 7.</w:t>
      </w:r>
      <w:r w:rsidR="005772BC" w:rsidRPr="005772BC">
        <w:t xml:space="preserve"> </w:t>
      </w:r>
      <w:r w:rsidR="005772BC">
        <w:t>(see Figure 15 for more information.)</w:t>
      </w:r>
    </w:p>
    <w:p w14:paraId="2978FAC9" w14:textId="4FD64678" w:rsidR="00046731" w:rsidRDefault="00FC3932" w:rsidP="00FC3932">
      <w:pPr>
        <w:ind w:firstLine="0"/>
      </w:pPr>
      <w:r>
        <w:t>In task 7, I s</w:t>
      </w:r>
      <w:r w:rsidR="00046731">
        <w:t>uccessfully conducted morphometric analysis on primary and lateral roots, meeting primary root sMAPE requirements but falling short in lateral roots.</w:t>
      </w:r>
      <w:r>
        <w:t xml:space="preserve"> This</w:t>
      </w:r>
      <w:r w:rsidR="00046731">
        <w:t xml:space="preserve"> Integrated predictions from deep learning models and landmark detection into quantitative metrics.</w:t>
      </w:r>
      <w:r w:rsidR="005772BC" w:rsidRPr="005772BC">
        <w:t xml:space="preserve"> </w:t>
      </w:r>
      <w:r w:rsidR="005772BC">
        <w:t>(see Figure 15 for more information.)</w:t>
      </w:r>
    </w:p>
    <w:p w14:paraId="089A78BD" w14:textId="6DAADE43" w:rsidR="00046731" w:rsidRDefault="00D951BC" w:rsidP="00D951BC">
      <w:pPr>
        <w:ind w:firstLine="0"/>
      </w:pPr>
      <w:r>
        <w:t>In task 8, I a</w:t>
      </w:r>
      <w:r w:rsidR="00046731">
        <w:t>chieved a competitive score in predicting primary root lengths in the Kaggle competition.</w:t>
      </w:r>
    </w:p>
    <w:p w14:paraId="654744AB" w14:textId="4BEBE7AC" w:rsidR="00046731" w:rsidRDefault="00D951BC" w:rsidP="00B43A6E">
      <w:pPr>
        <w:ind w:firstLine="0"/>
      </w:pPr>
      <w:r>
        <w:lastRenderedPageBreak/>
        <w:t>This</w:t>
      </w:r>
      <w:r w:rsidR="00046731">
        <w:t xml:space="preserve"> </w:t>
      </w:r>
      <w:r>
        <w:t>c</w:t>
      </w:r>
      <w:r w:rsidR="00046731">
        <w:t>ombined skills from all previous tasks, emphasizing the practical application of the pipeline in a real-world scenario.</w:t>
      </w:r>
      <w:r w:rsidR="005772BC" w:rsidRPr="005772BC">
        <w:t xml:space="preserve"> </w:t>
      </w:r>
      <w:r w:rsidR="005772BC">
        <w:t>(see Figure 15 for more information.)</w:t>
      </w:r>
    </w:p>
    <w:p w14:paraId="20F4BD76" w14:textId="666FEB02" w:rsidR="00046731" w:rsidRDefault="00D951BC" w:rsidP="00D951BC">
      <w:pPr>
        <w:ind w:firstLine="0"/>
      </w:pPr>
      <w:r>
        <w:t>In task 9, I</w:t>
      </w:r>
      <w:r w:rsidR="00046731">
        <w:t xml:space="preserve"> </w:t>
      </w:r>
      <w:r>
        <w:t>s</w:t>
      </w:r>
      <w:r w:rsidR="00046731">
        <w:t>uccessfully set up a simulation environment for the Opentron OT-2.</w:t>
      </w:r>
      <w:r>
        <w:t xml:space="preserve"> This</w:t>
      </w:r>
      <w:r w:rsidR="00046731">
        <w:t xml:space="preserve"> </w:t>
      </w:r>
      <w:r>
        <w:t>e</w:t>
      </w:r>
      <w:r w:rsidR="00046731">
        <w:t>nable</w:t>
      </w:r>
      <w:r>
        <w:t>d</w:t>
      </w:r>
      <w:r w:rsidR="00046731">
        <w:t xml:space="preserve"> testing and development of controllers in a controlled environment before deployment on a physical robot.</w:t>
      </w:r>
      <w:r w:rsidR="005772BC" w:rsidRPr="005772BC">
        <w:t xml:space="preserve"> </w:t>
      </w:r>
      <w:r w:rsidR="005772BC">
        <w:t>(see Figure 15 for more information.)</w:t>
      </w:r>
    </w:p>
    <w:p w14:paraId="140FB647" w14:textId="77777777" w:rsidR="005772BC" w:rsidRDefault="00D951BC" w:rsidP="002F1D5A">
      <w:pPr>
        <w:ind w:firstLine="0"/>
      </w:pPr>
      <w:r>
        <w:t xml:space="preserve">In task 10, I </w:t>
      </w:r>
      <w:r w:rsidR="002F1D5A">
        <w:t>c</w:t>
      </w:r>
      <w:r w:rsidR="00046731">
        <w:t>reated a Gym wrapper for pyBullet simulation, facilitating compatibility with reinforcement learning algorithms.</w:t>
      </w:r>
      <w:r w:rsidR="002F1D5A">
        <w:t xml:space="preserve"> This</w:t>
      </w:r>
      <w:r w:rsidR="00046731">
        <w:t xml:space="preserve"> </w:t>
      </w:r>
      <w:r w:rsidR="002F1D5A">
        <w:t xml:space="preserve">prepared </w:t>
      </w:r>
      <w:r w:rsidR="00046731">
        <w:t>the simulation environment for integration with reinforcement learning algorithms in Task 11.</w:t>
      </w:r>
      <w:r w:rsidR="005772BC" w:rsidRPr="005772BC">
        <w:t xml:space="preserve"> </w:t>
      </w:r>
      <w:r w:rsidR="005772BC">
        <w:t>(see Figure 15 for more information.)</w:t>
      </w:r>
    </w:p>
    <w:p w14:paraId="31E9C457" w14:textId="4ABAACBA" w:rsidR="00046731" w:rsidRDefault="002F1D5A" w:rsidP="005772BC">
      <w:pPr>
        <w:ind w:firstLine="0"/>
      </w:pPr>
      <w:r>
        <w:t xml:space="preserve">In task 11, </w:t>
      </w:r>
      <w:r w:rsidR="000F0CF2">
        <w:t>we</w:t>
      </w:r>
      <w:r>
        <w:t xml:space="preserve"> t</w:t>
      </w:r>
      <w:r w:rsidR="00046731">
        <w:t>rained a reinforcement learning algorithm for Opentron OT-2 control, achieving optimal hyperparameters.</w:t>
      </w:r>
      <w:r>
        <w:t xml:space="preserve"> This </w:t>
      </w:r>
      <w:r w:rsidR="00962757">
        <w:t>s</w:t>
      </w:r>
      <w:r w:rsidR="00046731">
        <w:t>uccessfully integrated reinforcement learning into the broader pipeline, bridging the gap between perception (computer vision) and action (robotic control).</w:t>
      </w:r>
      <w:r w:rsidR="005772BC">
        <w:t xml:space="preserve"> (see Figure 15 for more information.)</w:t>
      </w:r>
    </w:p>
    <w:p w14:paraId="37A81877" w14:textId="3359D169" w:rsidR="00046731" w:rsidRDefault="00962757" w:rsidP="00962757">
      <w:pPr>
        <w:ind w:firstLine="0"/>
      </w:pPr>
      <w:r>
        <w:t>In task 12, I</w:t>
      </w:r>
      <w:r w:rsidR="00046731">
        <w:t xml:space="preserve"> </w:t>
      </w:r>
      <w:r>
        <w:t>d</w:t>
      </w:r>
      <w:r w:rsidR="00046731">
        <w:t>eveloped and tuned a PID controller for Opentron OT-2 with documented gains.</w:t>
      </w:r>
    </w:p>
    <w:p w14:paraId="46BF6AE4" w14:textId="52660158" w:rsidR="00046731" w:rsidRDefault="00962757" w:rsidP="00962757">
      <w:pPr>
        <w:ind w:firstLine="0"/>
      </w:pPr>
      <w:r>
        <w:t xml:space="preserve">This provided </w:t>
      </w:r>
      <w:r w:rsidR="00046731">
        <w:t>an alternative control mechanism, allowing for benchmarking against reinforcement learning.</w:t>
      </w:r>
      <w:r w:rsidR="005772BC" w:rsidRPr="005772BC">
        <w:t xml:space="preserve"> </w:t>
      </w:r>
      <w:r w:rsidR="005772BC">
        <w:t>(see Figure 15 for more information.)</w:t>
      </w:r>
    </w:p>
    <w:p w14:paraId="347A494B" w14:textId="6E5F0B6C" w:rsidR="00046731" w:rsidRDefault="000F0CF2" w:rsidP="00962757">
      <w:pPr>
        <w:ind w:firstLine="0"/>
      </w:pPr>
      <w:r>
        <w:t xml:space="preserve">In task 13, I </w:t>
      </w:r>
      <w:r w:rsidR="003532F2">
        <w:t>would have integrated the computer vision pipeline with the RL and PID controllers.</w:t>
      </w:r>
      <w:r w:rsidR="005772BC">
        <w:t xml:space="preserve"> (see Figure 15 for more information.)</w:t>
      </w:r>
    </w:p>
    <w:p w14:paraId="01BF00E3" w14:textId="7A69F08A" w:rsidR="00046731" w:rsidRDefault="003532F2" w:rsidP="005772BC">
      <w:pPr>
        <w:ind w:firstLine="0"/>
      </w:pPr>
      <w:r>
        <w:t>In t</w:t>
      </w:r>
      <w:r w:rsidR="00046731">
        <w:t>ask 14</w:t>
      </w:r>
      <w:r>
        <w:t>, I would have b</w:t>
      </w:r>
      <w:r w:rsidR="00046731">
        <w:t>enchmark</w:t>
      </w:r>
      <w:r>
        <w:t xml:space="preserve">ed the </w:t>
      </w:r>
      <w:r w:rsidR="00046731">
        <w:t xml:space="preserve"> performance of RL and PID controllers.</w:t>
      </w:r>
      <w:r w:rsidR="005772BC">
        <w:t xml:space="preserve"> (see Figure 15 for more information.)</w:t>
      </w:r>
    </w:p>
    <w:p w14:paraId="0818280E" w14:textId="77777777" w:rsidR="00F05B4B" w:rsidRDefault="00F05B4B" w:rsidP="005772BC">
      <w:pPr>
        <w:ind w:firstLine="0"/>
      </w:pPr>
    </w:p>
    <w:p w14:paraId="1791A2F7" w14:textId="64E9BA2C" w:rsidR="00046731" w:rsidRDefault="00046731" w:rsidP="00D5307D">
      <w:pPr>
        <w:pStyle w:val="Heading2"/>
      </w:pPr>
      <w:bookmarkStart w:id="21" w:name="_Toc157117795"/>
      <w:bookmarkStart w:id="22" w:name="_Toc157117834"/>
      <w:r>
        <w:t>Challenges Faced in Integration and Solutions:</w:t>
      </w:r>
      <w:bookmarkEnd w:id="21"/>
      <w:bookmarkEnd w:id="22"/>
    </w:p>
    <w:p w14:paraId="76721616" w14:textId="6E623D81" w:rsidR="003012C0" w:rsidRDefault="00F546B5" w:rsidP="00F546B5">
      <w:pPr>
        <w:ind w:firstLine="0"/>
      </w:pPr>
      <w:r w:rsidRPr="00F546B5">
        <w:t xml:space="preserve">In Task 9, a </w:t>
      </w:r>
      <w:r w:rsidR="00785AFA">
        <w:t>big</w:t>
      </w:r>
      <w:r w:rsidRPr="00F546B5">
        <w:t xml:space="preserve"> challenge was encountered in ensuring accurate simulation, which was effectively addressed by fine-tuning simulation parameters to align with the physical robot. In Task 11, computational limitations posed a hurdle, but a solution was implemented through the utilization of the </w:t>
      </w:r>
      <w:r w:rsidRPr="00F546B5">
        <w:lastRenderedPageBreak/>
        <w:t xml:space="preserve">ClearML Job Queue. Moving on to Tasks 13 and 14, the focus shifted to enhancing the performance of the pipeline. However, the solutions for these tasks are currently pending, as they require </w:t>
      </w:r>
      <w:r w:rsidR="00382219">
        <w:t>careful</w:t>
      </w:r>
      <w:r w:rsidRPr="00F546B5">
        <w:t xml:space="preserve"> integration and benchmarking to optimize the overall system performance</w:t>
      </w:r>
    </w:p>
    <w:p w14:paraId="4F4B38D9" w14:textId="1B173B9C" w:rsidR="00F546B5" w:rsidRDefault="003012C0" w:rsidP="00F546B5">
      <w:pPr>
        <w:ind w:firstLine="0"/>
      </w:pPr>
      <w:r w:rsidRPr="003012C0">
        <w:t>The pipeline I have developed demonstrates a robust integration of computer vision, machine learning, and robotics. Challenges that emerged during the development process were effectively addressed through thoughtful solutions, showcasing the adaptability and problem-solving capabilities of the system. The iterative nature of the approach employed in the development allows for continuous improvement, ensuring that the pipeline evolves and stays resilient. Furthermore, the presence of pending tasks in the pipeline indicates a forward-looking strategy, as these tasks are intended to refine and optimize the system further, aligning with a commitment to ongoing enhancement and advancement.</w:t>
      </w:r>
    </w:p>
    <w:p w14:paraId="263A1E53" w14:textId="485B6739" w:rsidR="00067D59" w:rsidRPr="00067D59" w:rsidRDefault="009242CE" w:rsidP="0086696A">
      <w:pPr>
        <w:jc w:val="center"/>
      </w:pPr>
      <w:r>
        <w:rPr>
          <w:noProof/>
        </w:rPr>
        <w:lastRenderedPageBreak/>
        <mc:AlternateContent>
          <mc:Choice Requires="wps">
            <w:drawing>
              <wp:anchor distT="0" distB="0" distL="114300" distR="114300" simplePos="0" relativeHeight="251658245" behindDoc="0" locked="0" layoutInCell="1" allowOverlap="1" wp14:anchorId="48091306" wp14:editId="7CC3543C">
                <wp:simplePos x="0" y="0"/>
                <wp:positionH relativeFrom="margin">
                  <wp:align>left</wp:align>
                </wp:positionH>
                <wp:positionV relativeFrom="paragraph">
                  <wp:posOffset>7882078</wp:posOffset>
                </wp:positionV>
                <wp:extent cx="5949387" cy="635"/>
                <wp:effectExtent l="0" t="0" r="0" b="6985"/>
                <wp:wrapSquare wrapText="bothSides"/>
                <wp:docPr id="1074231796" name="Text Box 1"/>
                <wp:cNvGraphicFramePr/>
                <a:graphic xmlns:a="http://schemas.openxmlformats.org/drawingml/2006/main">
                  <a:graphicData uri="http://schemas.microsoft.com/office/word/2010/wordprocessingShape">
                    <wps:wsp>
                      <wps:cNvSpPr txBox="1"/>
                      <wps:spPr>
                        <a:xfrm>
                          <a:off x="0" y="0"/>
                          <a:ext cx="5949387" cy="635"/>
                        </a:xfrm>
                        <a:prstGeom prst="rect">
                          <a:avLst/>
                        </a:prstGeom>
                        <a:solidFill>
                          <a:prstClr val="white"/>
                        </a:solidFill>
                        <a:ln>
                          <a:noFill/>
                        </a:ln>
                      </wps:spPr>
                      <wps:txbx>
                        <w:txbxContent>
                          <w:p w14:paraId="3A5A98B9" w14:textId="49C9AD2A" w:rsidR="0086696A" w:rsidRPr="009242CE" w:rsidRDefault="0086696A" w:rsidP="0086696A">
                            <w:pPr>
                              <w:pStyle w:val="Caption"/>
                              <w:rPr>
                                <w:noProof/>
                                <w:sz w:val="18"/>
                                <w:szCs w:val="14"/>
                              </w:rPr>
                            </w:pPr>
                            <w:r w:rsidRPr="009242CE">
                              <w:rPr>
                                <w:sz w:val="18"/>
                                <w:szCs w:val="14"/>
                              </w:rPr>
                              <w:t xml:space="preserve">Figure </w:t>
                            </w:r>
                            <w:r w:rsidRPr="009242CE">
                              <w:rPr>
                                <w:sz w:val="18"/>
                                <w:szCs w:val="14"/>
                              </w:rPr>
                              <w:fldChar w:fldCharType="begin"/>
                            </w:r>
                            <w:r w:rsidRPr="009242CE">
                              <w:rPr>
                                <w:sz w:val="18"/>
                                <w:szCs w:val="14"/>
                              </w:rPr>
                              <w:instrText xml:space="preserve"> SEQ Figure \* ARABIC </w:instrText>
                            </w:r>
                            <w:r w:rsidRPr="009242CE">
                              <w:rPr>
                                <w:sz w:val="18"/>
                                <w:szCs w:val="14"/>
                              </w:rPr>
                              <w:fldChar w:fldCharType="separate"/>
                            </w:r>
                            <w:r w:rsidR="00C411E9">
                              <w:rPr>
                                <w:noProof/>
                                <w:sz w:val="18"/>
                                <w:szCs w:val="14"/>
                              </w:rPr>
                              <w:t>18</w:t>
                            </w:r>
                            <w:r w:rsidRPr="009242CE">
                              <w:rPr>
                                <w:sz w:val="18"/>
                                <w:szCs w:val="14"/>
                              </w:rPr>
                              <w:fldChar w:fldCharType="end"/>
                            </w:r>
                            <w:r w:rsidRPr="009242CE">
                              <w:rPr>
                                <w:sz w:val="18"/>
                                <w:szCs w:val="14"/>
                              </w:rPr>
                              <w:t xml:space="preserve"> Flowchart of pipelines (Blue= Computer Vision Pipeline, Red= Robotics Pipeline</w:t>
                            </w:r>
                            <w:r w:rsidR="009242CE" w:rsidRPr="009242CE">
                              <w:rPr>
                                <w:sz w:val="18"/>
                                <w:szCs w:val="14"/>
                              </w:rPr>
                              <w:t>, Purple= integration of both pipelines)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8091306" id="_x0000_t202" coordsize="21600,21600" o:spt="202" path="m,l,21600r21600,l21600,xe">
                <v:stroke joinstyle="miter"/>
                <v:path gradientshapeok="t" o:connecttype="rect"/>
              </v:shapetype>
              <v:shape id="Text Box 1" o:spid="_x0000_s1026" type="#_x0000_t202" style="position:absolute;left:0;text-align:left;margin-left:0;margin-top:620.65pt;width:468.45pt;height:.05pt;z-index:251658245;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" stroked="f">
                <v:textbox style="mso-fit-shape-to-text:t" inset="0,0,0,0">
                  <w:txbxContent>
                    <w:p w14:paraId="3A5A98B9" w14:textId="49C9AD2A" w:rsidR="0086696A" w:rsidRPr="009242CE" w:rsidRDefault="0086696A" w:rsidP="0086696A">
                      <w:pPr>
                        <w:pStyle w:val="Caption"/>
                        <w:rPr>
                          <w:noProof/>
                          <w:sz w:val="18"/>
                          <w:szCs w:val="14"/>
                        </w:rPr>
                      </w:pPr>
                      <w:r w:rsidRPr="009242CE">
                        <w:rPr>
                          <w:sz w:val="18"/>
                          <w:szCs w:val="14"/>
                        </w:rPr>
                        <w:t xml:space="preserve">Figure </w:t>
                      </w:r>
                      <w:r w:rsidRPr="009242CE">
                        <w:rPr>
                          <w:sz w:val="18"/>
                          <w:szCs w:val="14"/>
                        </w:rPr>
                        <w:fldChar w:fldCharType="begin"/>
                      </w:r>
                      <w:r w:rsidRPr="009242CE">
                        <w:rPr>
                          <w:sz w:val="18"/>
                          <w:szCs w:val="14"/>
                        </w:rPr>
                        <w:instrText xml:space="preserve"> SEQ Figure \* ARABIC </w:instrText>
                      </w:r>
                      <w:r w:rsidRPr="009242CE">
                        <w:rPr>
                          <w:sz w:val="18"/>
                          <w:szCs w:val="14"/>
                        </w:rPr>
                        <w:fldChar w:fldCharType="separate"/>
                      </w:r>
                      <w:r w:rsidR="00C411E9">
                        <w:rPr>
                          <w:noProof/>
                          <w:sz w:val="18"/>
                          <w:szCs w:val="14"/>
                        </w:rPr>
                        <w:t>18</w:t>
                      </w:r>
                      <w:r w:rsidRPr="009242CE">
                        <w:rPr>
                          <w:sz w:val="18"/>
                          <w:szCs w:val="14"/>
                        </w:rPr>
                        <w:fldChar w:fldCharType="end"/>
                      </w:r>
                      <w:r w:rsidRPr="009242CE">
                        <w:rPr>
                          <w:sz w:val="18"/>
                          <w:szCs w:val="14"/>
                        </w:rPr>
                        <w:t xml:space="preserve"> Flowchart of pipelines (Blue= Computer Vision Pipeline, Red= Robotics Pipeline</w:t>
                      </w:r>
                      <w:r w:rsidR="009242CE" w:rsidRPr="009242CE">
                        <w:rPr>
                          <w:sz w:val="18"/>
                          <w:szCs w:val="14"/>
                        </w:rPr>
                        <w:t>, Purple= integration of both pipelines)</w:t>
                      </w:r>
                    </w:p>
                  </w:txbxContent>
                </v:textbox>
                <w10:wrap type="square" anchorx="margin"/>
              </v:shape>
            </w:pict>
          </mc:Fallback>
        </mc:AlternateContent>
      </w:r>
      <w:r w:rsidR="0086696A">
        <w:rPr>
          <w:noProof/>
        </w:rPr>
        <w:drawing>
          <wp:anchor distT="0" distB="0" distL="114300" distR="114300" simplePos="0" relativeHeight="251658244" behindDoc="0" locked="0" layoutInCell="1" allowOverlap="1" wp14:anchorId="52889771" wp14:editId="5F5B1337">
            <wp:simplePos x="0" y="0"/>
            <wp:positionH relativeFrom="column">
              <wp:posOffset>-6350</wp:posOffset>
            </wp:positionH>
            <wp:positionV relativeFrom="paragraph">
              <wp:posOffset>0</wp:posOffset>
            </wp:positionV>
            <wp:extent cx="5362575" cy="7968615"/>
            <wp:effectExtent l="0" t="0" r="9525" b="0"/>
            <wp:wrapSquare wrapText="bothSides"/>
            <wp:docPr id="274129473" name="Picture 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29473" name="Picture 9" descr="A diagram of a work flow&#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62575" cy="7968615"/>
                    </a:xfrm>
                    <a:prstGeom prst="rect">
                      <a:avLst/>
                    </a:prstGeom>
                  </pic:spPr>
                </pic:pic>
              </a:graphicData>
            </a:graphic>
            <wp14:sizeRelH relativeFrom="margin">
              <wp14:pctWidth>0</wp14:pctWidth>
            </wp14:sizeRelH>
            <wp14:sizeRelV relativeFrom="margin">
              <wp14:pctHeight>0</wp14:pctHeight>
            </wp14:sizeRelV>
          </wp:anchor>
        </w:drawing>
      </w:r>
    </w:p>
    <w:p w14:paraId="36011DB1" w14:textId="3CA3922F" w:rsidR="004643B7" w:rsidRDefault="004643B7" w:rsidP="004643B7">
      <w:pPr>
        <w:pStyle w:val="Heading1"/>
      </w:pPr>
      <w:bookmarkStart w:id="23" w:name="_Toc157117796"/>
      <w:bookmarkStart w:id="24" w:name="_Toc157117835"/>
      <w:r>
        <w:lastRenderedPageBreak/>
        <w:t>Conclusion</w:t>
      </w:r>
      <w:bookmarkEnd w:id="23"/>
      <w:bookmarkEnd w:id="24"/>
    </w:p>
    <w:p w14:paraId="04CDE657" w14:textId="01C6AB15" w:rsidR="00B53F44" w:rsidRDefault="005B67C4" w:rsidP="00161E2C">
      <w:pPr>
        <w:ind w:firstLine="360"/>
      </w:pPr>
      <w:r w:rsidRPr="005B67C4">
        <w:t>The development of a comprehensive computer vision and robotics pipeline highlights the ability to address diverse tasks, ranging from image annotation to reinforcement learning and robotic control. Challenges encountered in instance segmentation, landmark detection, and morphometric analysis underscore the complexity of integrating various components into a cohesive system. The practical application of the pipeline in a Kaggle competition and the establishment of a simulation environment for Opentron OT-2 showcase the practicality and versatility of the developed skills. Identification of areas for improvement in instance segmentation, morphometric analysis, and controller performance benchmarking emphasizes the importance of an iterative approach for refining the pipeline.</w:t>
      </w:r>
    </w:p>
    <w:p w14:paraId="047F3187" w14:textId="2F57BE85" w:rsidR="00161E2C" w:rsidRDefault="001E106C" w:rsidP="00161E2C">
      <w:pPr>
        <w:ind w:firstLine="360"/>
      </w:pPr>
      <w:r w:rsidRPr="001E106C">
        <w:t>The project's breadth, encompassing image annotation, traditional computer vision, deep learning, reinforcement learning, and robotics, has contributed to a holistic skill set. Overcoming challenges in each task has honed adaptive problem-solving skills, fostering a deeper understanding of the intricacies involved in computer vision and robotics. The necessity for interdisciplinary collaboration, integrating computer vision with robotics, underscores the importance of such approaches in addressing complex problems. The transition from theory to practice in the Kaggle competition and the creation of a simulation environment has provided hands-on experience, solidifying theoretical knowledge. The iterative nature of the project, with identified areas for improvement, underscores the importance of continuous learning and adaptation in the dynamic fields of computer vision and robotics.</w:t>
      </w:r>
    </w:p>
    <w:p w14:paraId="5D363538" w14:textId="77777777" w:rsidR="00161E2C" w:rsidRDefault="00161E2C" w:rsidP="004643B7">
      <w:r w:rsidRPr="00161E2C">
        <w:t xml:space="preserve">Further refinement of deep learning models, possibly incorporating advanced techniques like Non-Maximum Suppression for improved instance segmentation. Enhancing model generalization through increased diversity in the training dataset, especially for classes with limited representation. Continued refinement and optimization of controllers, incorporating lessons learned from benchmarking and PID tuning. Transitioning the pipeline from simulations to real-world scenarios, addressing any potential discrepancies between simulated and physical environments. </w:t>
      </w:r>
    </w:p>
    <w:p w14:paraId="7FE33FC1" w14:textId="77777777" w:rsidR="00161E2C" w:rsidRDefault="00161E2C" w:rsidP="004643B7"/>
    <w:p w14:paraId="348A40E2" w14:textId="18A06B04" w:rsidR="004643B7" w:rsidRPr="00BE1D4B" w:rsidRDefault="00161E2C" w:rsidP="00161E2C">
      <w:pPr>
        <w:ind w:firstLine="0"/>
        <w:rPr>
          <w:lang w:val="en-NL"/>
        </w:rPr>
      </w:pPr>
      <w:r w:rsidRPr="00161E2C">
        <w:t>In conclusion, the project has been instrumental in developing a diverse skill set, fostering problem-solving abilities, and emphasizing the practical application of theoretical knowledge in the dynamic fields of computer vision and robotics. The journey, though challenging, has been immensely rewarding, laying the groundwork for continuous learning and growth in future endeavors.</w:t>
      </w:r>
    </w:p>
    <w:p w14:paraId="35F522F2" w14:textId="783CF935" w:rsidR="00962DFF" w:rsidRPr="00067D59" w:rsidRDefault="576062CF" w:rsidP="00962DFF">
      <w:r>
        <w:br w:type="page"/>
      </w:r>
    </w:p>
    <w:sdt>
      <w:sdtPr>
        <w:rPr>
          <w:b w:val="0"/>
          <w:bCs w:val="0"/>
        </w:rPr>
        <w:id w:val="877119718"/>
        <w:docPartObj>
          <w:docPartGallery w:val="Bibliographies"/>
          <w:docPartUnique/>
        </w:docPartObj>
      </w:sdtPr>
      <w:sdtEndPr/>
      <w:sdtContent>
        <w:p w14:paraId="184A688C" w14:textId="3901EE67" w:rsidR="00962DFF" w:rsidRDefault="00962DFF">
          <w:pPr>
            <w:pStyle w:val="Heading1"/>
          </w:pPr>
          <w:r>
            <w:t>References</w:t>
          </w:r>
        </w:p>
        <w:sdt>
          <w:sdtPr>
            <w:id w:val="-573587230"/>
            <w:bibliography/>
          </w:sdtPr>
          <w:sdtEndPr/>
          <w:sdtContent>
            <w:p w14:paraId="508BB775" w14:textId="77777777" w:rsidR="00962DFF" w:rsidRDefault="00962DFF" w:rsidP="00962DFF">
              <w:pPr>
                <w:pStyle w:val="Bibliography"/>
                <w:ind w:left="720" w:hanging="720"/>
                <w:rPr>
                  <w:noProof/>
                  <w:sz w:val="24"/>
                  <w:szCs w:val="24"/>
                </w:rPr>
              </w:pPr>
              <w:r>
                <w:fldChar w:fldCharType="begin"/>
              </w:r>
              <w:r>
                <w:instrText xml:space="preserve"> BIBLIOGRAPHY </w:instrText>
              </w:r>
              <w:r>
                <w:fldChar w:fldCharType="separate"/>
              </w:r>
              <w:r>
                <w:rPr>
                  <w:noProof/>
                </w:rPr>
                <w:t xml:space="preserve">Alexei A. Efros, A. T. (2011). </w:t>
              </w:r>
              <w:r>
                <w:rPr>
                  <w:i/>
                  <w:iCs/>
                  <w:noProof/>
                </w:rPr>
                <w:t>Unbiased Look at Dataset Bias.</w:t>
              </w:r>
              <w:r>
                <w:rPr>
                  <w:noProof/>
                </w:rPr>
                <w:t xml:space="preserve"> </w:t>
              </w:r>
            </w:p>
            <w:p w14:paraId="1B09ED28" w14:textId="77777777" w:rsidR="00962DFF" w:rsidRDefault="00962DFF" w:rsidP="00962DFF">
              <w:pPr>
                <w:pStyle w:val="Bibliography"/>
                <w:ind w:left="720" w:hanging="720"/>
                <w:rPr>
                  <w:noProof/>
                </w:rPr>
              </w:pPr>
              <w:r>
                <w:rPr>
                  <w:noProof/>
                </w:rPr>
                <w:t xml:space="preserve">Noyan, M. A. (2022). </w:t>
              </w:r>
              <w:r>
                <w:rPr>
                  <w:i/>
                  <w:iCs/>
                  <w:noProof/>
                </w:rPr>
                <w:t>Uncovering bias in the PlantVillage dataset.</w:t>
              </w:r>
              <w:r>
                <w:rPr>
                  <w:noProof/>
                </w:rPr>
                <w:t xml:space="preserve"> New York: Cornell University.</w:t>
              </w:r>
            </w:p>
            <w:p w14:paraId="79997309" w14:textId="59B9691A" w:rsidR="00962DFF" w:rsidRDefault="00962DFF" w:rsidP="00962DFF">
              <w:r>
                <w:rPr>
                  <w:b/>
                  <w:bCs/>
                  <w:noProof/>
                </w:rPr>
                <w:fldChar w:fldCharType="end"/>
              </w:r>
            </w:p>
          </w:sdtContent>
        </w:sdt>
      </w:sdtContent>
    </w:sdt>
    <w:p w14:paraId="70C04678" w14:textId="5FBECE17" w:rsidR="00067D59" w:rsidRPr="00067D59" w:rsidRDefault="00067D59" w:rsidP="00962DFF">
      <w:pPr>
        <w:ind w:firstLine="0"/>
      </w:pPr>
    </w:p>
    <w:sectPr w:rsidR="00067D59" w:rsidRPr="00067D59">
      <w:footerReference w:type="default" r:id="rId40"/>
      <w:headerReference w:type="first" r:id="rId41"/>
      <w:footerReference w:type="first" r:id="rId4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4FE78" w14:textId="77777777" w:rsidR="00E858F1" w:rsidRDefault="00E858F1">
      <w:pPr>
        <w:spacing w:line="240" w:lineRule="auto"/>
      </w:pPr>
      <w:r>
        <w:separator/>
      </w:r>
    </w:p>
  </w:endnote>
  <w:endnote w:type="continuationSeparator" w:id="0">
    <w:p w14:paraId="6EDEB727" w14:textId="77777777" w:rsidR="00E858F1" w:rsidRDefault="00E858F1">
      <w:pPr>
        <w:spacing w:line="240" w:lineRule="auto"/>
      </w:pPr>
      <w:r>
        <w:continuationSeparator/>
      </w:r>
    </w:p>
  </w:endnote>
  <w:endnote w:type="continuationNotice" w:id="1">
    <w:p w14:paraId="3D86B182" w14:textId="77777777" w:rsidR="00E858F1" w:rsidRDefault="00E858F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ar(--jp-code-font-family)">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2D849440" w14:textId="77777777" w:rsidTr="733B038C">
      <w:tc>
        <w:tcPr>
          <w:tcW w:w="3120" w:type="dxa"/>
        </w:tcPr>
        <w:p w14:paraId="1ECEF83C" w14:textId="77777777" w:rsidR="733B038C" w:rsidRDefault="733B038C" w:rsidP="733B038C">
          <w:pPr>
            <w:pStyle w:val="Header"/>
            <w:ind w:left="-115"/>
          </w:pPr>
        </w:p>
      </w:tc>
      <w:tc>
        <w:tcPr>
          <w:tcW w:w="3120" w:type="dxa"/>
        </w:tcPr>
        <w:p w14:paraId="0515D604" w14:textId="77777777" w:rsidR="733B038C" w:rsidRDefault="733B038C" w:rsidP="733B038C">
          <w:pPr>
            <w:pStyle w:val="Header"/>
            <w:jc w:val="center"/>
          </w:pPr>
        </w:p>
      </w:tc>
      <w:tc>
        <w:tcPr>
          <w:tcW w:w="3120" w:type="dxa"/>
        </w:tcPr>
        <w:p w14:paraId="31BFFE1E" w14:textId="77777777" w:rsidR="733B038C" w:rsidRDefault="733B038C" w:rsidP="733B038C">
          <w:pPr>
            <w:pStyle w:val="Header"/>
            <w:ind w:right="-115"/>
            <w:jc w:val="right"/>
          </w:pPr>
        </w:p>
      </w:tc>
    </w:tr>
  </w:tbl>
  <w:p w14:paraId="52381C70" w14:textId="77777777" w:rsidR="733B038C" w:rsidRDefault="733B038C" w:rsidP="733B03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33B038C" w14:paraId="3BA1839A" w14:textId="77777777" w:rsidTr="733B038C">
      <w:tc>
        <w:tcPr>
          <w:tcW w:w="3120" w:type="dxa"/>
        </w:tcPr>
        <w:p w14:paraId="0563DCD0" w14:textId="77777777" w:rsidR="733B038C" w:rsidRDefault="733B038C" w:rsidP="733B038C">
          <w:pPr>
            <w:pStyle w:val="Header"/>
            <w:ind w:left="-115"/>
          </w:pPr>
        </w:p>
      </w:tc>
      <w:tc>
        <w:tcPr>
          <w:tcW w:w="3120" w:type="dxa"/>
        </w:tcPr>
        <w:p w14:paraId="631ACF3B" w14:textId="77777777" w:rsidR="733B038C" w:rsidRDefault="733B038C" w:rsidP="733B038C">
          <w:pPr>
            <w:pStyle w:val="Header"/>
            <w:jc w:val="center"/>
          </w:pPr>
        </w:p>
      </w:tc>
      <w:tc>
        <w:tcPr>
          <w:tcW w:w="3120" w:type="dxa"/>
        </w:tcPr>
        <w:p w14:paraId="168D0911" w14:textId="77777777" w:rsidR="733B038C" w:rsidRDefault="733B038C" w:rsidP="733B038C">
          <w:pPr>
            <w:pStyle w:val="Header"/>
            <w:ind w:right="-115"/>
            <w:jc w:val="right"/>
          </w:pPr>
        </w:p>
      </w:tc>
    </w:tr>
  </w:tbl>
  <w:p w14:paraId="3E428E27" w14:textId="77777777" w:rsidR="733B038C" w:rsidRDefault="733B038C" w:rsidP="733B03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F1F5D" w14:textId="77777777" w:rsidR="00E858F1" w:rsidRDefault="00E858F1">
      <w:pPr>
        <w:spacing w:line="240" w:lineRule="auto"/>
      </w:pPr>
      <w:r>
        <w:separator/>
      </w:r>
    </w:p>
  </w:footnote>
  <w:footnote w:type="continuationSeparator" w:id="0">
    <w:p w14:paraId="0BF75ECE" w14:textId="77777777" w:rsidR="00E858F1" w:rsidRDefault="00E858F1">
      <w:pPr>
        <w:spacing w:line="240" w:lineRule="auto"/>
      </w:pPr>
      <w:r>
        <w:continuationSeparator/>
      </w:r>
    </w:p>
  </w:footnote>
  <w:footnote w:type="continuationNotice" w:id="1">
    <w:p w14:paraId="18D8CB01" w14:textId="77777777" w:rsidR="00E858F1" w:rsidRDefault="00E858F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CellMar>
        <w:left w:w="0" w:type="dxa"/>
        <w:right w:w="0" w:type="dxa"/>
      </w:tblCellMar>
      <w:tblLook w:val="0600" w:firstRow="0" w:lastRow="0" w:firstColumn="0" w:lastColumn="0" w:noHBand="1" w:noVBand="1"/>
    </w:tblPr>
    <w:tblGrid>
      <w:gridCol w:w="3120"/>
      <w:gridCol w:w="3120"/>
      <w:gridCol w:w="3120"/>
    </w:tblGrid>
    <w:tr w:rsidR="733B038C" w14:paraId="2398033B" w14:textId="77777777" w:rsidTr="00FD478C">
      <w:tc>
        <w:tcPr>
          <w:tcW w:w="3120" w:type="dxa"/>
        </w:tcPr>
        <w:p w14:paraId="39D320E8" w14:textId="51EC8102" w:rsidR="733B038C" w:rsidRPr="00FD478C" w:rsidRDefault="733B038C" w:rsidP="00FD478C">
          <w:pPr>
            <w:pStyle w:val="Header"/>
          </w:pPr>
        </w:p>
      </w:tc>
      <w:tc>
        <w:tcPr>
          <w:tcW w:w="3120" w:type="dxa"/>
        </w:tcPr>
        <w:p w14:paraId="73A22A56" w14:textId="77777777" w:rsidR="733B038C" w:rsidRDefault="733B038C" w:rsidP="733B038C">
          <w:pPr>
            <w:pStyle w:val="Header"/>
            <w:jc w:val="center"/>
          </w:pPr>
        </w:p>
      </w:tc>
      <w:tc>
        <w:tcPr>
          <w:tcW w:w="3120" w:type="dxa"/>
        </w:tcPr>
        <w:p w14:paraId="2F3F1F14" w14:textId="77777777" w:rsidR="733B038C" w:rsidRDefault="733B038C" w:rsidP="733B038C">
          <w:pPr>
            <w:pStyle w:val="Header"/>
            <w:ind w:right="-115"/>
            <w:jc w:val="right"/>
          </w:pPr>
        </w:p>
      </w:tc>
    </w:tr>
  </w:tbl>
  <w:p w14:paraId="19C0B46B" w14:textId="77777777" w:rsidR="733B038C" w:rsidRDefault="733B038C" w:rsidP="733B03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713DD"/>
    <w:multiLevelType w:val="hybridMultilevel"/>
    <w:tmpl w:val="A3A6A73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89A3946"/>
    <w:multiLevelType w:val="hybridMultilevel"/>
    <w:tmpl w:val="023AD568"/>
    <w:lvl w:ilvl="0" w:tplc="69F424BE">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9CB66BE"/>
    <w:multiLevelType w:val="hybridMultilevel"/>
    <w:tmpl w:val="9C7A60E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C4975A3"/>
    <w:multiLevelType w:val="hybridMultilevel"/>
    <w:tmpl w:val="A41423C4"/>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132D5C07"/>
    <w:multiLevelType w:val="hybridMultilevel"/>
    <w:tmpl w:val="70FCE240"/>
    <w:lvl w:ilvl="0" w:tplc="69F424BE">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27BC1500"/>
    <w:multiLevelType w:val="hybridMultilevel"/>
    <w:tmpl w:val="A7CA8EDC"/>
    <w:lvl w:ilvl="0" w:tplc="69F424BE">
      <w:numFmt w:val="bullet"/>
      <w:lvlText w:val="-"/>
      <w:lvlJc w:val="left"/>
      <w:pPr>
        <w:ind w:left="1440" w:hanging="360"/>
      </w:pPr>
      <w:rPr>
        <w:rFonts w:ascii="Times New Roman" w:eastAsia="Times New Roman" w:hAnsi="Times New Roman" w:cs="Times New Roman"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2AD31E49"/>
    <w:multiLevelType w:val="hybridMultilevel"/>
    <w:tmpl w:val="CBFAD2B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2C1841D2"/>
    <w:multiLevelType w:val="multilevel"/>
    <w:tmpl w:val="A30A5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ED51D0"/>
    <w:multiLevelType w:val="multilevel"/>
    <w:tmpl w:val="D47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792238E"/>
    <w:multiLevelType w:val="hybridMultilevel"/>
    <w:tmpl w:val="BBBA63B4"/>
    <w:lvl w:ilvl="0" w:tplc="4E707966">
      <w:start w:val="14"/>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9203956"/>
    <w:multiLevelType w:val="hybridMultilevel"/>
    <w:tmpl w:val="64D0D9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3E4D54FB"/>
    <w:multiLevelType w:val="hybridMultilevel"/>
    <w:tmpl w:val="D7904878"/>
    <w:lvl w:ilvl="0" w:tplc="69F424BE">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5756BDE"/>
    <w:multiLevelType w:val="hybridMultilevel"/>
    <w:tmpl w:val="7AC68C4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BC552FC"/>
    <w:multiLevelType w:val="hybridMultilevel"/>
    <w:tmpl w:val="BECC535C"/>
    <w:lvl w:ilvl="0" w:tplc="69F424BE">
      <w:numFmt w:val="bullet"/>
      <w:lvlText w:val="-"/>
      <w:lvlJc w:val="left"/>
      <w:pPr>
        <w:ind w:left="720" w:hanging="360"/>
      </w:pPr>
      <w:rPr>
        <w:rFonts w:ascii="Times New Roman" w:eastAsia="Times New Roman"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5F81CAC"/>
    <w:multiLevelType w:val="hybridMultilevel"/>
    <w:tmpl w:val="72F8185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6FF06CD"/>
    <w:multiLevelType w:val="hybridMultilevel"/>
    <w:tmpl w:val="773A6706"/>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755E68FD"/>
    <w:multiLevelType w:val="hybridMultilevel"/>
    <w:tmpl w:val="F60E28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78837A05"/>
    <w:multiLevelType w:val="hybridMultilevel"/>
    <w:tmpl w:val="7272123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8" w15:restartNumberingAfterBreak="0">
    <w:nsid w:val="7CE775D4"/>
    <w:multiLevelType w:val="multilevel"/>
    <w:tmpl w:val="0B703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633216798">
    <w:abstractNumId w:val="16"/>
  </w:num>
  <w:num w:numId="2" w16cid:durableId="1425373470">
    <w:abstractNumId w:val="11"/>
  </w:num>
  <w:num w:numId="3" w16cid:durableId="2044746965">
    <w:abstractNumId w:val="5"/>
  </w:num>
  <w:num w:numId="4" w16cid:durableId="621495544">
    <w:abstractNumId w:val="4"/>
  </w:num>
  <w:num w:numId="5" w16cid:durableId="1311791019">
    <w:abstractNumId w:val="1"/>
  </w:num>
  <w:num w:numId="6" w16cid:durableId="561251713">
    <w:abstractNumId w:val="13"/>
  </w:num>
  <w:num w:numId="7" w16cid:durableId="698816473">
    <w:abstractNumId w:val="2"/>
  </w:num>
  <w:num w:numId="8" w16cid:durableId="139425409">
    <w:abstractNumId w:val="0"/>
  </w:num>
  <w:num w:numId="9" w16cid:durableId="770509264">
    <w:abstractNumId w:val="7"/>
  </w:num>
  <w:num w:numId="10" w16cid:durableId="1333726991">
    <w:abstractNumId w:val="18"/>
  </w:num>
  <w:num w:numId="11" w16cid:durableId="906258090">
    <w:abstractNumId w:val="12"/>
  </w:num>
  <w:num w:numId="12" w16cid:durableId="1140149854">
    <w:abstractNumId w:val="10"/>
  </w:num>
  <w:num w:numId="13" w16cid:durableId="85611545">
    <w:abstractNumId w:val="8"/>
  </w:num>
  <w:num w:numId="14" w16cid:durableId="1692417973">
    <w:abstractNumId w:val="15"/>
  </w:num>
  <w:num w:numId="15" w16cid:durableId="1923951057">
    <w:abstractNumId w:val="6"/>
  </w:num>
  <w:num w:numId="16" w16cid:durableId="864447396">
    <w:abstractNumId w:val="3"/>
  </w:num>
  <w:num w:numId="17" w16cid:durableId="2091153049">
    <w:abstractNumId w:val="9"/>
  </w:num>
  <w:num w:numId="18" w16cid:durableId="1043941627">
    <w:abstractNumId w:val="17"/>
  </w:num>
  <w:num w:numId="19" w16cid:durableId="15434455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43B7"/>
    <w:rsid w:val="00005AD3"/>
    <w:rsid w:val="00006983"/>
    <w:rsid w:val="000166CC"/>
    <w:rsid w:val="0002005E"/>
    <w:rsid w:val="00022BA3"/>
    <w:rsid w:val="00024B49"/>
    <w:rsid w:val="000329FA"/>
    <w:rsid w:val="00033C60"/>
    <w:rsid w:val="00034096"/>
    <w:rsid w:val="00035D2E"/>
    <w:rsid w:val="00042A4C"/>
    <w:rsid w:val="00043A94"/>
    <w:rsid w:val="00046731"/>
    <w:rsid w:val="00055281"/>
    <w:rsid w:val="00057479"/>
    <w:rsid w:val="00061CF0"/>
    <w:rsid w:val="000628ED"/>
    <w:rsid w:val="00067D59"/>
    <w:rsid w:val="000739B3"/>
    <w:rsid w:val="00081C1B"/>
    <w:rsid w:val="000A276E"/>
    <w:rsid w:val="000A76A4"/>
    <w:rsid w:val="000B35ED"/>
    <w:rsid w:val="000B418A"/>
    <w:rsid w:val="000C0D99"/>
    <w:rsid w:val="000C7C72"/>
    <w:rsid w:val="000D1103"/>
    <w:rsid w:val="000E0F59"/>
    <w:rsid w:val="000E4C24"/>
    <w:rsid w:val="000E7A0E"/>
    <w:rsid w:val="000F00E0"/>
    <w:rsid w:val="000F0CF2"/>
    <w:rsid w:val="000F4F29"/>
    <w:rsid w:val="000F5647"/>
    <w:rsid w:val="001175BC"/>
    <w:rsid w:val="00120C94"/>
    <w:rsid w:val="00151304"/>
    <w:rsid w:val="00151747"/>
    <w:rsid w:val="00160DE6"/>
    <w:rsid w:val="00161E2C"/>
    <w:rsid w:val="00163E5A"/>
    <w:rsid w:val="00167F8D"/>
    <w:rsid w:val="00176165"/>
    <w:rsid w:val="0018086B"/>
    <w:rsid w:val="001926FD"/>
    <w:rsid w:val="001A1FC3"/>
    <w:rsid w:val="001A4B77"/>
    <w:rsid w:val="001A5A27"/>
    <w:rsid w:val="001B27B9"/>
    <w:rsid w:val="001C077B"/>
    <w:rsid w:val="001C0EE5"/>
    <w:rsid w:val="001D2B66"/>
    <w:rsid w:val="001D74B7"/>
    <w:rsid w:val="001E0CEE"/>
    <w:rsid w:val="001E106C"/>
    <w:rsid w:val="001F55C1"/>
    <w:rsid w:val="001F7E3C"/>
    <w:rsid w:val="00201DC0"/>
    <w:rsid w:val="00224BA9"/>
    <w:rsid w:val="002250DC"/>
    <w:rsid w:val="00226A67"/>
    <w:rsid w:val="002303AB"/>
    <w:rsid w:val="00230466"/>
    <w:rsid w:val="002347E1"/>
    <w:rsid w:val="002402D8"/>
    <w:rsid w:val="00244EC1"/>
    <w:rsid w:val="002503E7"/>
    <w:rsid w:val="002628CC"/>
    <w:rsid w:val="00262F9D"/>
    <w:rsid w:val="00270707"/>
    <w:rsid w:val="00270C8D"/>
    <w:rsid w:val="00273705"/>
    <w:rsid w:val="00274F9E"/>
    <w:rsid w:val="00282C33"/>
    <w:rsid w:val="0029071F"/>
    <w:rsid w:val="00293ECD"/>
    <w:rsid w:val="002A2934"/>
    <w:rsid w:val="002B73C2"/>
    <w:rsid w:val="002C3BE4"/>
    <w:rsid w:val="002C4431"/>
    <w:rsid w:val="002C77FE"/>
    <w:rsid w:val="002D2D1B"/>
    <w:rsid w:val="002D7F91"/>
    <w:rsid w:val="002E27E8"/>
    <w:rsid w:val="002F1D5A"/>
    <w:rsid w:val="002F7E04"/>
    <w:rsid w:val="003012C0"/>
    <w:rsid w:val="00304C10"/>
    <w:rsid w:val="00305A19"/>
    <w:rsid w:val="00305C35"/>
    <w:rsid w:val="00313783"/>
    <w:rsid w:val="00315BD9"/>
    <w:rsid w:val="0032410C"/>
    <w:rsid w:val="003321EF"/>
    <w:rsid w:val="003370F4"/>
    <w:rsid w:val="00346A3D"/>
    <w:rsid w:val="003506B6"/>
    <w:rsid w:val="003532F2"/>
    <w:rsid w:val="00353ABC"/>
    <w:rsid w:val="00357FA1"/>
    <w:rsid w:val="0037090F"/>
    <w:rsid w:val="00371572"/>
    <w:rsid w:val="00371BD9"/>
    <w:rsid w:val="00377713"/>
    <w:rsid w:val="00382219"/>
    <w:rsid w:val="0038504C"/>
    <w:rsid w:val="003860D3"/>
    <w:rsid w:val="00395132"/>
    <w:rsid w:val="00396003"/>
    <w:rsid w:val="003A2779"/>
    <w:rsid w:val="003A3939"/>
    <w:rsid w:val="003A5036"/>
    <w:rsid w:val="003B0C28"/>
    <w:rsid w:val="003B7BCD"/>
    <w:rsid w:val="003C1F35"/>
    <w:rsid w:val="003D01E9"/>
    <w:rsid w:val="003D302A"/>
    <w:rsid w:val="003E3B9D"/>
    <w:rsid w:val="003F00E0"/>
    <w:rsid w:val="003F0DC3"/>
    <w:rsid w:val="003F38A4"/>
    <w:rsid w:val="003F59BF"/>
    <w:rsid w:val="004022C1"/>
    <w:rsid w:val="0040313F"/>
    <w:rsid w:val="00420A7F"/>
    <w:rsid w:val="0042207D"/>
    <w:rsid w:val="0042696F"/>
    <w:rsid w:val="0044070C"/>
    <w:rsid w:val="004456B3"/>
    <w:rsid w:val="004544AA"/>
    <w:rsid w:val="004556EA"/>
    <w:rsid w:val="004578DF"/>
    <w:rsid w:val="00463683"/>
    <w:rsid w:val="004643B7"/>
    <w:rsid w:val="0046559B"/>
    <w:rsid w:val="00465DAC"/>
    <w:rsid w:val="004674D4"/>
    <w:rsid w:val="004718CB"/>
    <w:rsid w:val="004719A3"/>
    <w:rsid w:val="004746E5"/>
    <w:rsid w:val="004819D0"/>
    <w:rsid w:val="0048202E"/>
    <w:rsid w:val="00490D97"/>
    <w:rsid w:val="00491410"/>
    <w:rsid w:val="004A1487"/>
    <w:rsid w:val="004B0621"/>
    <w:rsid w:val="004C5F3D"/>
    <w:rsid w:val="004C683E"/>
    <w:rsid w:val="004E38E5"/>
    <w:rsid w:val="004F0F69"/>
    <w:rsid w:val="00500997"/>
    <w:rsid w:val="00507DE1"/>
    <w:rsid w:val="005109EF"/>
    <w:rsid w:val="00511D0A"/>
    <w:rsid w:val="00513AC6"/>
    <w:rsid w:val="005142A7"/>
    <w:rsid w:val="00517A6B"/>
    <w:rsid w:val="00521A4F"/>
    <w:rsid w:val="005275F3"/>
    <w:rsid w:val="00530EF3"/>
    <w:rsid w:val="005313A0"/>
    <w:rsid w:val="00531B11"/>
    <w:rsid w:val="005431DC"/>
    <w:rsid w:val="00543B92"/>
    <w:rsid w:val="005566AD"/>
    <w:rsid w:val="00567D4E"/>
    <w:rsid w:val="00573E5D"/>
    <w:rsid w:val="005772BC"/>
    <w:rsid w:val="0058122E"/>
    <w:rsid w:val="00583C3F"/>
    <w:rsid w:val="005936DA"/>
    <w:rsid w:val="0059660E"/>
    <w:rsid w:val="005A0CB8"/>
    <w:rsid w:val="005A11BE"/>
    <w:rsid w:val="005A1399"/>
    <w:rsid w:val="005A196F"/>
    <w:rsid w:val="005A5304"/>
    <w:rsid w:val="005B3B00"/>
    <w:rsid w:val="005B3D10"/>
    <w:rsid w:val="005B67C4"/>
    <w:rsid w:val="005C000A"/>
    <w:rsid w:val="005E5781"/>
    <w:rsid w:val="00603660"/>
    <w:rsid w:val="00604652"/>
    <w:rsid w:val="00606462"/>
    <w:rsid w:val="00606664"/>
    <w:rsid w:val="00610A36"/>
    <w:rsid w:val="0062137E"/>
    <w:rsid w:val="00621DB8"/>
    <w:rsid w:val="006321FE"/>
    <w:rsid w:val="006363D0"/>
    <w:rsid w:val="00637128"/>
    <w:rsid w:val="0064166E"/>
    <w:rsid w:val="00650043"/>
    <w:rsid w:val="00656471"/>
    <w:rsid w:val="006564E5"/>
    <w:rsid w:val="00671199"/>
    <w:rsid w:val="006736A8"/>
    <w:rsid w:val="00675790"/>
    <w:rsid w:val="006769DD"/>
    <w:rsid w:val="00681908"/>
    <w:rsid w:val="00694D92"/>
    <w:rsid w:val="00696AC6"/>
    <w:rsid w:val="006A43CA"/>
    <w:rsid w:val="006B287B"/>
    <w:rsid w:val="006C101C"/>
    <w:rsid w:val="006C5E1F"/>
    <w:rsid w:val="006D61B2"/>
    <w:rsid w:val="006D6804"/>
    <w:rsid w:val="006F0609"/>
    <w:rsid w:val="006F4709"/>
    <w:rsid w:val="0070149B"/>
    <w:rsid w:val="00702711"/>
    <w:rsid w:val="00702B81"/>
    <w:rsid w:val="00704815"/>
    <w:rsid w:val="00711081"/>
    <w:rsid w:val="007115A1"/>
    <w:rsid w:val="00720F46"/>
    <w:rsid w:val="00727711"/>
    <w:rsid w:val="00734EB0"/>
    <w:rsid w:val="00734F58"/>
    <w:rsid w:val="00742134"/>
    <w:rsid w:val="00742332"/>
    <w:rsid w:val="0074264E"/>
    <w:rsid w:val="0074630C"/>
    <w:rsid w:val="007616CF"/>
    <w:rsid w:val="00785AFA"/>
    <w:rsid w:val="007904AF"/>
    <w:rsid w:val="00793A63"/>
    <w:rsid w:val="00796468"/>
    <w:rsid w:val="007A070C"/>
    <w:rsid w:val="007B06C1"/>
    <w:rsid w:val="007B67AE"/>
    <w:rsid w:val="007C3FC7"/>
    <w:rsid w:val="007C53A6"/>
    <w:rsid w:val="007D4A2B"/>
    <w:rsid w:val="007D58CA"/>
    <w:rsid w:val="007E2D6A"/>
    <w:rsid w:val="007F0CEA"/>
    <w:rsid w:val="007F64EF"/>
    <w:rsid w:val="007F7FF4"/>
    <w:rsid w:val="008053A7"/>
    <w:rsid w:val="008078FA"/>
    <w:rsid w:val="00807C62"/>
    <w:rsid w:val="00820551"/>
    <w:rsid w:val="00823731"/>
    <w:rsid w:val="00836658"/>
    <w:rsid w:val="008447EC"/>
    <w:rsid w:val="00847913"/>
    <w:rsid w:val="00850D5C"/>
    <w:rsid w:val="00856DE2"/>
    <w:rsid w:val="008600B4"/>
    <w:rsid w:val="008618A2"/>
    <w:rsid w:val="00864E8A"/>
    <w:rsid w:val="0086696A"/>
    <w:rsid w:val="00866A8E"/>
    <w:rsid w:val="008705E6"/>
    <w:rsid w:val="00871EAE"/>
    <w:rsid w:val="00875EC0"/>
    <w:rsid w:val="008934AC"/>
    <w:rsid w:val="00893F72"/>
    <w:rsid w:val="008A449B"/>
    <w:rsid w:val="008B1C15"/>
    <w:rsid w:val="008B7AA7"/>
    <w:rsid w:val="008B7BE1"/>
    <w:rsid w:val="008C769F"/>
    <w:rsid w:val="008D5E2B"/>
    <w:rsid w:val="008E1554"/>
    <w:rsid w:val="008E2891"/>
    <w:rsid w:val="008E3366"/>
    <w:rsid w:val="008E775A"/>
    <w:rsid w:val="008F14BA"/>
    <w:rsid w:val="00902BAD"/>
    <w:rsid w:val="00904DBE"/>
    <w:rsid w:val="00920121"/>
    <w:rsid w:val="009242CE"/>
    <w:rsid w:val="00930B36"/>
    <w:rsid w:val="009328AF"/>
    <w:rsid w:val="00933160"/>
    <w:rsid w:val="00937A3F"/>
    <w:rsid w:val="009435AB"/>
    <w:rsid w:val="00943838"/>
    <w:rsid w:val="009551C6"/>
    <w:rsid w:val="009618F8"/>
    <w:rsid w:val="00962757"/>
    <w:rsid w:val="00962DFF"/>
    <w:rsid w:val="009733DA"/>
    <w:rsid w:val="00987767"/>
    <w:rsid w:val="00991D0E"/>
    <w:rsid w:val="00996F75"/>
    <w:rsid w:val="009A04D4"/>
    <w:rsid w:val="009B2A54"/>
    <w:rsid w:val="009C57FF"/>
    <w:rsid w:val="009C72BC"/>
    <w:rsid w:val="009E02EB"/>
    <w:rsid w:val="009E07A8"/>
    <w:rsid w:val="009E16E7"/>
    <w:rsid w:val="009E2F8E"/>
    <w:rsid w:val="009E3105"/>
    <w:rsid w:val="00A20135"/>
    <w:rsid w:val="00A33CE7"/>
    <w:rsid w:val="00A41BE2"/>
    <w:rsid w:val="00A425E0"/>
    <w:rsid w:val="00A43A89"/>
    <w:rsid w:val="00A44905"/>
    <w:rsid w:val="00A4553C"/>
    <w:rsid w:val="00A50F7A"/>
    <w:rsid w:val="00A5209B"/>
    <w:rsid w:val="00A551E4"/>
    <w:rsid w:val="00A7239E"/>
    <w:rsid w:val="00A75901"/>
    <w:rsid w:val="00A848BF"/>
    <w:rsid w:val="00A851DC"/>
    <w:rsid w:val="00A91627"/>
    <w:rsid w:val="00A93DF5"/>
    <w:rsid w:val="00A94270"/>
    <w:rsid w:val="00A954D6"/>
    <w:rsid w:val="00A95E8E"/>
    <w:rsid w:val="00AA208C"/>
    <w:rsid w:val="00AC6788"/>
    <w:rsid w:val="00AC7024"/>
    <w:rsid w:val="00AD6078"/>
    <w:rsid w:val="00AD747A"/>
    <w:rsid w:val="00AE41D3"/>
    <w:rsid w:val="00AE4EB7"/>
    <w:rsid w:val="00AE61DA"/>
    <w:rsid w:val="00B005D2"/>
    <w:rsid w:val="00B01C18"/>
    <w:rsid w:val="00B115CB"/>
    <w:rsid w:val="00B215D2"/>
    <w:rsid w:val="00B2391E"/>
    <w:rsid w:val="00B24268"/>
    <w:rsid w:val="00B2445F"/>
    <w:rsid w:val="00B274DE"/>
    <w:rsid w:val="00B43A6E"/>
    <w:rsid w:val="00B45FA9"/>
    <w:rsid w:val="00B5233A"/>
    <w:rsid w:val="00B52EBD"/>
    <w:rsid w:val="00B53F44"/>
    <w:rsid w:val="00B6277C"/>
    <w:rsid w:val="00B658A1"/>
    <w:rsid w:val="00B67870"/>
    <w:rsid w:val="00B71BBB"/>
    <w:rsid w:val="00B7458E"/>
    <w:rsid w:val="00B84559"/>
    <w:rsid w:val="00B868B3"/>
    <w:rsid w:val="00B94658"/>
    <w:rsid w:val="00BA13B3"/>
    <w:rsid w:val="00BA1AC3"/>
    <w:rsid w:val="00BA6612"/>
    <w:rsid w:val="00BB35CA"/>
    <w:rsid w:val="00BB3A5D"/>
    <w:rsid w:val="00BC239A"/>
    <w:rsid w:val="00BC7525"/>
    <w:rsid w:val="00BD5DFE"/>
    <w:rsid w:val="00BE1D4B"/>
    <w:rsid w:val="00BE2D27"/>
    <w:rsid w:val="00BE7D36"/>
    <w:rsid w:val="00C01C54"/>
    <w:rsid w:val="00C048BA"/>
    <w:rsid w:val="00C068F3"/>
    <w:rsid w:val="00C1429F"/>
    <w:rsid w:val="00C177F0"/>
    <w:rsid w:val="00C21B25"/>
    <w:rsid w:val="00C2534E"/>
    <w:rsid w:val="00C26C30"/>
    <w:rsid w:val="00C271FE"/>
    <w:rsid w:val="00C31CB1"/>
    <w:rsid w:val="00C33565"/>
    <w:rsid w:val="00C40137"/>
    <w:rsid w:val="00C411E9"/>
    <w:rsid w:val="00C66C87"/>
    <w:rsid w:val="00C70658"/>
    <w:rsid w:val="00C73337"/>
    <w:rsid w:val="00C77114"/>
    <w:rsid w:val="00C81649"/>
    <w:rsid w:val="00C959EB"/>
    <w:rsid w:val="00C97430"/>
    <w:rsid w:val="00CA1E31"/>
    <w:rsid w:val="00CA23CC"/>
    <w:rsid w:val="00CB5450"/>
    <w:rsid w:val="00CC05CD"/>
    <w:rsid w:val="00CC19E1"/>
    <w:rsid w:val="00CC5ACA"/>
    <w:rsid w:val="00CD489C"/>
    <w:rsid w:val="00CD5CDF"/>
    <w:rsid w:val="00CD60C6"/>
    <w:rsid w:val="00CD7F50"/>
    <w:rsid w:val="00CE6FDF"/>
    <w:rsid w:val="00D04A4E"/>
    <w:rsid w:val="00D0521A"/>
    <w:rsid w:val="00D10059"/>
    <w:rsid w:val="00D22DFD"/>
    <w:rsid w:val="00D27AA1"/>
    <w:rsid w:val="00D32C92"/>
    <w:rsid w:val="00D33DC3"/>
    <w:rsid w:val="00D36826"/>
    <w:rsid w:val="00D51214"/>
    <w:rsid w:val="00D5307D"/>
    <w:rsid w:val="00D66A96"/>
    <w:rsid w:val="00D75AB2"/>
    <w:rsid w:val="00D770B9"/>
    <w:rsid w:val="00D91F1C"/>
    <w:rsid w:val="00D93055"/>
    <w:rsid w:val="00D9455F"/>
    <w:rsid w:val="00D951BC"/>
    <w:rsid w:val="00DA0414"/>
    <w:rsid w:val="00DA2CF7"/>
    <w:rsid w:val="00DA353C"/>
    <w:rsid w:val="00DA395D"/>
    <w:rsid w:val="00DB1FBF"/>
    <w:rsid w:val="00DB2FC1"/>
    <w:rsid w:val="00DC26B1"/>
    <w:rsid w:val="00DD0D24"/>
    <w:rsid w:val="00DD422D"/>
    <w:rsid w:val="00DD485E"/>
    <w:rsid w:val="00DE2A63"/>
    <w:rsid w:val="00DE4DA8"/>
    <w:rsid w:val="00DF162F"/>
    <w:rsid w:val="00DF1ADF"/>
    <w:rsid w:val="00DF1F2A"/>
    <w:rsid w:val="00DF3215"/>
    <w:rsid w:val="00E0252E"/>
    <w:rsid w:val="00E07351"/>
    <w:rsid w:val="00E078FD"/>
    <w:rsid w:val="00E23707"/>
    <w:rsid w:val="00E25AB7"/>
    <w:rsid w:val="00E25B7A"/>
    <w:rsid w:val="00E33DAA"/>
    <w:rsid w:val="00E36859"/>
    <w:rsid w:val="00E45312"/>
    <w:rsid w:val="00E46589"/>
    <w:rsid w:val="00E572C2"/>
    <w:rsid w:val="00E6389B"/>
    <w:rsid w:val="00E75DB4"/>
    <w:rsid w:val="00E77444"/>
    <w:rsid w:val="00E81ACB"/>
    <w:rsid w:val="00E858F1"/>
    <w:rsid w:val="00E86E1E"/>
    <w:rsid w:val="00E87171"/>
    <w:rsid w:val="00E879E7"/>
    <w:rsid w:val="00E91483"/>
    <w:rsid w:val="00EA1A83"/>
    <w:rsid w:val="00EA40BC"/>
    <w:rsid w:val="00EA787A"/>
    <w:rsid w:val="00EB03DD"/>
    <w:rsid w:val="00EB16FD"/>
    <w:rsid w:val="00EB4043"/>
    <w:rsid w:val="00EC20DC"/>
    <w:rsid w:val="00ED1A7E"/>
    <w:rsid w:val="00EF61BD"/>
    <w:rsid w:val="00EF7888"/>
    <w:rsid w:val="00F05482"/>
    <w:rsid w:val="00F05B4B"/>
    <w:rsid w:val="00F24614"/>
    <w:rsid w:val="00F253E6"/>
    <w:rsid w:val="00F4079C"/>
    <w:rsid w:val="00F43ACD"/>
    <w:rsid w:val="00F546B5"/>
    <w:rsid w:val="00F63792"/>
    <w:rsid w:val="00F657F7"/>
    <w:rsid w:val="00F73909"/>
    <w:rsid w:val="00F8271B"/>
    <w:rsid w:val="00F941E8"/>
    <w:rsid w:val="00FA1E34"/>
    <w:rsid w:val="00FA4C9E"/>
    <w:rsid w:val="00FA71E5"/>
    <w:rsid w:val="00FB31A8"/>
    <w:rsid w:val="00FC3932"/>
    <w:rsid w:val="00FC78E6"/>
    <w:rsid w:val="00FD2374"/>
    <w:rsid w:val="00FD478C"/>
    <w:rsid w:val="00FE2B8F"/>
    <w:rsid w:val="00FE4CEA"/>
    <w:rsid w:val="00FF1E90"/>
    <w:rsid w:val="00FF37F2"/>
    <w:rsid w:val="02B84D5B"/>
    <w:rsid w:val="0D043988"/>
    <w:rsid w:val="0F5677D9"/>
    <w:rsid w:val="211A0CBD"/>
    <w:rsid w:val="26E400E3"/>
    <w:rsid w:val="2A8439C5"/>
    <w:rsid w:val="31C3BEDA"/>
    <w:rsid w:val="3A62D598"/>
    <w:rsid w:val="4B67EC07"/>
    <w:rsid w:val="5643BF48"/>
    <w:rsid w:val="576062CF"/>
    <w:rsid w:val="5E87343A"/>
    <w:rsid w:val="6E98F034"/>
    <w:rsid w:val="709762D6"/>
    <w:rsid w:val="717E282B"/>
    <w:rsid w:val="72E609EB"/>
    <w:rsid w:val="733B038C"/>
    <w:rsid w:val="74440036"/>
    <w:rsid w:val="7F8F13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8BEEB"/>
  <w15:chartTrackingRefBased/>
  <w15:docId w15:val="{582826F4-58D3-4570-B29A-ECAAE1BAB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77F0"/>
    <w:pPr>
      <w:spacing w:after="0" w:line="480" w:lineRule="auto"/>
      <w:ind w:firstLine="720"/>
    </w:pPr>
  </w:style>
  <w:style w:type="paragraph" w:styleId="Heading1">
    <w:name w:val="heading 1"/>
    <w:basedOn w:val="Normal"/>
    <w:next w:val="Normal"/>
    <w:link w:val="Heading1Char"/>
    <w:uiPriority w:val="9"/>
    <w:qFormat/>
    <w:rsid w:val="007D4A2B"/>
    <w:pPr>
      <w:ind w:firstLine="0"/>
      <w:jc w:val="center"/>
      <w:outlineLvl w:val="0"/>
    </w:pPr>
    <w:rPr>
      <w:b/>
      <w:bCs/>
    </w:rPr>
  </w:style>
  <w:style w:type="paragraph" w:styleId="Heading2">
    <w:name w:val="heading 2"/>
    <w:basedOn w:val="Normal"/>
    <w:next w:val="Normal"/>
    <w:link w:val="Heading2Char"/>
    <w:uiPriority w:val="9"/>
    <w:unhideWhenUsed/>
    <w:qFormat/>
    <w:rsid w:val="007D4A2B"/>
    <w:pPr>
      <w:ind w:firstLine="0"/>
      <w:outlineLvl w:val="1"/>
    </w:pPr>
    <w:rPr>
      <w:b/>
      <w:bCs/>
    </w:rPr>
  </w:style>
  <w:style w:type="paragraph" w:styleId="Heading3">
    <w:name w:val="heading 3"/>
    <w:basedOn w:val="Normal"/>
    <w:next w:val="Normal"/>
    <w:link w:val="Heading3Char"/>
    <w:uiPriority w:val="9"/>
    <w:unhideWhenUsed/>
    <w:qFormat/>
    <w:rsid w:val="007D4A2B"/>
    <w:pPr>
      <w:ind w:firstLine="0"/>
      <w:outlineLvl w:val="2"/>
    </w:pPr>
    <w:rPr>
      <w:b/>
      <w:bCs/>
      <w:i/>
      <w:iCs/>
    </w:rPr>
  </w:style>
  <w:style w:type="paragraph" w:styleId="Heading4">
    <w:name w:val="heading 4"/>
    <w:basedOn w:val="Normal"/>
    <w:next w:val="Normal"/>
    <w:link w:val="Heading4Char"/>
    <w:uiPriority w:val="9"/>
    <w:unhideWhenUsed/>
    <w:qFormat/>
    <w:rsid w:val="007D4A2B"/>
    <w:pPr>
      <w:ind w:firstLine="0"/>
      <w:outlineLvl w:val="3"/>
    </w:pPr>
    <w:rPr>
      <w:b/>
      <w:bCs/>
    </w:rPr>
  </w:style>
  <w:style w:type="paragraph" w:styleId="Heading5">
    <w:name w:val="heading 5"/>
    <w:basedOn w:val="Normal"/>
    <w:next w:val="Normal"/>
    <w:link w:val="Heading5Char"/>
    <w:uiPriority w:val="9"/>
    <w:unhideWhenUsed/>
    <w:qFormat/>
    <w:rsid w:val="007D4A2B"/>
    <w:pPr>
      <w:ind w:firstLine="0"/>
      <w:outlineLvl w:val="4"/>
    </w:pPr>
    <w:rPr>
      <w:b/>
      <w:bCs/>
      <w:i/>
      <w:iCs/>
    </w:rPr>
  </w:style>
  <w:style w:type="paragraph" w:styleId="Heading6">
    <w:name w:val="heading 6"/>
    <w:basedOn w:val="Normal"/>
    <w:next w:val="Normal"/>
    <w:link w:val="Heading6Char"/>
    <w:uiPriority w:val="9"/>
    <w:semiHidden/>
    <w:unhideWhenUsed/>
    <w:qFormat/>
    <w:rsid w:val="007D4A2B"/>
    <w:pPr>
      <w:keepNext/>
      <w:keepLines/>
      <w:spacing w:before="40"/>
      <w:ind w:firstLine="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pPr>
      <w:spacing w:after="0" w:line="240" w:lineRule="auto"/>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Emphasis">
    <w:name w:val="Emphasis"/>
    <w:basedOn w:val="DefaultParagraphFont"/>
    <w:uiPriority w:val="20"/>
    <w:qFormat/>
    <w:rPr>
      <w:i/>
      <w:iCs/>
    </w:rPr>
  </w:style>
  <w:style w:type="character" w:customStyle="1" w:styleId="HeaderChar">
    <w:name w:val="Header Char"/>
    <w:basedOn w:val="DefaultParagraphFont"/>
    <w:link w:val="Header"/>
    <w:uiPriority w:val="99"/>
    <w:rsid w:val="007D4A2B"/>
  </w:style>
  <w:style w:type="paragraph" w:styleId="Header">
    <w:name w:val="header"/>
    <w:basedOn w:val="Normal"/>
    <w:link w:val="HeaderChar"/>
    <w:uiPriority w:val="99"/>
    <w:unhideWhenUsed/>
    <w:rsid w:val="007D4A2B"/>
    <w:pPr>
      <w:tabs>
        <w:tab w:val="center" w:pos="4680"/>
        <w:tab w:val="right" w:pos="9360"/>
      </w:tabs>
      <w:spacing w:line="240" w:lineRule="auto"/>
      <w:ind w:firstLine="0"/>
    </w:pPr>
  </w:style>
  <w:style w:type="character" w:customStyle="1" w:styleId="FooterChar">
    <w:name w:val="Footer Char"/>
    <w:basedOn w:val="DefaultParagraphFont"/>
    <w:link w:val="Footer"/>
    <w:uiPriority w:val="99"/>
    <w:rsid w:val="007D4A2B"/>
  </w:style>
  <w:style w:type="paragraph" w:styleId="Footer">
    <w:name w:val="footer"/>
    <w:basedOn w:val="Normal"/>
    <w:link w:val="FooterChar"/>
    <w:uiPriority w:val="99"/>
    <w:unhideWhenUsed/>
    <w:rsid w:val="007D4A2B"/>
    <w:pPr>
      <w:tabs>
        <w:tab w:val="center" w:pos="4680"/>
        <w:tab w:val="right" w:pos="9360"/>
      </w:tabs>
      <w:spacing w:line="240" w:lineRule="auto"/>
      <w:ind w:firstLine="0"/>
    </w:pPr>
  </w:style>
  <w:style w:type="character" w:styleId="CommentReference">
    <w:name w:val="annotation reference"/>
    <w:basedOn w:val="DefaultParagraphFont"/>
    <w:uiPriority w:val="99"/>
    <w:semiHidden/>
    <w:unhideWhenUsed/>
    <w:rsid w:val="00CD7F50"/>
    <w:rPr>
      <w:sz w:val="16"/>
      <w:szCs w:val="16"/>
    </w:rPr>
  </w:style>
  <w:style w:type="paragraph" w:styleId="CommentText">
    <w:name w:val="annotation text"/>
    <w:basedOn w:val="Normal"/>
    <w:link w:val="CommentTextChar"/>
    <w:uiPriority w:val="99"/>
    <w:unhideWhenUsed/>
    <w:rsid w:val="00CD7F50"/>
    <w:pPr>
      <w:spacing w:line="240" w:lineRule="auto"/>
    </w:pPr>
    <w:rPr>
      <w:sz w:val="20"/>
      <w:szCs w:val="20"/>
    </w:rPr>
  </w:style>
  <w:style w:type="character" w:customStyle="1" w:styleId="CommentTextChar">
    <w:name w:val="Comment Text Char"/>
    <w:basedOn w:val="DefaultParagraphFont"/>
    <w:link w:val="CommentText"/>
    <w:uiPriority w:val="99"/>
    <w:rsid w:val="00CD7F50"/>
    <w:rPr>
      <w:sz w:val="20"/>
      <w:szCs w:val="20"/>
    </w:rPr>
  </w:style>
  <w:style w:type="paragraph" w:styleId="CommentSubject">
    <w:name w:val="annotation subject"/>
    <w:basedOn w:val="CommentText"/>
    <w:next w:val="CommentText"/>
    <w:link w:val="CommentSubjectChar"/>
    <w:uiPriority w:val="99"/>
    <w:semiHidden/>
    <w:unhideWhenUsed/>
    <w:rsid w:val="00CD7F50"/>
    <w:rPr>
      <w:b/>
      <w:bCs/>
    </w:rPr>
  </w:style>
  <w:style w:type="character" w:customStyle="1" w:styleId="CommentSubjectChar">
    <w:name w:val="Comment Subject Char"/>
    <w:basedOn w:val="CommentTextChar"/>
    <w:link w:val="CommentSubject"/>
    <w:uiPriority w:val="99"/>
    <w:semiHidden/>
    <w:rsid w:val="00CD7F50"/>
    <w:rPr>
      <w:b/>
      <w:bCs/>
      <w:sz w:val="20"/>
      <w:szCs w:val="20"/>
    </w:rPr>
  </w:style>
  <w:style w:type="character" w:styleId="Hyperlink">
    <w:name w:val="Hyperlink"/>
    <w:basedOn w:val="DefaultParagraphFont"/>
    <w:uiPriority w:val="99"/>
    <w:unhideWhenUsed/>
    <w:rPr>
      <w:color w:val="0563C1" w:themeColor="hyperlink"/>
      <w:u w:val="single"/>
    </w:rPr>
  </w:style>
  <w:style w:type="paragraph" w:styleId="BalloonText">
    <w:name w:val="Balloon Text"/>
    <w:basedOn w:val="Normal"/>
    <w:link w:val="BalloonTextChar"/>
    <w:uiPriority w:val="99"/>
    <w:semiHidden/>
    <w:unhideWhenUsed/>
    <w:rsid w:val="00C26C3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26C30"/>
    <w:rPr>
      <w:rFonts w:ascii="Segoe UI" w:hAnsi="Segoe UI" w:cs="Segoe UI"/>
      <w:sz w:val="18"/>
      <w:szCs w:val="18"/>
    </w:rPr>
  </w:style>
  <w:style w:type="paragraph" w:styleId="Title">
    <w:name w:val="Title"/>
    <w:basedOn w:val="Normal"/>
    <w:next w:val="Normal"/>
    <w:link w:val="TitleChar"/>
    <w:uiPriority w:val="10"/>
    <w:qFormat/>
    <w:rsid w:val="00530EF3"/>
    <w:pPr>
      <w:ind w:firstLine="0"/>
      <w:jc w:val="center"/>
    </w:pPr>
    <w:rPr>
      <w:b/>
      <w:bCs/>
    </w:rPr>
  </w:style>
  <w:style w:type="character" w:customStyle="1" w:styleId="TitleChar">
    <w:name w:val="Title Char"/>
    <w:basedOn w:val="DefaultParagraphFont"/>
    <w:link w:val="Title"/>
    <w:uiPriority w:val="10"/>
    <w:rsid w:val="00530EF3"/>
    <w:rPr>
      <w:b/>
      <w:bCs/>
    </w:rPr>
  </w:style>
  <w:style w:type="character" w:styleId="PlaceholderText">
    <w:name w:val="Placeholder Text"/>
    <w:basedOn w:val="DefaultParagraphFont"/>
    <w:uiPriority w:val="99"/>
    <w:semiHidden/>
    <w:rsid w:val="00FD478C"/>
    <w:rPr>
      <w:color w:val="808080"/>
    </w:rPr>
  </w:style>
  <w:style w:type="paragraph" w:styleId="Subtitle">
    <w:name w:val="Subtitle"/>
    <w:basedOn w:val="Normal"/>
    <w:next w:val="Normal"/>
    <w:link w:val="SubtitleChar"/>
    <w:uiPriority w:val="11"/>
    <w:qFormat/>
    <w:rsid w:val="00530EF3"/>
    <w:pPr>
      <w:ind w:firstLine="0"/>
      <w:jc w:val="center"/>
    </w:pPr>
  </w:style>
  <w:style w:type="character" w:customStyle="1" w:styleId="SubtitleChar">
    <w:name w:val="Subtitle Char"/>
    <w:basedOn w:val="DefaultParagraphFont"/>
    <w:link w:val="Subtitle"/>
    <w:uiPriority w:val="11"/>
    <w:rsid w:val="00530EF3"/>
  </w:style>
  <w:style w:type="paragraph" w:customStyle="1" w:styleId="SectionTitle">
    <w:name w:val="Section Title"/>
    <w:basedOn w:val="Normal"/>
    <w:next w:val="Normal"/>
    <w:uiPriority w:val="12"/>
    <w:qFormat/>
    <w:rsid w:val="00530EF3"/>
    <w:pPr>
      <w:ind w:firstLine="0"/>
      <w:jc w:val="center"/>
    </w:pPr>
    <w:rPr>
      <w:b/>
      <w:bCs/>
    </w:rPr>
  </w:style>
  <w:style w:type="character" w:styleId="Strong">
    <w:name w:val="Strong"/>
    <w:basedOn w:val="DefaultParagraphFont"/>
    <w:uiPriority w:val="22"/>
    <w:qFormat/>
    <w:rsid w:val="00500997"/>
    <w:rPr>
      <w:b/>
      <w:bCs/>
    </w:rPr>
  </w:style>
  <w:style w:type="character" w:customStyle="1" w:styleId="Heading1Char">
    <w:name w:val="Heading 1 Char"/>
    <w:basedOn w:val="DefaultParagraphFont"/>
    <w:link w:val="Heading1"/>
    <w:uiPriority w:val="9"/>
    <w:rsid w:val="007D4A2B"/>
    <w:rPr>
      <w:b/>
      <w:bCs/>
    </w:rPr>
  </w:style>
  <w:style w:type="character" w:customStyle="1" w:styleId="Heading2Char">
    <w:name w:val="Heading 2 Char"/>
    <w:basedOn w:val="DefaultParagraphFont"/>
    <w:link w:val="Heading2"/>
    <w:uiPriority w:val="9"/>
    <w:rsid w:val="007D4A2B"/>
    <w:rPr>
      <w:b/>
      <w:bCs/>
    </w:rPr>
  </w:style>
  <w:style w:type="character" w:customStyle="1" w:styleId="Heading3Char">
    <w:name w:val="Heading 3 Char"/>
    <w:basedOn w:val="DefaultParagraphFont"/>
    <w:link w:val="Heading3"/>
    <w:uiPriority w:val="9"/>
    <w:rsid w:val="007D4A2B"/>
    <w:rPr>
      <w:b/>
      <w:bCs/>
      <w:i/>
      <w:iCs/>
    </w:rPr>
  </w:style>
  <w:style w:type="character" w:customStyle="1" w:styleId="Heading4Char">
    <w:name w:val="Heading 4 Char"/>
    <w:basedOn w:val="DefaultParagraphFont"/>
    <w:link w:val="Heading4"/>
    <w:uiPriority w:val="9"/>
    <w:rsid w:val="007D4A2B"/>
    <w:rPr>
      <w:b/>
      <w:bCs/>
    </w:rPr>
  </w:style>
  <w:style w:type="character" w:customStyle="1" w:styleId="Heading5Char">
    <w:name w:val="Heading 5 Char"/>
    <w:basedOn w:val="DefaultParagraphFont"/>
    <w:link w:val="Heading5"/>
    <w:uiPriority w:val="9"/>
    <w:rsid w:val="007D4A2B"/>
    <w:rPr>
      <w:b/>
      <w:bCs/>
      <w:i/>
      <w:iCs/>
    </w:rPr>
  </w:style>
  <w:style w:type="paragraph" w:styleId="Quote">
    <w:name w:val="Quote"/>
    <w:basedOn w:val="Normal"/>
    <w:next w:val="Normal"/>
    <w:link w:val="QuoteChar"/>
    <w:uiPriority w:val="29"/>
    <w:qFormat/>
    <w:rsid w:val="002C3BE4"/>
    <w:pPr>
      <w:ind w:left="720"/>
    </w:pPr>
    <w:rPr>
      <w:iCs/>
    </w:rPr>
  </w:style>
  <w:style w:type="character" w:customStyle="1" w:styleId="QuoteChar">
    <w:name w:val="Quote Char"/>
    <w:basedOn w:val="DefaultParagraphFont"/>
    <w:link w:val="Quote"/>
    <w:uiPriority w:val="29"/>
    <w:rsid w:val="002C3BE4"/>
    <w:rPr>
      <w:iCs/>
    </w:rPr>
  </w:style>
  <w:style w:type="paragraph" w:customStyle="1" w:styleId="References">
    <w:name w:val="References"/>
    <w:basedOn w:val="Normal"/>
    <w:uiPriority w:val="29"/>
    <w:qFormat/>
    <w:rsid w:val="007D4A2B"/>
    <w:pPr>
      <w:ind w:left="720" w:hanging="720"/>
    </w:pPr>
  </w:style>
  <w:style w:type="paragraph" w:styleId="Caption">
    <w:name w:val="caption"/>
    <w:basedOn w:val="Normal"/>
    <w:next w:val="Normal"/>
    <w:uiPriority w:val="35"/>
    <w:qFormat/>
    <w:rsid w:val="00530EF3"/>
    <w:pPr>
      <w:ind w:firstLine="0"/>
    </w:pPr>
    <w:rPr>
      <w:i/>
      <w:iCs/>
      <w:szCs w:val="18"/>
    </w:rPr>
  </w:style>
  <w:style w:type="paragraph" w:customStyle="1" w:styleId="TableHeading">
    <w:name w:val="Table Heading"/>
    <w:basedOn w:val="Normal"/>
    <w:uiPriority w:val="10"/>
    <w:qFormat/>
    <w:rsid w:val="00B5233A"/>
    <w:pPr>
      <w:jc w:val="center"/>
    </w:pPr>
    <w:rPr>
      <w:b/>
      <w:bCs/>
    </w:rPr>
  </w:style>
  <w:style w:type="paragraph" w:customStyle="1" w:styleId="NoIndent">
    <w:name w:val="No Indent"/>
    <w:basedOn w:val="Normal"/>
    <w:qFormat/>
    <w:rsid w:val="007D4A2B"/>
    <w:pPr>
      <w:ind w:firstLine="0"/>
    </w:pPr>
  </w:style>
  <w:style w:type="paragraph" w:customStyle="1" w:styleId="CaptionCallout">
    <w:name w:val="Caption Callout"/>
    <w:basedOn w:val="Normal"/>
    <w:qFormat/>
    <w:rsid w:val="00530EF3"/>
    <w:pPr>
      <w:ind w:firstLine="0"/>
    </w:pPr>
    <w:rPr>
      <w:b/>
    </w:rPr>
  </w:style>
  <w:style w:type="character" w:customStyle="1" w:styleId="Heading6Char">
    <w:name w:val="Heading 6 Char"/>
    <w:basedOn w:val="DefaultParagraphFont"/>
    <w:link w:val="Heading6"/>
    <w:uiPriority w:val="9"/>
    <w:semiHidden/>
    <w:rsid w:val="007D4A2B"/>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BE1D4B"/>
    <w:pPr>
      <w:spacing w:before="100" w:beforeAutospacing="1" w:after="100" w:afterAutospacing="1" w:line="240" w:lineRule="auto"/>
      <w:ind w:firstLine="0"/>
    </w:pPr>
    <w:rPr>
      <w:rFonts w:ascii="Times New Roman" w:eastAsia="Times New Roman" w:hAnsi="Times New Roman" w:cs="Times New Roman"/>
      <w:sz w:val="24"/>
      <w:szCs w:val="24"/>
      <w:lang w:val="en-NL" w:eastAsia="en-NL"/>
    </w:rPr>
  </w:style>
  <w:style w:type="paragraph" w:styleId="ListParagraph">
    <w:name w:val="List Paragraph"/>
    <w:basedOn w:val="Normal"/>
    <w:uiPriority w:val="34"/>
    <w:qFormat/>
    <w:rsid w:val="00BE1D4B"/>
    <w:pPr>
      <w:ind w:left="720"/>
      <w:contextualSpacing/>
    </w:pPr>
  </w:style>
  <w:style w:type="character" w:styleId="HTMLCode">
    <w:name w:val="HTML Code"/>
    <w:basedOn w:val="DefaultParagraphFont"/>
    <w:uiPriority w:val="99"/>
    <w:semiHidden/>
    <w:unhideWhenUsed/>
    <w:rsid w:val="00EA1A83"/>
    <w:rPr>
      <w:rFonts w:ascii="Courier New" w:eastAsia="Times New Roman" w:hAnsi="Courier New" w:cs="Courier New"/>
      <w:sz w:val="20"/>
      <w:szCs w:val="20"/>
    </w:rPr>
  </w:style>
  <w:style w:type="table" w:styleId="GridTable5Dark-Accent5">
    <w:name w:val="Grid Table 5 Dark Accent 5"/>
    <w:basedOn w:val="TableNormal"/>
    <w:uiPriority w:val="50"/>
    <w:rsid w:val="00D04A4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4-Accent1">
    <w:name w:val="Grid Table 4 Accent 1"/>
    <w:basedOn w:val="TableNormal"/>
    <w:uiPriority w:val="49"/>
    <w:rsid w:val="00DD0D2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DD0D2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OCHeading">
    <w:name w:val="TOC Heading"/>
    <w:basedOn w:val="Heading1"/>
    <w:next w:val="Normal"/>
    <w:uiPriority w:val="39"/>
    <w:unhideWhenUsed/>
    <w:qFormat/>
    <w:rsid w:val="00933160"/>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933160"/>
    <w:pPr>
      <w:spacing w:after="100"/>
    </w:pPr>
  </w:style>
  <w:style w:type="paragraph" w:styleId="TOC3">
    <w:name w:val="toc 3"/>
    <w:basedOn w:val="Normal"/>
    <w:next w:val="Normal"/>
    <w:autoRedefine/>
    <w:uiPriority w:val="39"/>
    <w:unhideWhenUsed/>
    <w:rsid w:val="00933160"/>
    <w:pPr>
      <w:spacing w:after="100"/>
      <w:ind w:left="440"/>
    </w:pPr>
  </w:style>
  <w:style w:type="paragraph" w:styleId="TOC2">
    <w:name w:val="toc 2"/>
    <w:basedOn w:val="Normal"/>
    <w:next w:val="Normal"/>
    <w:autoRedefine/>
    <w:uiPriority w:val="39"/>
    <w:unhideWhenUsed/>
    <w:rsid w:val="00933160"/>
    <w:pPr>
      <w:spacing w:after="100"/>
      <w:ind w:left="220"/>
    </w:pPr>
  </w:style>
  <w:style w:type="character" w:customStyle="1" w:styleId="mord">
    <w:name w:val="mord"/>
    <w:basedOn w:val="DefaultParagraphFont"/>
    <w:rsid w:val="00CC19E1"/>
  </w:style>
  <w:style w:type="character" w:customStyle="1" w:styleId="mrel">
    <w:name w:val="mrel"/>
    <w:basedOn w:val="DefaultParagraphFont"/>
    <w:rsid w:val="00CC19E1"/>
  </w:style>
  <w:style w:type="character" w:customStyle="1" w:styleId="mbin">
    <w:name w:val="mbin"/>
    <w:basedOn w:val="DefaultParagraphFont"/>
    <w:rsid w:val="00CC19E1"/>
  </w:style>
  <w:style w:type="character" w:customStyle="1" w:styleId="vlist-s">
    <w:name w:val="vlist-s"/>
    <w:basedOn w:val="DefaultParagraphFont"/>
    <w:rsid w:val="00CC19E1"/>
  </w:style>
  <w:style w:type="paragraph" w:styleId="FootnoteText">
    <w:name w:val="footnote text"/>
    <w:basedOn w:val="Normal"/>
    <w:link w:val="FootnoteTextChar"/>
    <w:uiPriority w:val="99"/>
    <w:semiHidden/>
    <w:unhideWhenUsed/>
    <w:rsid w:val="00962DFF"/>
    <w:pPr>
      <w:spacing w:line="240" w:lineRule="auto"/>
    </w:pPr>
    <w:rPr>
      <w:sz w:val="20"/>
      <w:szCs w:val="20"/>
    </w:rPr>
  </w:style>
  <w:style w:type="character" w:customStyle="1" w:styleId="FootnoteTextChar">
    <w:name w:val="Footnote Text Char"/>
    <w:basedOn w:val="DefaultParagraphFont"/>
    <w:link w:val="FootnoteText"/>
    <w:uiPriority w:val="99"/>
    <w:semiHidden/>
    <w:rsid w:val="00962DFF"/>
    <w:rPr>
      <w:sz w:val="20"/>
      <w:szCs w:val="20"/>
    </w:rPr>
  </w:style>
  <w:style w:type="character" w:styleId="FootnoteReference">
    <w:name w:val="footnote reference"/>
    <w:basedOn w:val="DefaultParagraphFont"/>
    <w:uiPriority w:val="99"/>
    <w:semiHidden/>
    <w:unhideWhenUsed/>
    <w:rsid w:val="00962DFF"/>
    <w:rPr>
      <w:vertAlign w:val="superscript"/>
    </w:rPr>
  </w:style>
  <w:style w:type="paragraph" w:styleId="Bibliography">
    <w:name w:val="Bibliography"/>
    <w:basedOn w:val="Normal"/>
    <w:next w:val="Normal"/>
    <w:uiPriority w:val="37"/>
    <w:unhideWhenUsed/>
    <w:rsid w:val="00962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307719">
      <w:bodyDiv w:val="1"/>
      <w:marLeft w:val="0"/>
      <w:marRight w:val="0"/>
      <w:marTop w:val="0"/>
      <w:marBottom w:val="0"/>
      <w:divBdr>
        <w:top w:val="none" w:sz="0" w:space="0" w:color="auto"/>
        <w:left w:val="none" w:sz="0" w:space="0" w:color="auto"/>
        <w:bottom w:val="none" w:sz="0" w:space="0" w:color="auto"/>
        <w:right w:val="none" w:sz="0" w:space="0" w:color="auto"/>
      </w:divBdr>
      <w:divsChild>
        <w:div w:id="552348509">
          <w:marLeft w:val="0"/>
          <w:marRight w:val="0"/>
          <w:marTop w:val="0"/>
          <w:marBottom w:val="0"/>
          <w:divBdr>
            <w:top w:val="none" w:sz="0" w:space="0" w:color="auto"/>
            <w:left w:val="none" w:sz="0" w:space="0" w:color="auto"/>
            <w:bottom w:val="none" w:sz="0" w:space="0" w:color="auto"/>
            <w:right w:val="none" w:sz="0" w:space="0" w:color="auto"/>
          </w:divBdr>
          <w:divsChild>
            <w:div w:id="1200555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31276">
      <w:bodyDiv w:val="1"/>
      <w:marLeft w:val="0"/>
      <w:marRight w:val="0"/>
      <w:marTop w:val="0"/>
      <w:marBottom w:val="0"/>
      <w:divBdr>
        <w:top w:val="none" w:sz="0" w:space="0" w:color="auto"/>
        <w:left w:val="none" w:sz="0" w:space="0" w:color="auto"/>
        <w:bottom w:val="none" w:sz="0" w:space="0" w:color="auto"/>
        <w:right w:val="none" w:sz="0" w:space="0" w:color="auto"/>
      </w:divBdr>
    </w:div>
    <w:div w:id="765199703">
      <w:bodyDiv w:val="1"/>
      <w:marLeft w:val="0"/>
      <w:marRight w:val="0"/>
      <w:marTop w:val="0"/>
      <w:marBottom w:val="0"/>
      <w:divBdr>
        <w:top w:val="none" w:sz="0" w:space="0" w:color="auto"/>
        <w:left w:val="none" w:sz="0" w:space="0" w:color="auto"/>
        <w:bottom w:val="none" w:sz="0" w:space="0" w:color="auto"/>
        <w:right w:val="none" w:sz="0" w:space="0" w:color="auto"/>
      </w:divBdr>
    </w:div>
    <w:div w:id="858466083">
      <w:bodyDiv w:val="1"/>
      <w:marLeft w:val="0"/>
      <w:marRight w:val="0"/>
      <w:marTop w:val="0"/>
      <w:marBottom w:val="0"/>
      <w:divBdr>
        <w:top w:val="none" w:sz="0" w:space="0" w:color="auto"/>
        <w:left w:val="none" w:sz="0" w:space="0" w:color="auto"/>
        <w:bottom w:val="none" w:sz="0" w:space="0" w:color="auto"/>
        <w:right w:val="none" w:sz="0" w:space="0" w:color="auto"/>
      </w:divBdr>
    </w:div>
    <w:div w:id="1142186964">
      <w:bodyDiv w:val="1"/>
      <w:marLeft w:val="0"/>
      <w:marRight w:val="0"/>
      <w:marTop w:val="0"/>
      <w:marBottom w:val="0"/>
      <w:divBdr>
        <w:top w:val="none" w:sz="0" w:space="0" w:color="auto"/>
        <w:left w:val="none" w:sz="0" w:space="0" w:color="auto"/>
        <w:bottom w:val="none" w:sz="0" w:space="0" w:color="auto"/>
        <w:right w:val="none" w:sz="0" w:space="0" w:color="auto"/>
      </w:divBdr>
    </w:div>
    <w:div w:id="1391536450">
      <w:bodyDiv w:val="1"/>
      <w:marLeft w:val="0"/>
      <w:marRight w:val="0"/>
      <w:marTop w:val="0"/>
      <w:marBottom w:val="0"/>
      <w:divBdr>
        <w:top w:val="none" w:sz="0" w:space="0" w:color="auto"/>
        <w:left w:val="none" w:sz="0" w:space="0" w:color="auto"/>
        <w:bottom w:val="none" w:sz="0" w:space="0" w:color="auto"/>
        <w:right w:val="none" w:sz="0" w:space="0" w:color="auto"/>
      </w:divBdr>
    </w:div>
    <w:div w:id="1473211737">
      <w:bodyDiv w:val="1"/>
      <w:marLeft w:val="0"/>
      <w:marRight w:val="0"/>
      <w:marTop w:val="0"/>
      <w:marBottom w:val="0"/>
      <w:divBdr>
        <w:top w:val="none" w:sz="0" w:space="0" w:color="auto"/>
        <w:left w:val="none" w:sz="0" w:space="0" w:color="auto"/>
        <w:bottom w:val="none" w:sz="0" w:space="0" w:color="auto"/>
        <w:right w:val="none" w:sz="0" w:space="0" w:color="auto"/>
      </w:divBdr>
    </w:div>
    <w:div w:id="1568035419">
      <w:bodyDiv w:val="1"/>
      <w:marLeft w:val="0"/>
      <w:marRight w:val="0"/>
      <w:marTop w:val="0"/>
      <w:marBottom w:val="0"/>
      <w:divBdr>
        <w:top w:val="none" w:sz="0" w:space="0" w:color="auto"/>
        <w:left w:val="none" w:sz="0" w:space="0" w:color="auto"/>
        <w:bottom w:val="none" w:sz="0" w:space="0" w:color="auto"/>
        <w:right w:val="none" w:sz="0" w:space="0" w:color="auto"/>
      </w:divBdr>
    </w:div>
    <w:div w:id="1615408647">
      <w:bodyDiv w:val="1"/>
      <w:marLeft w:val="0"/>
      <w:marRight w:val="0"/>
      <w:marTop w:val="0"/>
      <w:marBottom w:val="0"/>
      <w:divBdr>
        <w:top w:val="none" w:sz="0" w:space="0" w:color="auto"/>
        <w:left w:val="none" w:sz="0" w:space="0" w:color="auto"/>
        <w:bottom w:val="none" w:sz="0" w:space="0" w:color="auto"/>
        <w:right w:val="none" w:sz="0" w:space="0" w:color="auto"/>
      </w:divBdr>
    </w:div>
    <w:div w:id="1756319361">
      <w:bodyDiv w:val="1"/>
      <w:marLeft w:val="0"/>
      <w:marRight w:val="0"/>
      <w:marTop w:val="0"/>
      <w:marBottom w:val="0"/>
      <w:divBdr>
        <w:top w:val="none" w:sz="0" w:space="0" w:color="auto"/>
        <w:left w:val="none" w:sz="0" w:space="0" w:color="auto"/>
        <w:bottom w:val="none" w:sz="0" w:space="0" w:color="auto"/>
        <w:right w:val="none" w:sz="0" w:space="0" w:color="auto"/>
      </w:divBdr>
    </w:div>
    <w:div w:id="1765683818">
      <w:bodyDiv w:val="1"/>
      <w:marLeft w:val="0"/>
      <w:marRight w:val="0"/>
      <w:marTop w:val="0"/>
      <w:marBottom w:val="0"/>
      <w:divBdr>
        <w:top w:val="none" w:sz="0" w:space="0" w:color="auto"/>
        <w:left w:val="none" w:sz="0" w:space="0" w:color="auto"/>
        <w:bottom w:val="none" w:sz="0" w:space="0" w:color="auto"/>
        <w:right w:val="none" w:sz="0" w:space="0" w:color="auto"/>
      </w:divBdr>
    </w:div>
    <w:div w:id="1784107218">
      <w:bodyDiv w:val="1"/>
      <w:marLeft w:val="0"/>
      <w:marRight w:val="0"/>
      <w:marTop w:val="0"/>
      <w:marBottom w:val="0"/>
      <w:divBdr>
        <w:top w:val="none" w:sz="0" w:space="0" w:color="auto"/>
        <w:left w:val="none" w:sz="0" w:space="0" w:color="auto"/>
        <w:bottom w:val="none" w:sz="0" w:space="0" w:color="auto"/>
        <w:right w:val="none" w:sz="0" w:space="0" w:color="auto"/>
      </w:divBdr>
    </w:div>
    <w:div w:id="1948199843">
      <w:bodyDiv w:val="1"/>
      <w:marLeft w:val="0"/>
      <w:marRight w:val="0"/>
      <w:marTop w:val="0"/>
      <w:marBottom w:val="0"/>
      <w:divBdr>
        <w:top w:val="none" w:sz="0" w:space="0" w:color="auto"/>
        <w:left w:val="none" w:sz="0" w:space="0" w:color="auto"/>
        <w:bottom w:val="none" w:sz="0" w:space="0" w:color="auto"/>
        <w:right w:val="none" w:sz="0" w:space="0" w:color="auto"/>
      </w:divBdr>
    </w:div>
    <w:div w:id="2005278268">
      <w:bodyDiv w:val="1"/>
      <w:marLeft w:val="0"/>
      <w:marRight w:val="0"/>
      <w:marTop w:val="0"/>
      <w:marBottom w:val="0"/>
      <w:divBdr>
        <w:top w:val="none" w:sz="0" w:space="0" w:color="auto"/>
        <w:left w:val="none" w:sz="0" w:space="0" w:color="auto"/>
        <w:bottom w:val="none" w:sz="0" w:space="0" w:color="auto"/>
        <w:right w:val="none" w:sz="0" w:space="0" w:color="auto"/>
      </w:divBdr>
    </w:div>
    <w:div w:id="2107338095">
      <w:bodyDiv w:val="1"/>
      <w:marLeft w:val="0"/>
      <w:marRight w:val="0"/>
      <w:marTop w:val="0"/>
      <w:marBottom w:val="0"/>
      <w:divBdr>
        <w:top w:val="none" w:sz="0" w:space="0" w:color="auto"/>
        <w:left w:val="none" w:sz="0" w:space="0" w:color="auto"/>
        <w:bottom w:val="none" w:sz="0" w:space="0" w:color="auto"/>
        <w:right w:val="none" w:sz="0" w:space="0" w:color="auto"/>
      </w:divBdr>
    </w:div>
    <w:div w:id="2137529087">
      <w:bodyDiv w:val="1"/>
      <w:marLeft w:val="0"/>
      <w:marRight w:val="0"/>
      <w:marTop w:val="0"/>
      <w:marBottom w:val="0"/>
      <w:divBdr>
        <w:top w:val="none" w:sz="0" w:space="0" w:color="auto"/>
        <w:left w:val="none" w:sz="0" w:space="0" w:color="auto"/>
        <w:bottom w:val="none" w:sz="0" w:space="0" w:color="auto"/>
        <w:right w:val="none" w:sz="0" w:space="0" w:color="auto"/>
      </w:divBdr>
    </w:div>
    <w:div w:id="2145729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gif"/><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ilr\AppData\Roaming\Microsoft\Templates\Professional%20APA%20Style%20paper%207th%20edi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3202129903F04CB4C3F08315930ADC" ma:contentTypeVersion="15" ma:contentTypeDescription="Create a new document." ma:contentTypeScope="" ma:versionID="6c78794accda6a9584a37435e9bac7a5">
  <xsd:schema xmlns:xsd="http://www.w3.org/2001/XMLSchema" xmlns:xs="http://www.w3.org/2001/XMLSchema" xmlns:p="http://schemas.microsoft.com/office/2006/metadata/properties" xmlns:ns3="c17610f2-8136-4e82-be68-1b3c07c129b6" xmlns:ns4="17e65fa0-cc17-42c9-8d8b-5bd74beb9a08" targetNamespace="http://schemas.microsoft.com/office/2006/metadata/properties" ma:root="true" ma:fieldsID="8b86678a44e0e70f8e0570b61c4b2f49" ns3:_="" ns4:_="">
    <xsd:import namespace="c17610f2-8136-4e82-be68-1b3c07c129b6"/>
    <xsd:import namespace="17e65fa0-cc17-42c9-8d8b-5bd74beb9a08"/>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LengthInSeconds"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7610f2-8136-4e82-be68-1b3c07c129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e65fa0-cc17-42c9-8d8b-5bd74beb9a0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Noy22</b:Tag>
    <b:SourceType>Report</b:SourceType>
    <b:Guid>{FC4EC905-EB1D-4E28-99CF-42DAC808F987}</b:Guid>
    <b:Author>
      <b:Author>
        <b:NameList>
          <b:Person>
            <b:Last>Noyan</b:Last>
            <b:First>Mehmet</b:First>
            <b:Middle>Alican</b:Middle>
          </b:Person>
        </b:NameList>
      </b:Author>
    </b:Author>
    <b:Title>Uncovering bias in the PlantVillage dataset</b:Title>
    <b:Year>2022</b:Year>
    <b:Publisher>Cornell University</b:Publisher>
    <b:City>New York</b:City>
    <b:RefOrder>2</b:RefOrder>
  </b:Source>
  <b:Source>
    <b:Tag>Ale11</b:Tag>
    <b:SourceType>Report</b:SourceType>
    <b:Guid>{B587A0F0-9E44-4409-B5AA-A07864FC1ECA}</b:Guid>
    <b:Author>
      <b:Author>
        <b:NameList>
          <b:Person>
            <b:Last>Alexei A. Efros</b:Last>
            <b:First>Antonio</b:First>
            <b:Middle>Torralba</b:Middle>
          </b:Person>
        </b:NameList>
      </b:Author>
    </b:Author>
    <b:Title>Unbiased Look at Dataset Bias</b:Title>
    <b:Year>2011</b:Year>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c17610f2-8136-4e82-be68-1b3c07c129b6" xsi:nil="true"/>
  </documentManagement>
</p:properties>
</file>

<file path=customXml/itemProps1.xml><?xml version="1.0" encoding="utf-8"?>
<ds:datastoreItem xmlns:ds="http://schemas.openxmlformats.org/officeDocument/2006/customXml" ds:itemID="{123C1536-2161-4BC5-BD04-884FEF4E86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7610f2-8136-4e82-be68-1b3c07c129b6"/>
    <ds:schemaRef ds:uri="17e65fa0-cc17-42c9-8d8b-5bd74beb9a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86CB8-6245-413C-A355-156513A377FC}">
  <ds:schemaRefs>
    <ds:schemaRef ds:uri="http://schemas.microsoft.com/sharepoint/v3/contenttype/forms"/>
  </ds:schemaRefs>
</ds:datastoreItem>
</file>

<file path=customXml/itemProps3.xml><?xml version="1.0" encoding="utf-8"?>
<ds:datastoreItem xmlns:ds="http://schemas.openxmlformats.org/officeDocument/2006/customXml" ds:itemID="{CDABD07B-5F1A-470A-B49E-15B55C2DD3C7}">
  <ds:schemaRefs>
    <ds:schemaRef ds:uri="http://schemas.openxmlformats.org/officeDocument/2006/bibliography"/>
  </ds:schemaRefs>
</ds:datastoreItem>
</file>

<file path=customXml/itemProps4.xml><?xml version="1.0" encoding="utf-8"?>
<ds:datastoreItem xmlns:ds="http://schemas.openxmlformats.org/officeDocument/2006/customXml" ds:itemID="{C7DCE20C-610A-4626-841D-1F10857B445E}">
  <ds:schemaRefs>
    <ds:schemaRef ds:uri="http://purl.org/dc/terms/"/>
    <ds:schemaRef ds:uri="17e65fa0-cc17-42c9-8d8b-5bd74beb9a08"/>
    <ds:schemaRef ds:uri="http://www.w3.org/XML/1998/namespace"/>
    <ds:schemaRef ds:uri="http://purl.org/dc/elements/1.1/"/>
    <ds:schemaRef ds:uri="http://schemas.microsoft.com/office/2006/documentManagement/types"/>
    <ds:schemaRef ds:uri="http://schemas.microsoft.com/office/infopath/2007/PartnerControls"/>
    <ds:schemaRef ds:uri="c17610f2-8136-4e82-be68-1b3c07c129b6"/>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Professional APA Style paper 7th edition</Template>
  <TotalTime>1</TotalTime>
  <Pages>28</Pages>
  <Words>5048</Words>
  <Characters>28780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Ross</dc:creator>
  <cp:keywords/>
  <dc:description/>
  <cp:lastModifiedBy>Neil Ross</cp:lastModifiedBy>
  <cp:revision>2</cp:revision>
  <dcterms:created xsi:type="dcterms:W3CDTF">2024-01-26T14:39:00Z</dcterms:created>
  <dcterms:modified xsi:type="dcterms:W3CDTF">2024-01-26T14:39:00Z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0x010100793202129903F04CB4C3F08315930ADC</vt:lpwstr>
  </property>
</Properties>
</file>